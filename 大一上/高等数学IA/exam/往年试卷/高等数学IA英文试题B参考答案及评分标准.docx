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embeddings/oleObject2.bin" ContentType="application/vnd.openxmlformats-officedocument.oleObject"/>
  <Override PartName="/word/embeddings/oleObject18.bin" ContentType="application/vnd.openxmlformats-officedocument.oleObject"/>
  <Override PartName="/word/embeddings/oleObject29.bin" ContentType="application/vnd.openxmlformats-officedocument.oleObject"/>
  <Override PartName="/word/comments.xml" ContentType="application/vnd.openxmlformats-officedocument.wordprocessingml.comments+xml"/>
  <Default Extension="wmf" ContentType="image/x-wmf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33.bin" ContentType="application/vnd.openxmlformats-officedocument.oleObjec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20.bin" ContentType="application/vnd.openxmlformats-officedocument.oleObject"/>
  <Override PartName="/word/embeddings/oleObject30.bin" ContentType="application/vnd.openxmlformats-officedocument.oleObject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docProps/core.xml" ContentType="application/vnd.openxmlformats-package.core-properties+xml"/>
  <Default Extension="bin" ContentType="application/vnd.ms-word.attachedToolbars"/>
  <Override PartName="/word/embeddings/oleObject1.bin" ContentType="application/vnd.openxmlformats-officedocument.oleObject"/>
  <Override PartName="/word/embeddings/oleObject19.bin" ContentType="application/vnd.openxmlformats-officedocument.oleObject"/>
  <Override PartName="/word/embeddings/oleObject28.bin" ContentType="application/vnd.openxmlformats-officedocument.oleObjec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87" w:rsidRPr="00D928A7" w:rsidRDefault="00856AF6" w:rsidP="00F96487">
      <w:pPr>
        <w:pStyle w:val="ac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西南</w:t>
      </w:r>
      <w:r w:rsidR="00390E7D">
        <w:rPr>
          <w:rStyle w:val="a8"/>
          <w:rFonts w:ascii="Times New Roman" w:hAnsi="Times New Roman" w:cs="Times New Roman"/>
        </w:rPr>
        <w:commentReference w:id="0"/>
      </w:r>
      <w:r w:rsidR="00F96487" w:rsidRPr="00D928A7">
        <w:rPr>
          <w:rFonts w:ascii="黑体" w:eastAsia="黑体" w:hint="eastAsia"/>
          <w:b/>
          <w:sz w:val="32"/>
          <w:szCs w:val="32"/>
        </w:rPr>
        <w:t>大学</w:t>
      </w:r>
      <w:bookmarkStart w:id="1" w:name="Dropdown1"/>
      <w:r w:rsidR="00363A6B">
        <w:rPr>
          <w:rFonts w:ascii="黑体" w:eastAsia="黑体"/>
          <w:b/>
          <w:sz w:val="32"/>
          <w:szCs w:val="32"/>
        </w:rPr>
        <w:fldChar w:fldCharType="begin">
          <w:ffData>
            <w:name w:val="Dropdown1"/>
            <w:enabled/>
            <w:calcOnExit w:val="0"/>
            <w:entryMacro w:val="首页脚更新"/>
            <w:exitMacro w:val="首页脚更新"/>
            <w:ddList>
              <w:result w:val="9"/>
              <w:listEntry w:val="  材料科学与工程学院"/>
              <w:listEntry w:val="  地理科学学院"/>
              <w:listEntry w:val="  动物科技学院"/>
              <w:listEntry w:val="  法学院"/>
              <w:listEntry w:val="  纺织服装学院"/>
              <w:listEntry w:val="  高职学院"/>
              <w:listEntry w:val="  工程技术学院"/>
              <w:listEntry w:val="  化学化工学院"/>
              <w:listEntry w:val="  教育学院"/>
              <w:listEntry w:val="  计算机与信息科学学院(软件学院)"/>
              <w:listEntry w:val="  经济管理学院"/>
              <w:listEntry w:val="  历史文化学院(民族学院)"/>
              <w:listEntry w:val="  美术学院"/>
              <w:listEntry w:val="  农学与生物科技学院"/>
              <w:listEntry w:val="  生命科学学院"/>
              <w:listEntry w:val="  生物技术学院"/>
              <w:listEntry w:val="  食品科学学院"/>
              <w:listEntry w:val="  数学与统计学院"/>
              <w:listEntry w:val="  体育学院"/>
              <w:listEntry w:val="  外国语学院"/>
              <w:listEntry w:val="  文化与社会发展学院"/>
              <w:listEntry w:val="  文学院"/>
              <w:listEntry w:val="  物理科学与技术学院(电子信息工程学院)"/>
              <w:listEntry w:val="  心理学院"/>
              <w:listEntry w:val=" "/>
            </w:ddList>
          </w:ffData>
        </w:fldChar>
      </w:r>
      <w:r w:rsidR="00E63B17">
        <w:rPr>
          <w:rFonts w:ascii="黑体" w:eastAsia="黑体"/>
          <w:b/>
          <w:sz w:val="32"/>
          <w:szCs w:val="32"/>
        </w:rPr>
        <w:instrText xml:space="preserve"> FORMDROPDOWN </w:instrText>
      </w:r>
      <w:r w:rsidR="00363A6B">
        <w:rPr>
          <w:rFonts w:ascii="黑体" w:eastAsia="黑体"/>
          <w:b/>
          <w:sz w:val="32"/>
          <w:szCs w:val="32"/>
        </w:rPr>
      </w:r>
      <w:r w:rsidR="00363A6B">
        <w:rPr>
          <w:rFonts w:ascii="黑体" w:eastAsia="黑体"/>
          <w:b/>
          <w:sz w:val="32"/>
          <w:szCs w:val="32"/>
        </w:rPr>
        <w:fldChar w:fldCharType="end"/>
      </w:r>
      <w:bookmarkEnd w:id="1"/>
      <w:r w:rsidR="00550310">
        <w:rPr>
          <w:rFonts w:ascii="黑体" w:eastAsia="黑体" w:hint="eastAsia"/>
          <w:b/>
          <w:sz w:val="32"/>
          <w:szCs w:val="32"/>
        </w:rPr>
        <w:t xml:space="preserve"> </w:t>
      </w:r>
      <w:bookmarkStart w:id="2" w:name="Dropdown2"/>
      <w:r w:rsidR="00363A6B">
        <w:rPr>
          <w:rFonts w:ascii="黑体" w:eastAsia="黑体"/>
          <w:b/>
          <w:sz w:val="32"/>
          <w:szCs w:val="32"/>
        </w:rPr>
        <w:fldChar w:fldCharType="begin">
          <w:ffData>
            <w:name w:val="Dropdown2"/>
            <w:enabled/>
            <w:calcOnExit/>
            <w:entryMacro w:val="首页脚更新"/>
            <w:exitMacro w:val="首页脚更新"/>
            <w:ddList>
              <w:result w:val="18"/>
              <w:listEntry w:val="新闻传媒学院"/>
              <w:listEntry w:val="药学院(中医药学院)"/>
              <w:listEntry w:val="音乐学院"/>
              <w:listEntry w:val="园艺园林学院"/>
              <w:listEntry w:val="政治与公共管理学院(思想政治理论课教学部)"/>
              <w:listEntry w:val="植物保护学院"/>
              <w:listEntry w:val="资源环境学院"/>
              <w:listEntry w:val="招生就业处"/>
              <w:listEntry w:val="武装部"/>
              <w:listEntry w:val="教务处"/>
              <w:listEntry w:val="图书馆"/>
              <w:listEntry w:val="荣昌校区动物科学系"/>
              <w:listEntry w:val="荣昌校区动物医学系"/>
              <w:listEntry w:val="荣昌校区水产系"/>
              <w:listEntry w:val="荣昌校区商贸系"/>
              <w:listEntry w:val="荣昌校区信息管理系"/>
              <w:listEntry w:val="荣昌校区基础部"/>
              <w:listEntry w:val="荣昌校区成人教育部"/>
              <w:listEntry w:val=" "/>
            </w:ddList>
          </w:ffData>
        </w:fldChar>
      </w:r>
      <w:r w:rsidR="00C71464">
        <w:rPr>
          <w:rFonts w:ascii="黑体" w:eastAsia="黑体"/>
          <w:b/>
          <w:sz w:val="32"/>
          <w:szCs w:val="32"/>
        </w:rPr>
        <w:instrText xml:space="preserve"> FORMDROPDOWN </w:instrText>
      </w:r>
      <w:r w:rsidR="00363A6B">
        <w:rPr>
          <w:rFonts w:ascii="黑体" w:eastAsia="黑体"/>
          <w:b/>
          <w:sz w:val="32"/>
          <w:szCs w:val="32"/>
        </w:rPr>
      </w:r>
      <w:r w:rsidR="00363A6B">
        <w:rPr>
          <w:rFonts w:ascii="黑体" w:eastAsia="黑体"/>
          <w:b/>
          <w:sz w:val="32"/>
          <w:szCs w:val="32"/>
        </w:rPr>
        <w:fldChar w:fldCharType="end"/>
      </w:r>
      <w:bookmarkEnd w:id="2"/>
      <w:r w:rsidR="00520467">
        <w:rPr>
          <w:rStyle w:val="a8"/>
          <w:rFonts w:ascii="Times New Roman" w:hAnsi="Times New Roman" w:cs="Times New Roman"/>
        </w:rPr>
        <w:commentReference w:id="3"/>
      </w:r>
    </w:p>
    <w:p w:rsidR="00E92E5D" w:rsidRPr="00E85D81" w:rsidRDefault="00B07F06" w:rsidP="000F3F5F">
      <w:pPr>
        <w:pStyle w:val="3"/>
        <w:tabs>
          <w:tab w:val="center" w:pos="4060"/>
        </w:tabs>
        <w:spacing w:before="120" w:after="120" w:line="240" w:lineRule="auto"/>
        <w:jc w:val="center"/>
        <w:rPr>
          <w:rFonts w:ascii="宋体" w:hAnsi="宋体"/>
          <w:sz w:val="24"/>
          <w:szCs w:val="24"/>
        </w:rPr>
      </w:pPr>
      <w:r w:rsidRPr="00E85D81">
        <w:rPr>
          <w:rFonts w:ascii="宋体" w:hAnsi="宋体" w:hint="eastAsia"/>
          <w:sz w:val="28"/>
          <w:szCs w:val="28"/>
        </w:rPr>
        <w:t>《</w:t>
      </w:r>
      <w:r w:rsidR="009C0B7B">
        <w:rPr>
          <w:rFonts w:ascii="宋体" w:hAnsi="宋体" w:hint="eastAsia"/>
          <w:sz w:val="28"/>
          <w:szCs w:val="28"/>
        </w:rPr>
        <w:t>高等</w:t>
      </w:r>
      <w:r w:rsidR="004C2EB0">
        <w:rPr>
          <w:rFonts w:ascii="宋体" w:hAnsi="宋体" w:hint="eastAsia"/>
          <w:sz w:val="28"/>
          <w:szCs w:val="28"/>
        </w:rPr>
        <w:t>数学</w:t>
      </w:r>
      <w:r w:rsidR="009C0B7B">
        <w:rPr>
          <w:rFonts w:ascii="宋体" w:hAnsi="宋体" w:hint="eastAsia"/>
          <w:sz w:val="28"/>
          <w:szCs w:val="28"/>
        </w:rPr>
        <w:t>IA</w:t>
      </w:r>
      <w:r w:rsidRPr="00E85D81">
        <w:rPr>
          <w:rFonts w:ascii="宋体" w:hAnsi="宋体" w:hint="eastAsia"/>
          <w:sz w:val="28"/>
          <w:szCs w:val="28"/>
        </w:rPr>
        <w:t>》课程</w:t>
      </w:r>
      <w:bookmarkStart w:id="4" w:name="Dropdown21"/>
      <w:r w:rsidR="00363A6B">
        <w:rPr>
          <w:rFonts w:ascii="宋体" w:hAnsi="宋体"/>
          <w:sz w:val="28"/>
          <w:szCs w:val="28"/>
        </w:rPr>
        <w:fldChar w:fldCharType="begin">
          <w:ffData>
            <w:name w:val="Dropdown21"/>
            <w:enabled/>
            <w:calcOnExit/>
            <w:entryMacro w:val="更新页面"/>
            <w:exitMacro w:val="更新页面"/>
            <w:ddList>
              <w:listEntry w:val="试题"/>
              <w:listEntry w:val="重修重考试题"/>
              <w:listEntry w:val="答卷"/>
              <w:listEntry w:val="重修重考答卷"/>
              <w:listEntry w:val=" "/>
            </w:ddList>
          </w:ffData>
        </w:fldChar>
      </w:r>
      <w:r w:rsidR="000D7323">
        <w:rPr>
          <w:rFonts w:ascii="宋体" w:hAnsi="宋体"/>
          <w:sz w:val="28"/>
          <w:szCs w:val="28"/>
        </w:rPr>
        <w:instrText xml:space="preserve"> FORMDROPDOWN </w:instrText>
      </w:r>
      <w:r w:rsidR="00363A6B">
        <w:rPr>
          <w:rFonts w:ascii="宋体" w:hAnsi="宋体"/>
          <w:sz w:val="28"/>
          <w:szCs w:val="28"/>
        </w:rPr>
      </w:r>
      <w:r w:rsidR="00363A6B">
        <w:rPr>
          <w:rFonts w:ascii="宋体" w:hAnsi="宋体"/>
          <w:sz w:val="28"/>
          <w:szCs w:val="28"/>
        </w:rPr>
        <w:fldChar w:fldCharType="end"/>
      </w:r>
      <w:bookmarkEnd w:id="4"/>
      <w:r w:rsidR="007022BC" w:rsidRPr="00E85D81">
        <w:rPr>
          <w:rFonts w:ascii="宋体" w:hAnsi="宋体" w:hint="eastAsia"/>
          <w:sz w:val="24"/>
          <w:szCs w:val="24"/>
        </w:rPr>
        <w:t xml:space="preserve"> </w:t>
      </w:r>
      <w:bookmarkStart w:id="5" w:name="Dropdown18"/>
      <w:r w:rsidR="00363A6B">
        <w:rPr>
          <w:rFonts w:ascii="宋体" w:hAnsi="宋体"/>
          <w:sz w:val="24"/>
          <w:szCs w:val="24"/>
        </w:rPr>
        <w:fldChar w:fldCharType="begin">
          <w:ffData>
            <w:name w:val="Dropdown18"/>
            <w:enabled/>
            <w:calcOnExit/>
            <w:entryMacro w:val="更新页面"/>
            <w:exitMacro w:val="更新页面"/>
            <w:ddList>
              <w:listEntry w:val="【A】卷参考答案和评分标准"/>
              <w:listEntry w:val="【A】卷"/>
              <w:listEntry w:val="〖B〗卷"/>
              <w:listEntry w:val="〖B〗卷参考答案和评分标准"/>
              <w:listEntry w:val="参考答案和评分标准"/>
              <w:listEntry w:val=" "/>
            </w:ddList>
          </w:ffData>
        </w:fldChar>
      </w:r>
      <w:r w:rsidR="0098695F">
        <w:rPr>
          <w:rFonts w:ascii="宋体" w:hAnsi="宋体"/>
          <w:sz w:val="24"/>
          <w:szCs w:val="24"/>
        </w:rPr>
        <w:instrText xml:space="preserve"> FORMDROPDOWN </w:instrText>
      </w:r>
      <w:r w:rsidR="00363A6B">
        <w:rPr>
          <w:rFonts w:ascii="宋体" w:hAnsi="宋体"/>
          <w:sz w:val="24"/>
          <w:szCs w:val="24"/>
        </w:rPr>
      </w:r>
      <w:r w:rsidR="00363A6B">
        <w:rPr>
          <w:rFonts w:ascii="宋体" w:hAnsi="宋体"/>
          <w:sz w:val="24"/>
          <w:szCs w:val="24"/>
        </w:rPr>
        <w:fldChar w:fldCharType="end"/>
      </w:r>
      <w:bookmarkEnd w:id="5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7"/>
        <w:gridCol w:w="702"/>
        <w:gridCol w:w="88"/>
        <w:gridCol w:w="544"/>
        <w:gridCol w:w="70"/>
        <w:gridCol w:w="464"/>
        <w:gridCol w:w="238"/>
        <w:gridCol w:w="702"/>
        <w:gridCol w:w="140"/>
        <w:gridCol w:w="562"/>
        <w:gridCol w:w="338"/>
        <w:gridCol w:w="364"/>
        <w:gridCol w:w="702"/>
        <w:gridCol w:w="14"/>
        <w:gridCol w:w="13"/>
        <w:gridCol w:w="280"/>
        <w:gridCol w:w="395"/>
        <w:gridCol w:w="389"/>
        <w:gridCol w:w="313"/>
        <w:gridCol w:w="163"/>
        <w:gridCol w:w="540"/>
        <w:gridCol w:w="180"/>
        <w:gridCol w:w="720"/>
      </w:tblGrid>
      <w:tr w:rsidR="004762A7" w:rsidRPr="003E4C08">
        <w:trPr>
          <w:trHeight w:val="98"/>
        </w:trPr>
        <w:tc>
          <w:tcPr>
            <w:tcW w:w="5588" w:type="dxa"/>
            <w:gridSpan w:val="15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If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MM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11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&gt; 8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=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224A4E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- 1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D3444C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2013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t>2017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t>～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If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MM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11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&gt; 8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=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+ 1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DE3386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2016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begin"/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>Date \@ yyyy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224A4E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instrText>2017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252A93">
              <w:rPr>
                <w:rFonts w:ascii="宋体" w:hAnsi="宋体" w:hint="eastAsia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="004762A7"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instrText xml:space="preserve"> </w:instrTex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separate"/>
            </w:r>
            <w:r w:rsidR="00EA1CA5">
              <w:rPr>
                <w:rFonts w:ascii="宋体" w:hAnsi="宋体"/>
                <w:b/>
                <w:noProof/>
                <w:spacing w:val="32"/>
                <w:sz w:val="28"/>
                <w:szCs w:val="28"/>
                <w:effect w:val="sparkle"/>
              </w:rPr>
              <w:t>2016</w:t>
            </w:r>
            <w:r w:rsidRPr="00252A93">
              <w:rPr>
                <w:rFonts w:ascii="宋体" w:hAnsi="宋体"/>
                <w:b/>
                <w:spacing w:val="32"/>
                <w:sz w:val="28"/>
                <w:szCs w:val="28"/>
                <w:effect w:val="sparkle"/>
              </w:rPr>
              <w:fldChar w:fldCharType="end"/>
            </w:r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学年</w:t>
            </w:r>
            <w:r w:rsidR="004762A7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 xml:space="preserve"> </w:t>
            </w:r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第</w:t>
            </w:r>
            <w:bookmarkStart w:id="6" w:name="Dropdown4"/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begin">
                <w:ffData>
                  <w:name w:val="Dropdown4"/>
                  <w:enabled/>
                  <w:calcOnExit w:val="0"/>
                  <w:ddList>
                    <w:result w:val="1"/>
                    <w:listEntry w:val="1"/>
                    <w:listEntry w:val="2"/>
                    <w:listEntry w:val="3"/>
                  </w:ddList>
                </w:ffData>
              </w:fldChar>
            </w:r>
            <w:r w:rsidR="004762A7">
              <w:rPr>
                <w:rFonts w:ascii="宋体" w:hAnsi="宋体"/>
                <w:b/>
                <w:spacing w:val="32"/>
                <w:sz w:val="28"/>
                <w:szCs w:val="28"/>
              </w:rPr>
              <w:instrText xml:space="preserve"> FORMDROPDOWN </w:instrText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</w:r>
            <w:r>
              <w:rPr>
                <w:rFonts w:ascii="宋体" w:hAnsi="宋体"/>
                <w:b/>
                <w:spacing w:val="32"/>
                <w:sz w:val="28"/>
                <w:szCs w:val="28"/>
              </w:rPr>
              <w:fldChar w:fldCharType="end"/>
            </w:r>
            <w:bookmarkEnd w:id="6"/>
            <w:r w:rsidR="004762A7" w:rsidRPr="00803C6D">
              <w:rPr>
                <w:rFonts w:ascii="宋体" w:hAnsi="宋体" w:hint="eastAsia"/>
                <w:b/>
                <w:spacing w:val="32"/>
                <w:sz w:val="28"/>
                <w:szCs w:val="28"/>
              </w:rPr>
              <w:t>学期</w:t>
            </w:r>
          </w:p>
        </w:tc>
        <w:tc>
          <w:tcPr>
            <w:tcW w:w="2980" w:type="dxa"/>
            <w:gridSpan w:val="8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  <w:bookmarkStart w:id="7" w:name="Dropdown3"/>
            <w:r w:rsidR="00363A6B">
              <w:rPr>
                <w:b/>
                <w:sz w:val="24"/>
              </w:rPr>
              <w:fldChar w:fldCharType="begin">
                <w:ffData>
                  <w:name w:val="Dropdown3"/>
                  <w:enabled/>
                  <w:calcOnExit w:val="0"/>
                  <w:ddList>
                    <w:result w:val="1"/>
                    <w:listEntry w:val="中"/>
                    <w:listEntry w:val="末"/>
                  </w:ddList>
                </w:ffData>
              </w:fldChar>
            </w:r>
            <w:r>
              <w:rPr>
                <w:b/>
                <w:sz w:val="24"/>
              </w:rPr>
              <w:instrText xml:space="preserve"> FORMDROPDOWN </w:instrText>
            </w:r>
            <w:r w:rsidR="00363A6B">
              <w:rPr>
                <w:b/>
                <w:sz w:val="24"/>
              </w:rPr>
            </w:r>
            <w:r w:rsidR="00363A6B">
              <w:rPr>
                <w:b/>
                <w:sz w:val="24"/>
              </w:rPr>
              <w:fldChar w:fldCharType="end"/>
            </w:r>
            <w:bookmarkEnd w:id="7"/>
            <w:r>
              <w:rPr>
                <w:rFonts w:hint="eastAsia"/>
                <w:b/>
                <w:sz w:val="24"/>
              </w:rPr>
              <w:t xml:space="preserve"> </w:t>
            </w:r>
            <w:bookmarkStart w:id="8" w:name="Dropdown36"/>
            <w:r w:rsidR="00363A6B">
              <w:rPr>
                <w:b/>
                <w:sz w:val="24"/>
              </w:rPr>
              <w:fldChar w:fldCharType="begin">
                <w:ffData>
                  <w:name w:val="Dropdown36"/>
                  <w:enabled/>
                  <w:calcOnExit/>
                  <w:entryMacro w:val="首页脚更新"/>
                  <w:exitMacro w:val="首页脚设置"/>
                  <w:ddList>
                    <w:listEntry w:val="考试"/>
                    <w:listEntry w:val="考查"/>
                  </w:ddList>
                </w:ffData>
              </w:fldChar>
            </w:r>
            <w:r>
              <w:rPr>
                <w:b/>
                <w:sz w:val="24"/>
              </w:rPr>
              <w:instrText xml:space="preserve"> FORMDROPDOWN </w:instrText>
            </w:r>
            <w:r w:rsidR="00363A6B">
              <w:rPr>
                <w:b/>
                <w:sz w:val="24"/>
              </w:rPr>
            </w:r>
            <w:r w:rsidR="00363A6B">
              <w:rPr>
                <w:b/>
                <w:sz w:val="24"/>
              </w:rPr>
              <w:fldChar w:fldCharType="end"/>
            </w:r>
            <w:bookmarkEnd w:id="8"/>
          </w:p>
        </w:tc>
      </w:tr>
      <w:tr w:rsidR="004762A7" w:rsidRPr="003E4C08">
        <w:trPr>
          <w:trHeight w:val="98"/>
        </w:trPr>
        <w:tc>
          <w:tcPr>
            <w:tcW w:w="1437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  <w:szCs w:val="21"/>
              </w:rPr>
              <w:t>考试时间</w:t>
            </w:r>
          </w:p>
        </w:tc>
        <w:tc>
          <w:tcPr>
            <w:tcW w:w="1078" w:type="dxa"/>
            <w:gridSpan w:val="3"/>
            <w:vAlign w:val="center"/>
          </w:tcPr>
          <w:p w:rsidR="004762A7" w:rsidRPr="00F40532" w:rsidRDefault="004762A7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F40532">
              <w:rPr>
                <w:rFonts w:hint="eastAsia"/>
                <w:b/>
                <w:sz w:val="18"/>
                <w:szCs w:val="18"/>
              </w:rPr>
              <w:t>120</w:t>
            </w:r>
            <w:r w:rsidRPr="00F40532">
              <w:rPr>
                <w:rFonts w:hint="eastAsia"/>
                <w:b/>
                <w:sz w:val="18"/>
                <w:szCs w:val="18"/>
              </w:rPr>
              <w:t>分钟</w:t>
            </w:r>
          </w:p>
        </w:tc>
        <w:tc>
          <w:tcPr>
            <w:tcW w:w="1080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 w:rsidRPr="003E4C08">
              <w:rPr>
                <w:rFonts w:hint="eastAsia"/>
                <w:b/>
                <w:szCs w:val="21"/>
              </w:rPr>
              <w:t>考</w:t>
            </w:r>
            <w:r>
              <w:rPr>
                <w:rFonts w:hint="eastAsia"/>
                <w:b/>
                <w:szCs w:val="21"/>
              </w:rPr>
              <w:t>核</w:t>
            </w:r>
            <w:r w:rsidRPr="003E4C08">
              <w:rPr>
                <w:rFonts w:hint="eastAsia"/>
                <w:b/>
                <w:szCs w:val="21"/>
              </w:rPr>
              <w:t>方式</w:t>
            </w:r>
          </w:p>
        </w:tc>
        <w:bookmarkStart w:id="9" w:name="Dropdown5"/>
        <w:tc>
          <w:tcPr>
            <w:tcW w:w="900" w:type="dxa"/>
            <w:gridSpan w:val="2"/>
            <w:vAlign w:val="center"/>
          </w:tcPr>
          <w:p w:rsidR="004762A7" w:rsidRPr="00F40532" w:rsidRDefault="00363A6B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闭卷笔试"/>
                    <w:listEntry w:val="开卷笔试"/>
                    <w:listEntry w:val="其他考核"/>
                  </w:ddList>
                </w:ffData>
              </w:fldChar>
            </w:r>
            <w:r w:rsidR="004762A7">
              <w:rPr>
                <w:b/>
                <w:sz w:val="18"/>
                <w:szCs w:val="18"/>
              </w:rPr>
              <w:instrText xml:space="preserve"> FORMDROPDOWN </w:instrText>
            </w:r>
            <w:r>
              <w:rPr>
                <w:b/>
                <w:sz w:val="18"/>
                <w:szCs w:val="18"/>
              </w:rPr>
            </w:r>
            <w:r>
              <w:rPr>
                <w:b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080" w:type="dxa"/>
            <w:gridSpan w:val="3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  <w:szCs w:val="21"/>
              </w:rPr>
              <w:t>学生类别</w:t>
            </w:r>
          </w:p>
        </w:tc>
        <w:bookmarkStart w:id="10" w:name="Dropdown6"/>
        <w:tc>
          <w:tcPr>
            <w:tcW w:w="1553" w:type="dxa"/>
            <w:gridSpan w:val="6"/>
            <w:vAlign w:val="center"/>
          </w:tcPr>
          <w:p w:rsidR="004762A7" w:rsidRPr="00F40532" w:rsidRDefault="00363A6B" w:rsidP="004762A7">
            <w:pPr>
              <w:spacing w:line="440" w:lineRule="exact"/>
              <w:jc w:val="center"/>
              <w:rPr>
                <w:b/>
                <w:sz w:val="18"/>
                <w:szCs w:val="18"/>
              </w:rPr>
            </w:pPr>
            <w:r w:rsidRPr="00F40532">
              <w:rPr>
                <w:b/>
                <w:sz w:val="18"/>
                <w:szCs w:val="18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本科"/>
                    <w:listEntry w:val="专科"/>
                    <w:listEntry w:val="高职专科"/>
                    <w:listEntry w:val="应用技术本科"/>
                    <w:listEntry w:val="职教师资本科"/>
                    <w:listEntry w:val="硕士"/>
                    <w:listEntry w:val="博士"/>
                  </w:ddList>
                </w:ffData>
              </w:fldChar>
            </w:r>
            <w:r w:rsidR="004762A7" w:rsidRPr="00F40532">
              <w:rPr>
                <w:b/>
                <w:sz w:val="18"/>
                <w:szCs w:val="18"/>
              </w:rPr>
              <w:instrText xml:space="preserve"> FORMDROPDOWN </w:instrText>
            </w:r>
            <w:r w:rsidRPr="00F40532">
              <w:rPr>
                <w:b/>
                <w:sz w:val="18"/>
                <w:szCs w:val="18"/>
              </w:rPr>
            </w:r>
            <w:r w:rsidRPr="00F40532">
              <w:rPr>
                <w:b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720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人数</w:t>
            </w:r>
          </w:p>
        </w:tc>
        <w:tc>
          <w:tcPr>
            <w:tcW w:w="720" w:type="dxa"/>
            <w:vAlign w:val="center"/>
          </w:tcPr>
          <w:p w:rsidR="004762A7" w:rsidRPr="00F40532" w:rsidRDefault="009C0B7B" w:rsidP="007E696B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 w:rsidR="007E696B">
              <w:rPr>
                <w:rFonts w:hint="eastAsia"/>
                <w:b/>
                <w:sz w:val="18"/>
                <w:szCs w:val="18"/>
              </w:rPr>
              <w:t>3</w:t>
            </w:r>
            <w:r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4762A7" w:rsidRPr="003E4C08">
        <w:trPr>
          <w:trHeight w:val="98"/>
        </w:trPr>
        <w:tc>
          <w:tcPr>
            <w:tcW w:w="1981" w:type="dxa"/>
            <w:gridSpan w:val="4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适用专业或科类</w:t>
            </w:r>
          </w:p>
        </w:tc>
        <w:tc>
          <w:tcPr>
            <w:tcW w:w="3887" w:type="dxa"/>
            <w:gridSpan w:val="12"/>
            <w:vAlign w:val="center"/>
          </w:tcPr>
          <w:p w:rsidR="004762A7" w:rsidRPr="00E90DFA" w:rsidRDefault="009C5EDD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计信院</w:t>
            </w:r>
            <w:r w:rsidR="009C0B7B">
              <w:rPr>
                <w:rFonts w:hint="eastAsia"/>
                <w:b/>
                <w:szCs w:val="21"/>
              </w:rPr>
              <w:t>软件</w:t>
            </w:r>
            <w:r>
              <w:rPr>
                <w:rFonts w:hint="eastAsia"/>
                <w:b/>
                <w:szCs w:val="21"/>
              </w:rPr>
              <w:t>专业</w:t>
            </w:r>
            <w:r w:rsidR="009C0B7B">
              <w:rPr>
                <w:rFonts w:ascii="楷体_GB2312" w:eastAsia="楷体_GB2312" w:hint="eastAsia"/>
                <w:b/>
                <w:szCs w:val="21"/>
              </w:rPr>
              <w:t>、</w:t>
            </w:r>
            <w:r w:rsidR="009C0B7B">
              <w:rPr>
                <w:rFonts w:hint="eastAsia"/>
                <w:b/>
                <w:szCs w:val="21"/>
              </w:rPr>
              <w:t>自动控制专业</w:t>
            </w:r>
          </w:p>
        </w:tc>
        <w:tc>
          <w:tcPr>
            <w:tcW w:w="784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  <w:sz w:val="24"/>
              </w:rPr>
            </w:pPr>
            <w:r w:rsidRPr="003E4C08">
              <w:rPr>
                <w:rFonts w:hint="eastAsia"/>
                <w:b/>
              </w:rPr>
              <w:t>年级</w:t>
            </w:r>
          </w:p>
        </w:tc>
        <w:tc>
          <w:tcPr>
            <w:tcW w:w="1916" w:type="dxa"/>
            <w:gridSpan w:val="5"/>
            <w:vAlign w:val="center"/>
          </w:tcPr>
          <w:p w:rsidR="004762A7" w:rsidRPr="00E90DFA" w:rsidRDefault="009C5EDD" w:rsidP="004762A7">
            <w:pPr>
              <w:spacing w:line="44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 w:rsidR="004204E2">
              <w:rPr>
                <w:rFonts w:hint="eastAsia"/>
                <w:b/>
                <w:szCs w:val="21"/>
              </w:rPr>
              <w:t>1</w:t>
            </w:r>
            <w:r w:rsidR="009C0B7B">
              <w:rPr>
                <w:rFonts w:hint="eastAsia"/>
                <w:b/>
                <w:szCs w:val="21"/>
              </w:rPr>
              <w:t>4</w:t>
            </w:r>
            <w:r w:rsidR="004762A7">
              <w:rPr>
                <w:rFonts w:hint="eastAsia"/>
                <w:b/>
                <w:szCs w:val="21"/>
              </w:rPr>
              <w:t xml:space="preserve"> </w:t>
            </w:r>
            <w:r w:rsidR="004762A7" w:rsidRPr="00E90DFA">
              <w:rPr>
                <w:rFonts w:hint="eastAsia"/>
                <w:b/>
                <w:szCs w:val="21"/>
              </w:rPr>
              <w:t>级</w:t>
            </w: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 w:rsidRPr="003E4C08">
              <w:rPr>
                <w:rFonts w:hint="eastAsia"/>
                <w:b/>
              </w:rPr>
              <w:t>题号</w:t>
            </w:r>
          </w:p>
        </w:tc>
        <w:bookmarkStart w:id="11" w:name="Dropdown8"/>
        <w:tc>
          <w:tcPr>
            <w:tcW w:w="702" w:type="dxa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一"/>
                    <w:listEntry w:val="１"/>
                    <w:listEntry w:val="Ⅰ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1"/>
          </w:p>
        </w:tc>
        <w:bookmarkStart w:id="12" w:name="Dropdown9"/>
        <w:tc>
          <w:tcPr>
            <w:tcW w:w="702" w:type="dxa"/>
            <w:gridSpan w:val="3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二"/>
                    <w:listEntry w:val="２"/>
                    <w:listEntry w:val="Ⅱ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2"/>
          </w:p>
        </w:tc>
        <w:bookmarkStart w:id="13" w:name="Dropdown10"/>
        <w:tc>
          <w:tcPr>
            <w:tcW w:w="702" w:type="dxa"/>
            <w:gridSpan w:val="2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三"/>
                    <w:listEntry w:val="３"/>
                    <w:listEntry w:val="Ⅲ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3"/>
          </w:p>
        </w:tc>
        <w:bookmarkStart w:id="14" w:name="Dropdown11"/>
        <w:tc>
          <w:tcPr>
            <w:tcW w:w="702" w:type="dxa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四"/>
                    <w:listEntry w:val="４"/>
                    <w:listEntry w:val="Ⅳ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4"/>
          </w:p>
        </w:tc>
        <w:bookmarkStart w:id="15" w:name="Dropdown12"/>
        <w:tc>
          <w:tcPr>
            <w:tcW w:w="702" w:type="dxa"/>
            <w:gridSpan w:val="2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五"/>
                    <w:listEntry w:val="５"/>
                    <w:listEntry w:val="Ⅴ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5"/>
          </w:p>
        </w:tc>
        <w:bookmarkStart w:id="16" w:name="Dropdown13"/>
        <w:tc>
          <w:tcPr>
            <w:tcW w:w="702" w:type="dxa"/>
            <w:gridSpan w:val="2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3"/>
                  <w:enabled/>
                  <w:calcOnExit w:val="0"/>
                  <w:ddList>
                    <w:listEntry w:val="六"/>
                    <w:listEntry w:val="６"/>
                    <w:listEntry w:val="Ⅵ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6"/>
          </w:p>
        </w:tc>
        <w:bookmarkStart w:id="17" w:name="Dropdown14"/>
        <w:tc>
          <w:tcPr>
            <w:tcW w:w="702" w:type="dxa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七"/>
                    <w:listEntry w:val="７"/>
                    <w:listEntry w:val="Ⅶ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7"/>
          </w:p>
        </w:tc>
        <w:bookmarkStart w:id="18" w:name="Dropdown15"/>
        <w:tc>
          <w:tcPr>
            <w:tcW w:w="702" w:type="dxa"/>
            <w:gridSpan w:val="4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八"/>
                    <w:listEntry w:val="８"/>
                    <w:listEntry w:val="Ⅷ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8"/>
          </w:p>
        </w:tc>
        <w:bookmarkStart w:id="19" w:name="Dropdown16"/>
        <w:tc>
          <w:tcPr>
            <w:tcW w:w="702" w:type="dxa"/>
            <w:gridSpan w:val="2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九"/>
                    <w:listEntry w:val="９"/>
                    <w:listEntry w:val="Ⅸ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19"/>
          </w:p>
        </w:tc>
        <w:bookmarkStart w:id="20" w:name="Dropdown17"/>
        <w:tc>
          <w:tcPr>
            <w:tcW w:w="703" w:type="dxa"/>
            <w:gridSpan w:val="2"/>
            <w:vAlign w:val="center"/>
          </w:tcPr>
          <w:p w:rsidR="004762A7" w:rsidRPr="003E4C08" w:rsidRDefault="00363A6B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b/>
              </w:rPr>
              <w:fldChar w:fldCharType="begin">
                <w:ffData>
                  <w:name w:val="Dropdown17"/>
                  <w:enabled/>
                  <w:calcOnExit w:val="0"/>
                  <w:ddList>
                    <w:listEntry w:val="十"/>
                    <w:listEntry w:val="１０"/>
                    <w:listEntry w:val="Ⅹ"/>
                    <w:listEntry w:val=" "/>
                  </w:ddList>
                </w:ffData>
              </w:fldChar>
            </w:r>
            <w:r w:rsidR="004762A7">
              <w:rPr>
                <w:b/>
              </w:rPr>
              <w:instrText xml:space="preserve"> FORMDROPDOWN </w:instrText>
            </w:r>
            <w:r>
              <w:rPr>
                <w:b/>
              </w:rPr>
            </w:r>
            <w:r>
              <w:rPr>
                <w:b/>
              </w:rPr>
              <w:fldChar w:fldCharType="end"/>
            </w:r>
            <w:bookmarkEnd w:id="20"/>
          </w:p>
        </w:tc>
        <w:tc>
          <w:tcPr>
            <w:tcW w:w="900" w:type="dxa"/>
            <w:gridSpan w:val="2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</w:t>
            </w: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Pr="003E4C08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3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4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762A7" w:rsidRPr="004C4D3D" w:rsidRDefault="004762A7" w:rsidP="004762A7">
            <w:pPr>
              <w:pStyle w:val="ad"/>
              <w:jc w:val="center"/>
              <w:rPr>
                <w:b/>
                <w:sz w:val="21"/>
                <w:szCs w:val="21"/>
              </w:rPr>
            </w:pPr>
          </w:p>
        </w:tc>
      </w:tr>
      <w:tr w:rsidR="004762A7" w:rsidRPr="003E4C08">
        <w:trPr>
          <w:trHeight w:val="98"/>
        </w:trPr>
        <w:tc>
          <w:tcPr>
            <w:tcW w:w="647" w:type="dxa"/>
            <w:vAlign w:val="center"/>
          </w:tcPr>
          <w:p w:rsidR="004762A7" w:rsidRDefault="004762A7" w:rsidP="004762A7">
            <w:pPr>
              <w:spacing w:line="44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3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4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03" w:type="dxa"/>
            <w:gridSpan w:val="2"/>
            <w:vAlign w:val="center"/>
          </w:tcPr>
          <w:p w:rsidR="004762A7" w:rsidRPr="0084224C" w:rsidRDefault="004762A7" w:rsidP="004762A7">
            <w:pPr>
              <w:spacing w:line="4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4762A7" w:rsidRPr="004C4D3D" w:rsidRDefault="004762A7" w:rsidP="004762A7">
            <w:pPr>
              <w:spacing w:line="440" w:lineRule="exact"/>
              <w:jc w:val="center"/>
              <w:rPr>
                <w:b/>
                <w:szCs w:val="21"/>
              </w:rPr>
            </w:pPr>
          </w:p>
        </w:tc>
      </w:tr>
    </w:tbl>
    <w:p w:rsidR="00517F16" w:rsidRDefault="00517F16" w:rsidP="00517F16">
      <w:pPr>
        <w:spacing w:line="320" w:lineRule="exact"/>
        <w:rPr>
          <w:rFonts w:ascii="宋体" w:hAnsi="宋体" w:cs="宋体"/>
          <w:b/>
          <w:color w:val="000000"/>
          <w:kern w:val="0"/>
          <w:sz w:val="18"/>
          <w:szCs w:val="18"/>
        </w:rPr>
      </w:pPr>
      <w:r w:rsidRPr="00822FAF">
        <w:rPr>
          <w:rFonts w:ascii="宋体" w:hAnsi="宋体" w:hint="eastAsia"/>
          <w:b/>
          <w:color w:val="000000"/>
          <w:sz w:val="18"/>
          <w:szCs w:val="18"/>
        </w:rPr>
        <w:t>阅卷须知：阅卷用红色墨水笔书写，得分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用阿拉伯数字写在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每小题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题号前，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用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正分</w:t>
      </w:r>
      <w:r>
        <w:rPr>
          <w:rFonts w:ascii="宋体" w:hAnsi="宋体" w:cs="宋体" w:hint="eastAsia"/>
          <w:b/>
          <w:color w:val="000000"/>
          <w:kern w:val="0"/>
          <w:sz w:val="18"/>
          <w:szCs w:val="18"/>
        </w:rPr>
        <w:t>表示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，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不得分则在题号前写0</w:t>
      </w:r>
      <w:r>
        <w:rPr>
          <w:rFonts w:ascii="宋体" w:hAnsi="宋体" w:hint="eastAsia"/>
          <w:b/>
          <w:color w:val="000000"/>
          <w:sz w:val="18"/>
          <w:szCs w:val="18"/>
        </w:rPr>
        <w:t>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大题得分登录在对应的分数框内；统一命题的课程应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集体阅卷，流水作业；</w:t>
      </w:r>
      <w:r w:rsidRPr="00822FAF">
        <w:rPr>
          <w:rFonts w:ascii="宋体" w:hAnsi="宋体" w:hint="eastAsia"/>
          <w:b/>
          <w:color w:val="000000"/>
          <w:sz w:val="18"/>
          <w:szCs w:val="18"/>
        </w:rPr>
        <w:t>阅卷后要进行复核，发现漏评、漏记或总分统计错误应及时更正；</w:t>
      </w:r>
      <w:r w:rsidRPr="00822FAF">
        <w:rPr>
          <w:rFonts w:ascii="宋体" w:hAnsi="宋体" w:cs="宋体" w:hint="eastAsia"/>
          <w:b/>
          <w:color w:val="000000"/>
          <w:kern w:val="0"/>
          <w:sz w:val="18"/>
          <w:szCs w:val="18"/>
        </w:rPr>
        <w:t>对评定分数或统分记录进行修改时，修改人必须签名。</w:t>
      </w:r>
    </w:p>
    <w:p w:rsidR="00517F16" w:rsidRPr="00822FAF" w:rsidRDefault="00363A6B" w:rsidP="00517F16">
      <w:pPr>
        <w:spacing w:line="320" w:lineRule="exact"/>
        <w:rPr>
          <w:rFonts w:ascii="宋体" w:hAnsi="宋体"/>
          <w:b/>
          <w:color w:val="000000"/>
          <w:sz w:val="18"/>
          <w:szCs w:val="18"/>
        </w:rPr>
      </w:pPr>
      <w:r w:rsidRPr="00363A6B">
        <w:rPr>
          <w:rFonts w:ascii="宋体" w:hAnsi="宋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.7pt;margin-top:3.7pt;width:5in;height:31.2pt;z-index:1" filled="f" fillcolor="silver">
            <v:fill color2="#767676" rotate="t"/>
            <v:shadow color="black"/>
            <v:textbox style="mso-next-textbox:#_x0000_s1046">
              <w:txbxContent>
                <w:p w:rsidR="00E94362" w:rsidRPr="00C00805" w:rsidRDefault="00E94362" w:rsidP="00B05BD5">
                  <w:pPr>
                    <w:spacing w:line="312" w:lineRule="auto"/>
                    <w:jc w:val="center"/>
                    <w:rPr>
                      <w:rFonts w:ascii="黑体" w:eastAsia="黑体"/>
                      <w:b/>
                      <w:sz w:val="24"/>
                    </w:rPr>
                  </w:pPr>
                  <w:r>
                    <w:rPr>
                      <w:rFonts w:ascii="黑体" w:eastAsia="黑体" w:hint="eastAsia"/>
                      <w:b/>
                      <w:sz w:val="24"/>
                    </w:rPr>
                    <w:t>特别提醒：学生必须遵守课程考核纪律，违规者将受到严肃处理。</w:t>
                  </w:r>
                </w:p>
              </w:txbxContent>
            </v:textbox>
          </v:shape>
        </w:pict>
      </w:r>
    </w:p>
    <w:p w:rsidR="00A209E4" w:rsidRDefault="00F36875" w:rsidP="00A209E4">
      <w:pPr>
        <w:spacing w:line="360" w:lineRule="auto"/>
      </w:pPr>
      <w:commentRangeStart w:id="21"/>
      <w:r>
        <w:rPr>
          <w:rFonts w:hint="eastAsia"/>
        </w:rPr>
        <w:t xml:space="preserve"> </w:t>
      </w:r>
      <w:commentRangeEnd w:id="21"/>
      <w:r>
        <w:rPr>
          <w:rStyle w:val="a8"/>
        </w:rPr>
        <w:commentReference w:id="21"/>
      </w:r>
    </w:p>
    <w:p w:rsidR="004204E2" w:rsidRPr="00CD0655" w:rsidRDefault="004204E2" w:rsidP="009C7CA9">
      <w:pPr>
        <w:spacing w:line="360" w:lineRule="auto"/>
        <w:rPr>
          <w:szCs w:val="21"/>
        </w:rPr>
      </w:pPr>
      <w:r w:rsidRPr="00CD0655">
        <w:rPr>
          <w:b/>
          <w:bCs/>
        </w:rPr>
        <w:t>1</w:t>
      </w:r>
      <w:r w:rsidR="002E1C2D" w:rsidRPr="00CD0655">
        <w:rPr>
          <w:rFonts w:hint="eastAsia"/>
        </w:rPr>
        <w:t>(15 points)</w:t>
      </w:r>
      <w:r w:rsidRPr="00CD0655">
        <w:t>.</w:t>
      </w:r>
      <w:r w:rsidRPr="00CD0655">
        <w:rPr>
          <w:rFonts w:hint="eastAsia"/>
        </w:rPr>
        <w:t xml:space="preserve"> </w:t>
      </w:r>
      <w:r w:rsidR="009C7CA9" w:rsidRPr="00CD0655">
        <w:rPr>
          <w:rFonts w:hint="eastAsia"/>
        </w:rPr>
        <w:t>(1)</w:t>
      </w:r>
      <w:r w:rsidR="00174425">
        <w:rPr>
          <w:rFonts w:hint="eastAsia"/>
          <w:szCs w:val="21"/>
        </w:rPr>
        <w:t>e</w:t>
      </w:r>
      <w:r w:rsidR="009C7CA9" w:rsidRPr="00CD0655">
        <w:rPr>
          <w:rFonts w:hint="eastAsia"/>
          <w:szCs w:val="21"/>
        </w:rPr>
        <w:t xml:space="preserve">;   </w:t>
      </w:r>
      <w:r w:rsidR="009C7CA9" w:rsidRPr="00CD0655">
        <w:rPr>
          <w:rFonts w:hint="eastAsia"/>
          <w:bCs/>
          <w:szCs w:val="21"/>
        </w:rPr>
        <w:t>(</w:t>
      </w:r>
      <w:r w:rsidRPr="00CD0655">
        <w:rPr>
          <w:bCs/>
          <w:szCs w:val="21"/>
        </w:rPr>
        <w:t>2</w:t>
      </w:r>
      <w:r w:rsidR="009C7CA9" w:rsidRPr="00CD0655">
        <w:rPr>
          <w:rFonts w:hint="eastAsia"/>
          <w:bCs/>
          <w:szCs w:val="21"/>
        </w:rPr>
        <w:t>)</w:t>
      </w:r>
      <w:r w:rsidR="00E811C6" w:rsidRPr="00CD0655">
        <w:t xml:space="preserve"> </w:t>
      </w:r>
      <w:r w:rsidR="00174425" w:rsidRPr="00174425">
        <w:rPr>
          <w:position w:val="-6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3.5pt" o:ole="">
            <v:imagedata r:id="rId9" o:title=""/>
          </v:shape>
          <o:OLEObject Type="Embed" ProgID="Equation.3" ShapeID="_x0000_i1025" DrawAspect="Content" ObjectID="_1573228817" r:id="rId10"/>
        </w:object>
      </w:r>
      <w:r w:rsidR="009C7CA9" w:rsidRPr="00CD0655">
        <w:rPr>
          <w:rFonts w:hint="eastAsia"/>
          <w:bCs/>
          <w:szCs w:val="21"/>
        </w:rPr>
        <w:t>;  (3)</w:t>
      </w:r>
      <w:r w:rsidR="003B260D" w:rsidRPr="00CD0655">
        <w:t xml:space="preserve"> </w:t>
      </w:r>
      <w:r w:rsidR="00CD0655">
        <w:rPr>
          <w:rFonts w:hint="eastAsia"/>
        </w:rPr>
        <w:t>(</w:t>
      </w:r>
      <w:r w:rsidR="00174425">
        <w:rPr>
          <w:rFonts w:hint="eastAsia"/>
        </w:rPr>
        <w:t>1</w:t>
      </w:r>
      <w:r w:rsidR="00CD0655">
        <w:rPr>
          <w:rFonts w:hint="eastAsia"/>
        </w:rPr>
        <w:t>,</w:t>
      </w:r>
      <w:r w:rsidR="00174425">
        <w:rPr>
          <w:rFonts w:hint="eastAsia"/>
        </w:rPr>
        <w:t>1</w:t>
      </w:r>
      <w:r w:rsidR="00CD0655">
        <w:rPr>
          <w:rFonts w:hint="eastAsia"/>
        </w:rPr>
        <w:t>)</w:t>
      </w:r>
      <w:r w:rsidR="009C7CA9" w:rsidRPr="00CD0655">
        <w:rPr>
          <w:rFonts w:hint="eastAsia"/>
          <w:bCs/>
          <w:szCs w:val="21"/>
        </w:rPr>
        <w:t>;</w:t>
      </w:r>
      <w:r w:rsidR="00CD0655">
        <w:rPr>
          <w:rFonts w:hint="eastAsia"/>
          <w:bCs/>
          <w:szCs w:val="21"/>
        </w:rPr>
        <w:t xml:space="preserve">  </w:t>
      </w:r>
      <w:r w:rsidR="009C7CA9" w:rsidRPr="00CD0655">
        <w:rPr>
          <w:rFonts w:hint="eastAsia"/>
          <w:bCs/>
          <w:szCs w:val="21"/>
        </w:rPr>
        <w:t xml:space="preserve"> (4) </w:t>
      </w:r>
      <w:r w:rsidR="00174425" w:rsidRPr="00CD0655">
        <w:rPr>
          <w:position w:val="-10"/>
        </w:rPr>
        <w:object w:dxaOrig="1460" w:dyaOrig="360">
          <v:shape id="_x0000_i1026" type="#_x0000_t75" style="width:72.75pt;height:18pt" o:ole="">
            <v:imagedata r:id="rId11" o:title=""/>
          </v:shape>
          <o:OLEObject Type="Embed" ProgID="Equation.3" ShapeID="_x0000_i1026" DrawAspect="Content" ObjectID="_1573228818" r:id="rId12"/>
        </w:object>
      </w:r>
      <w:r w:rsidR="009C7CA9" w:rsidRPr="00CD0655">
        <w:rPr>
          <w:rFonts w:hint="eastAsia"/>
        </w:rPr>
        <w:t>;  (5)</w:t>
      </w:r>
      <w:r w:rsidR="009C7CA9" w:rsidRPr="00CD0655">
        <w:t xml:space="preserve"> </w:t>
      </w:r>
      <w:r w:rsidR="00A26A5D" w:rsidRPr="00CD0655">
        <w:rPr>
          <w:position w:val="-24"/>
        </w:rPr>
        <w:object w:dxaOrig="220" w:dyaOrig="620">
          <v:shape id="_x0000_i1027" type="#_x0000_t75" style="width:11.25pt;height:30.75pt" o:ole="">
            <v:imagedata r:id="rId13" o:title=""/>
          </v:shape>
          <o:OLEObject Type="Embed" ProgID="Equation.3" ShapeID="_x0000_i1027" DrawAspect="Content" ObjectID="_1573228819" r:id="rId14"/>
        </w:object>
      </w:r>
    </w:p>
    <w:p w:rsidR="004204E2" w:rsidRPr="00CD0655" w:rsidRDefault="000F7014" w:rsidP="004204E2">
      <w:pPr>
        <w:spacing w:line="360" w:lineRule="auto"/>
      </w:pPr>
      <w:r w:rsidRPr="00CD0655">
        <w:rPr>
          <w:rFonts w:hint="eastAsia"/>
          <w:b/>
        </w:rPr>
        <w:t>2</w:t>
      </w:r>
      <w:r w:rsidR="002E1C2D" w:rsidRPr="00CD0655">
        <w:rPr>
          <w:rFonts w:hint="eastAsia"/>
        </w:rPr>
        <w:t>(15 points)</w:t>
      </w:r>
      <w:r w:rsidRPr="00CD0655">
        <w:rPr>
          <w:rFonts w:hint="eastAsia"/>
        </w:rPr>
        <w:t>. (</w:t>
      </w:r>
      <w:r w:rsidR="004204E2" w:rsidRPr="00CD0655">
        <w:t>1</w:t>
      </w:r>
      <w:r w:rsidRPr="00CD0655">
        <w:rPr>
          <w:rFonts w:hint="eastAsia"/>
        </w:rPr>
        <w:t>)</w:t>
      </w:r>
      <w:r w:rsidR="004204E2" w:rsidRPr="00CD0655">
        <w:t>—</w:t>
      </w:r>
      <w:r w:rsidRPr="00CD0655">
        <w:rPr>
          <w:rFonts w:hint="eastAsia"/>
        </w:rPr>
        <w:t>(</w:t>
      </w:r>
      <w:r w:rsidR="004204E2" w:rsidRPr="00CD0655">
        <w:rPr>
          <w:rFonts w:hint="eastAsia"/>
        </w:rPr>
        <w:t>5</w:t>
      </w:r>
      <w:r w:rsidRPr="00CD0655">
        <w:rPr>
          <w:rFonts w:hint="eastAsia"/>
        </w:rPr>
        <w:t xml:space="preserve">): </w:t>
      </w:r>
      <w:r w:rsidR="00845C79">
        <w:rPr>
          <w:rFonts w:hint="eastAsia"/>
        </w:rPr>
        <w:t>CCACC</w:t>
      </w:r>
      <w:r w:rsidR="004204E2" w:rsidRPr="00CD0655">
        <w:rPr>
          <w:rFonts w:hint="eastAsia"/>
        </w:rPr>
        <w:t xml:space="preserve"> </w:t>
      </w:r>
    </w:p>
    <w:p w:rsidR="00845C79" w:rsidRDefault="000F7014" w:rsidP="004204E2">
      <w:pPr>
        <w:spacing w:line="360" w:lineRule="auto"/>
      </w:pPr>
      <w:r w:rsidRPr="000F7014">
        <w:rPr>
          <w:rFonts w:hint="eastAsia"/>
          <w:b/>
        </w:rPr>
        <w:t>3.</w:t>
      </w:r>
      <w:r>
        <w:rPr>
          <w:rFonts w:hint="eastAsia"/>
        </w:rPr>
        <w:t xml:space="preserve"> (1)</w:t>
      </w:r>
      <w:r w:rsidR="00BD55F2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441104">
        <w:rPr>
          <w:rFonts w:hint="eastAsia"/>
        </w:rPr>
        <w:t xml:space="preserve"> </w:t>
      </w:r>
      <w:r w:rsidR="00174425" w:rsidRPr="00F22FE2">
        <w:rPr>
          <w:position w:val="-24"/>
          <w:sz w:val="24"/>
        </w:rPr>
        <w:object w:dxaOrig="3340" w:dyaOrig="840">
          <v:shape id="_x0000_i1028" type="#_x0000_t75" style="width:167.25pt;height:42pt" o:ole="">
            <v:imagedata r:id="rId15" o:title=""/>
          </v:shape>
          <o:OLEObject Type="Embed" ProgID="Equation.3" ShapeID="_x0000_i1028" DrawAspect="Content" ObjectID="_1573228820" r:id="rId16"/>
        </w:object>
      </w:r>
      <w:r w:rsidR="00D813A2">
        <w:rPr>
          <w:rFonts w:hint="eastAsia"/>
        </w:rPr>
        <w:t xml:space="preserve"> </w:t>
      </w:r>
      <w:r w:rsidR="00845C79">
        <w:rPr>
          <w:rFonts w:hint="eastAsia"/>
        </w:rPr>
        <w:t>(4 points)</w:t>
      </w:r>
    </w:p>
    <w:p w:rsidR="000F7014" w:rsidRDefault="00174425" w:rsidP="004204E2">
      <w:pPr>
        <w:spacing w:line="360" w:lineRule="auto"/>
      </w:pPr>
      <w:r w:rsidRPr="00174425">
        <w:rPr>
          <w:position w:val="-24"/>
        </w:rPr>
        <w:object w:dxaOrig="1960" w:dyaOrig="680">
          <v:shape id="_x0000_i1029" type="#_x0000_t75" style="width:98.25pt;height:34.5pt" o:ole="">
            <v:imagedata r:id="rId17" o:title=""/>
          </v:shape>
          <o:OLEObject Type="Embed" ProgID="Equation.3" ShapeID="_x0000_i1029" DrawAspect="Content" ObjectID="_1573228821" r:id="rId18"/>
        </w:object>
      </w:r>
      <w:r w:rsidR="00845C79">
        <w:rPr>
          <w:rFonts w:hint="eastAsia"/>
        </w:rPr>
        <w:t xml:space="preserve"> </w:t>
      </w:r>
      <w:r w:rsidR="002E1C2D">
        <w:rPr>
          <w:rFonts w:hint="eastAsia"/>
        </w:rPr>
        <w:t>(</w:t>
      </w:r>
      <w:r w:rsidR="00845C79">
        <w:rPr>
          <w:rFonts w:hint="eastAsia"/>
        </w:rPr>
        <w:t>4</w:t>
      </w:r>
      <w:r w:rsidR="002E1C2D">
        <w:rPr>
          <w:rFonts w:hint="eastAsia"/>
        </w:rPr>
        <w:t xml:space="preserve"> points)</w:t>
      </w:r>
    </w:p>
    <w:p w:rsidR="000F7014" w:rsidRDefault="000F7014" w:rsidP="004204E2">
      <w:pPr>
        <w:spacing w:line="360" w:lineRule="auto"/>
      </w:pPr>
      <w:r>
        <w:rPr>
          <w:rFonts w:hint="eastAsia"/>
        </w:rPr>
        <w:t>(2)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BD55F2">
        <w:rPr>
          <w:rFonts w:hint="eastAsia"/>
        </w:rPr>
        <w:t xml:space="preserve"> </w:t>
      </w:r>
      <w:r w:rsidR="005D2DDA" w:rsidRPr="00174425">
        <w:rPr>
          <w:position w:val="-10"/>
          <w:sz w:val="24"/>
        </w:rPr>
        <w:object w:dxaOrig="2480" w:dyaOrig="400">
          <v:shape id="_x0000_i1030" type="#_x0000_t75" style="width:123.75pt;height:20.25pt" o:ole="">
            <v:imagedata r:id="rId19" o:title=""/>
          </v:shape>
          <o:OLEObject Type="Embed" ProgID="Equation.3" ShapeID="_x0000_i1030" DrawAspect="Content" ObjectID="_1573228822" r:id="rId20"/>
        </w:object>
      </w:r>
      <w:r w:rsidR="00845C79">
        <w:rPr>
          <w:rFonts w:hint="eastAsia"/>
        </w:rPr>
        <w:t xml:space="preserve"> (</w:t>
      </w:r>
      <w:r w:rsidR="00174425">
        <w:rPr>
          <w:rFonts w:hint="eastAsia"/>
        </w:rPr>
        <w:t>2</w:t>
      </w:r>
      <w:r w:rsidR="00845C79">
        <w:rPr>
          <w:rFonts w:hint="eastAsia"/>
        </w:rPr>
        <w:t xml:space="preserve"> points)</w:t>
      </w:r>
    </w:p>
    <w:p w:rsidR="00385E6D" w:rsidRDefault="00385E6D" w:rsidP="00385E6D">
      <w:pPr>
        <w:spacing w:line="360" w:lineRule="auto"/>
      </w:pPr>
      <w:r>
        <w:rPr>
          <w:rFonts w:hint="eastAsia"/>
        </w:rPr>
        <w:t xml:space="preserve">  </w:t>
      </w:r>
      <w:r w:rsidR="005D2DDA" w:rsidRPr="005D2DDA">
        <w:rPr>
          <w:position w:val="-28"/>
          <w:sz w:val="24"/>
        </w:rPr>
        <w:object w:dxaOrig="2160" w:dyaOrig="720">
          <v:shape id="_x0000_i1031" type="#_x0000_t75" style="width:108pt;height:36pt" o:ole="">
            <v:imagedata r:id="rId21" o:title=""/>
          </v:shape>
          <o:OLEObject Type="Embed" ProgID="Equation.3" ShapeID="_x0000_i1031" DrawAspect="Content" ObjectID="_1573228823" r:id="rId22"/>
        </w:object>
      </w:r>
      <w:r w:rsidR="005D2DDA">
        <w:rPr>
          <w:rFonts w:hint="eastAsia"/>
        </w:rPr>
        <w:t xml:space="preserve"> </w:t>
      </w:r>
      <w:r>
        <w:rPr>
          <w:rFonts w:hint="eastAsia"/>
        </w:rPr>
        <w:t>(4 points)</w:t>
      </w:r>
    </w:p>
    <w:p w:rsidR="00845C79" w:rsidRPr="00385E6D" w:rsidRDefault="005D2DDA" w:rsidP="005D2DDA">
      <w:pPr>
        <w:spacing w:line="360" w:lineRule="auto"/>
        <w:ind w:firstLineChars="50" w:firstLine="120"/>
      </w:pPr>
      <w:r w:rsidRPr="005D2DDA">
        <w:rPr>
          <w:position w:val="-28"/>
          <w:sz w:val="24"/>
        </w:rPr>
        <w:object w:dxaOrig="1660" w:dyaOrig="660">
          <v:shape id="_x0000_i1032" type="#_x0000_t75" style="width:83.25pt;height:33pt" o:ole="">
            <v:imagedata r:id="rId23" o:title=""/>
          </v:shape>
          <o:OLEObject Type="Embed" ProgID="Equation.3" ShapeID="_x0000_i1032" DrawAspect="Content" ObjectID="_1573228824" r:id="rId24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(2 points)</w:t>
      </w:r>
    </w:p>
    <w:p w:rsidR="000F7014" w:rsidRDefault="000F7014" w:rsidP="004204E2">
      <w:pPr>
        <w:spacing w:line="360" w:lineRule="auto"/>
      </w:pPr>
      <w:r>
        <w:rPr>
          <w:rFonts w:hint="eastAsia"/>
        </w:rPr>
        <w:t>(3)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BD55F2">
        <w:rPr>
          <w:rFonts w:hint="eastAsia"/>
        </w:rPr>
        <w:t xml:space="preserve"> </w:t>
      </w:r>
      <w:r w:rsidR="00CE375E" w:rsidRPr="00F22FE2">
        <w:rPr>
          <w:position w:val="-28"/>
          <w:sz w:val="24"/>
        </w:rPr>
        <w:object w:dxaOrig="5420" w:dyaOrig="720">
          <v:shape id="_x0000_i1033" type="#_x0000_t75" style="width:270.75pt;height:36pt" o:ole="">
            <v:imagedata r:id="rId25" o:title=""/>
          </v:shape>
          <o:OLEObject Type="Embed" ProgID="Equation.3" ShapeID="_x0000_i1033" DrawAspect="Content" ObjectID="_1573228825" r:id="rId26"/>
        </w:object>
      </w:r>
      <w:r w:rsidR="005137A4">
        <w:rPr>
          <w:rFonts w:hint="eastAsia"/>
        </w:rPr>
        <w:t xml:space="preserve"> </w:t>
      </w:r>
      <w:r w:rsidR="002E1C2D">
        <w:rPr>
          <w:rFonts w:hint="eastAsia"/>
        </w:rPr>
        <w:t>(8 points)</w:t>
      </w:r>
    </w:p>
    <w:p w:rsidR="00EA1CA5" w:rsidRDefault="005D2DDA" w:rsidP="00EA1CA5">
      <w:pPr>
        <w:spacing w:line="360" w:lineRule="auto"/>
      </w:pPr>
      <w:r>
        <w:rPr>
          <w:rFonts w:hint="eastAsia"/>
        </w:rPr>
        <w:lastRenderedPageBreak/>
        <w:t xml:space="preserve"> </w:t>
      </w:r>
      <w:r w:rsidR="000F7014">
        <w:rPr>
          <w:rFonts w:hint="eastAsia"/>
        </w:rPr>
        <w:t>(</w:t>
      </w:r>
      <w:r>
        <w:rPr>
          <w:rFonts w:hint="eastAsia"/>
        </w:rPr>
        <w:t>4</w:t>
      </w:r>
      <w:r w:rsidR="000F7014">
        <w:rPr>
          <w:rFonts w:hint="eastAsia"/>
        </w:rPr>
        <w:t>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EA1CA5" w:rsidRPr="00EA1CA5">
        <w:rPr>
          <w:rFonts w:hint="eastAsia"/>
          <w:b/>
        </w:rPr>
        <w:t xml:space="preserve"> </w:t>
      </w:r>
      <w:r w:rsidR="00EA1CA5" w:rsidRPr="00814A7A">
        <w:rPr>
          <w:rFonts w:hint="eastAsia"/>
        </w:rPr>
        <w:t>let</w:t>
      </w:r>
      <w:r w:rsidR="00EA1CA5">
        <w:rPr>
          <w:rFonts w:hint="eastAsia"/>
        </w:rPr>
        <w:t xml:space="preserve"> </w:t>
      </w:r>
      <w:r w:rsidR="00EA1CA5" w:rsidRPr="00814A7A">
        <w:rPr>
          <w:position w:val="-10"/>
        </w:rPr>
        <w:object w:dxaOrig="3320" w:dyaOrig="360">
          <v:shape id="_x0000_i1055" type="#_x0000_t75" style="width:165.75pt;height:18pt" o:ole="">
            <v:imagedata r:id="rId27" o:title=""/>
          </v:shape>
          <o:OLEObject Type="Embed" ProgID="Equation.3" ShapeID="_x0000_i1055" DrawAspect="Content" ObjectID="_1573228826" r:id="rId28"/>
        </w:object>
      </w:r>
      <w:r w:rsidR="00EA1CA5">
        <w:rPr>
          <w:rFonts w:hint="eastAsia"/>
        </w:rPr>
        <w:t>,(2 points)</w:t>
      </w:r>
    </w:p>
    <w:p w:rsidR="00EA1CA5" w:rsidRDefault="00EA1CA5" w:rsidP="00EA1CA5">
      <w:pPr>
        <w:spacing w:line="360" w:lineRule="auto"/>
      </w:pPr>
      <w:r w:rsidRPr="00814A7A">
        <w:rPr>
          <w:position w:val="-16"/>
        </w:rPr>
        <w:object w:dxaOrig="5300" w:dyaOrig="440">
          <v:shape id="_x0000_i1056" type="#_x0000_t75" style="width:264.75pt;height:21.75pt" o:ole="">
            <v:imagedata r:id="rId29" o:title=""/>
          </v:shape>
          <o:OLEObject Type="Embed" ProgID="Equation.3" ShapeID="_x0000_i1056" DrawAspect="Content" ObjectID="_1573228827" r:id="rId30"/>
        </w:object>
      </w:r>
      <w:r>
        <w:rPr>
          <w:rFonts w:hint="eastAsia"/>
        </w:rPr>
        <w:t>(4 points)</w:t>
      </w:r>
    </w:p>
    <w:p w:rsidR="00EA1CA5" w:rsidRDefault="00EA1CA5" w:rsidP="00EA1CA5">
      <w:pPr>
        <w:spacing w:line="360" w:lineRule="auto"/>
      </w:pPr>
      <w:r w:rsidRPr="00814A7A">
        <w:rPr>
          <w:position w:val="-32"/>
        </w:rPr>
        <w:object w:dxaOrig="4920" w:dyaOrig="700">
          <v:shape id="_x0000_i1057" type="#_x0000_t75" style="width:228.75pt;height:32.25pt" o:ole="">
            <v:imagedata r:id="rId31" o:title=""/>
          </v:shape>
          <o:OLEObject Type="Embed" ProgID="Equation.3" ShapeID="_x0000_i1057" DrawAspect="Content" ObjectID="_1573228828" r:id="rId32"/>
        </w:object>
      </w:r>
      <w:r>
        <w:rPr>
          <w:rFonts w:hint="eastAsia"/>
        </w:rPr>
        <w:t>(2 points)</w:t>
      </w:r>
    </w:p>
    <w:p w:rsidR="00CE375E" w:rsidRDefault="00EA1CA5" w:rsidP="00CE375E">
      <w:pPr>
        <w:spacing w:line="360" w:lineRule="auto"/>
      </w:pPr>
      <w:r>
        <w:rPr>
          <w:rFonts w:hint="eastAsia"/>
        </w:rPr>
        <w:t xml:space="preserve"> </w:t>
      </w:r>
      <w:r w:rsidR="00CE375E">
        <w:rPr>
          <w:rFonts w:hint="eastAsia"/>
        </w:rPr>
        <w:t>(5)</w:t>
      </w:r>
      <w:r w:rsidR="00CE375E" w:rsidRPr="00441104">
        <w:rPr>
          <w:rFonts w:hint="eastAsia"/>
        </w:rPr>
        <w:t xml:space="preserve"> </w:t>
      </w:r>
      <w:r w:rsidR="00CE375E" w:rsidRPr="003E12F8">
        <w:rPr>
          <w:rFonts w:hint="eastAsia"/>
          <w:b/>
        </w:rPr>
        <w:t>Solution</w:t>
      </w:r>
      <w:r w:rsidR="00CE375E">
        <w:rPr>
          <w:rFonts w:hint="eastAsia"/>
          <w:b/>
        </w:rPr>
        <w:t xml:space="preserve"> </w:t>
      </w:r>
      <w:r w:rsidR="00CE375E">
        <w:rPr>
          <w:rFonts w:hint="eastAsia"/>
        </w:rPr>
        <w:t xml:space="preserve">We set </w:t>
      </w:r>
      <w:r w:rsidR="00CE375E" w:rsidRPr="00CE375E">
        <w:rPr>
          <w:position w:val="-6"/>
        </w:rPr>
        <w:object w:dxaOrig="1060" w:dyaOrig="279">
          <v:shape id="_x0000_i1034" type="#_x0000_t75" style="width:53.25pt;height:13.5pt" o:ole="">
            <v:imagedata r:id="rId33" o:title=""/>
          </v:shape>
          <o:OLEObject Type="Embed" ProgID="Equation.3" ShapeID="_x0000_i1034" DrawAspect="Content" ObjectID="_1573228829" r:id="rId34"/>
        </w:object>
      </w:r>
      <w:r w:rsidR="00CE375E" w:rsidRPr="00F22FE2">
        <w:rPr>
          <w:sz w:val="24"/>
        </w:rPr>
        <w:t xml:space="preserve"> </w:t>
      </w:r>
      <w:r w:rsidR="00CE375E">
        <w:rPr>
          <w:rFonts w:hint="eastAsia"/>
          <w:sz w:val="24"/>
        </w:rPr>
        <w:t>,</w:t>
      </w:r>
      <w:r w:rsidR="00CE375E" w:rsidRPr="00CE375E">
        <w:rPr>
          <w:position w:val="-34"/>
        </w:rPr>
        <w:t xml:space="preserve"> </w:t>
      </w:r>
      <w:r w:rsidR="00CE375E" w:rsidRPr="00CE375E">
        <w:rPr>
          <w:position w:val="-6"/>
        </w:rPr>
        <w:object w:dxaOrig="1520" w:dyaOrig="320">
          <v:shape id="_x0000_i1035" type="#_x0000_t75" style="width:75.75pt;height:15.75pt" o:ole="">
            <v:imagedata r:id="rId35" o:title=""/>
          </v:shape>
          <o:OLEObject Type="Embed" ProgID="Equation.3" ShapeID="_x0000_i1035" DrawAspect="Content" ObjectID="_1573228830" r:id="rId36"/>
        </w:object>
      </w:r>
      <w:r w:rsidR="00CE375E">
        <w:rPr>
          <w:rFonts w:hint="eastAsia"/>
        </w:rPr>
        <w:t xml:space="preserve"> ,</w:t>
      </w:r>
      <w:r w:rsidR="00CE375E" w:rsidRPr="00CE375E">
        <w:rPr>
          <w:position w:val="-34"/>
        </w:rPr>
        <w:t xml:space="preserve"> </w:t>
      </w:r>
      <w:r w:rsidR="00CE375E" w:rsidRPr="00CE375E">
        <w:rPr>
          <w:position w:val="-24"/>
        </w:rPr>
        <w:object w:dxaOrig="1219" w:dyaOrig="620">
          <v:shape id="_x0000_i1036" type="#_x0000_t75" style="width:60.75pt;height:30.75pt" o:ole="">
            <v:imagedata r:id="rId37" o:title=""/>
          </v:shape>
          <o:OLEObject Type="Embed" ProgID="Equation.3" ShapeID="_x0000_i1036" DrawAspect="Content" ObjectID="_1573228831" r:id="rId38"/>
        </w:object>
      </w:r>
      <w:r w:rsidR="00CE375E">
        <w:rPr>
          <w:rFonts w:hint="eastAsia"/>
        </w:rPr>
        <w:t xml:space="preserve"> (2 points)</w:t>
      </w:r>
    </w:p>
    <w:p w:rsidR="00CE375E" w:rsidRDefault="00CE375E" w:rsidP="00CE375E">
      <w:pPr>
        <w:spacing w:line="360" w:lineRule="auto"/>
      </w:pPr>
      <w:r w:rsidRPr="00F22FE2">
        <w:rPr>
          <w:position w:val="-32"/>
          <w:sz w:val="24"/>
        </w:rPr>
        <w:object w:dxaOrig="5899" w:dyaOrig="740">
          <v:shape id="_x0000_i1037" type="#_x0000_t75" style="width:294.75pt;height:36.75pt" o:ole="">
            <v:imagedata r:id="rId39" o:title=""/>
          </v:shape>
          <o:OLEObject Type="Embed" ProgID="Equation.3" ShapeID="_x0000_i1037" DrawAspect="Content" ObjectID="_1573228832" r:id="rId40"/>
        </w:object>
      </w:r>
      <w:r>
        <w:rPr>
          <w:rFonts w:hint="eastAsia"/>
        </w:rPr>
        <w:t>(4 points)</w:t>
      </w:r>
    </w:p>
    <w:p w:rsidR="00CE375E" w:rsidRDefault="00CE375E" w:rsidP="00814A7A">
      <w:pPr>
        <w:spacing w:line="360" w:lineRule="auto"/>
      </w:pPr>
      <w:r w:rsidRPr="00CE375E">
        <w:rPr>
          <w:position w:val="-36"/>
          <w:sz w:val="24"/>
        </w:rPr>
        <w:object w:dxaOrig="4260" w:dyaOrig="840">
          <v:shape id="_x0000_i1038" type="#_x0000_t75" style="width:213pt;height:42pt" o:ole="">
            <v:imagedata r:id="rId41" o:title=""/>
          </v:shape>
          <o:OLEObject Type="Embed" ProgID="Equation.3" ShapeID="_x0000_i1038" DrawAspect="Content" ObjectID="_1573228833" r:id="rId42"/>
        </w:object>
      </w:r>
      <w:r>
        <w:rPr>
          <w:rFonts w:hint="eastAsia"/>
        </w:rPr>
        <w:t>(2 points)</w:t>
      </w:r>
    </w:p>
    <w:p w:rsidR="00CE375E" w:rsidRDefault="000F7014" w:rsidP="00CE375E">
      <w:pPr>
        <w:spacing w:line="360" w:lineRule="auto"/>
      </w:pPr>
      <w:r w:rsidRPr="000F7014">
        <w:rPr>
          <w:rFonts w:hint="eastAsia"/>
          <w:b/>
        </w:rPr>
        <w:t>4.</w:t>
      </w:r>
      <w:r>
        <w:rPr>
          <w:rFonts w:hint="eastAsia"/>
        </w:rPr>
        <w:t xml:space="preserve"> (1)</w:t>
      </w:r>
      <w:r w:rsidR="00441104" w:rsidRPr="00441104">
        <w:rPr>
          <w:rFonts w:hint="eastAsia"/>
        </w:rPr>
        <w:t xml:space="preserve"> </w:t>
      </w:r>
      <w:r w:rsidR="00441104" w:rsidRPr="003E12F8">
        <w:rPr>
          <w:rFonts w:hint="eastAsia"/>
          <w:b/>
        </w:rPr>
        <w:t>Solution</w:t>
      </w:r>
      <w:r w:rsidR="00CE375E" w:rsidRPr="00CE375E">
        <w:rPr>
          <w:rFonts w:hint="eastAsia"/>
          <w:b/>
        </w:rPr>
        <w:t xml:space="preserve"> </w:t>
      </w:r>
      <w:r w:rsidR="00CE375E" w:rsidRPr="00814A7A">
        <w:rPr>
          <w:position w:val="-24"/>
        </w:rPr>
        <w:object w:dxaOrig="2980" w:dyaOrig="620">
          <v:shape id="_x0000_i1039" type="#_x0000_t75" style="width:149.25pt;height:30.75pt" o:ole="">
            <v:imagedata r:id="rId43" o:title=""/>
          </v:shape>
          <o:OLEObject Type="Embed" ProgID="Equation.3" ShapeID="_x0000_i1039" DrawAspect="Content" ObjectID="_1573228834" r:id="rId44"/>
        </w:object>
      </w:r>
      <w:r w:rsidR="00CE375E">
        <w:rPr>
          <w:rFonts w:hint="eastAsia"/>
        </w:rPr>
        <w:t>(3 points)</w:t>
      </w:r>
    </w:p>
    <w:p w:rsidR="00CE375E" w:rsidRDefault="00CE375E" w:rsidP="00CE375E">
      <w:pPr>
        <w:spacing w:line="360" w:lineRule="auto"/>
      </w:pPr>
      <w:r w:rsidRPr="00814A7A">
        <w:rPr>
          <w:position w:val="-20"/>
        </w:rPr>
        <w:object w:dxaOrig="2700" w:dyaOrig="460">
          <v:shape id="_x0000_i1040" type="#_x0000_t75" style="width:135pt;height:23.25pt" o:ole="">
            <v:imagedata r:id="rId45" o:title=""/>
          </v:shape>
          <o:OLEObject Type="Embed" ProgID="Equation.3" ShapeID="_x0000_i1040" DrawAspect="Content" ObjectID="_1573228835" r:id="rId46"/>
        </w:object>
      </w:r>
      <w:r>
        <w:rPr>
          <w:rFonts w:hint="eastAsia"/>
        </w:rPr>
        <w:t>(3 points)</w:t>
      </w:r>
    </w:p>
    <w:p w:rsidR="00CE375E" w:rsidRDefault="00CE375E" w:rsidP="00CE375E">
      <w:pPr>
        <w:spacing w:line="360" w:lineRule="auto"/>
      </w:pPr>
      <w:r>
        <w:t>F</w:t>
      </w:r>
      <w:r>
        <w:rPr>
          <w:rFonts w:hint="eastAsia"/>
        </w:rPr>
        <w:t xml:space="preserve">ind </w:t>
      </w:r>
      <w:r w:rsidRPr="00814A7A">
        <w:rPr>
          <w:position w:val="-6"/>
        </w:rPr>
        <w:object w:dxaOrig="560" w:dyaOrig="279">
          <v:shape id="_x0000_i1041" type="#_x0000_t75" style="width:27.75pt;height:14.25pt" o:ole="">
            <v:imagedata r:id="rId47" o:title=""/>
          </v:shape>
          <o:OLEObject Type="Embed" ProgID="Equation.3" ShapeID="_x0000_i1041" DrawAspect="Content" ObjectID="_1573228836" r:id="rId48"/>
        </w:object>
      </w:r>
      <w:r>
        <w:rPr>
          <w:rFonts w:hint="eastAsia"/>
        </w:rPr>
        <w:t xml:space="preserve">or </w:t>
      </w:r>
      <w:r w:rsidRPr="00814A7A">
        <w:rPr>
          <w:position w:val="-6"/>
        </w:rPr>
        <w:object w:dxaOrig="700" w:dyaOrig="279">
          <v:shape id="_x0000_i1042" type="#_x0000_t75" style="width:35.25pt;height:14.25pt" o:ole="">
            <v:imagedata r:id="rId49" o:title=""/>
          </v:shape>
          <o:OLEObject Type="Embed" ProgID="Equation.3" ShapeID="_x0000_i1042" DrawAspect="Content" ObjectID="_1573228837" r:id="rId50"/>
        </w:object>
      </w:r>
      <w:r>
        <w:rPr>
          <w:rFonts w:hint="eastAsia"/>
        </w:rPr>
        <w:t xml:space="preserve">from </w:t>
      </w:r>
      <w:r w:rsidRPr="00814A7A">
        <w:rPr>
          <w:position w:val="-24"/>
        </w:rPr>
        <w:object w:dxaOrig="1080" w:dyaOrig="620">
          <v:shape id="_x0000_i1043" type="#_x0000_t75" style="width:54pt;height:30.75pt" o:ole="">
            <v:imagedata r:id="rId51" o:title=""/>
          </v:shape>
          <o:OLEObject Type="Embed" ProgID="Equation.3" ShapeID="_x0000_i1043" DrawAspect="Content" ObjectID="_1573228838" r:id="rId52"/>
        </w:object>
      </w:r>
      <w:r>
        <w:rPr>
          <w:rFonts w:hint="eastAsia"/>
        </w:rPr>
        <w:t>.</w:t>
      </w:r>
    </w:p>
    <w:p w:rsidR="00814A7A" w:rsidRPr="00CE375E" w:rsidRDefault="00CE375E" w:rsidP="00814A7A">
      <w:pPr>
        <w:spacing w:line="360" w:lineRule="auto"/>
        <w:rPr>
          <w:sz w:val="24"/>
        </w:rPr>
      </w:pPr>
      <w:r>
        <w:t>S</w:t>
      </w:r>
      <w:r>
        <w:rPr>
          <w:rFonts w:hint="eastAsia"/>
        </w:rPr>
        <w:t xml:space="preserve">o </w:t>
      </w:r>
      <w:r>
        <w:rPr>
          <w:rFonts w:hint="eastAsia"/>
          <w:sz w:val="24"/>
        </w:rPr>
        <w:t>the function</w:t>
      </w:r>
      <w:r w:rsidRPr="00D155E1">
        <w:rPr>
          <w:position w:val="-42"/>
        </w:rPr>
        <w:object w:dxaOrig="2079" w:dyaOrig="960">
          <v:shape id="_x0000_i1044" type="#_x0000_t75" style="width:104.25pt;height:48pt" o:ole="">
            <v:imagedata r:id="rId53" o:title=""/>
          </v:shape>
          <o:OLEObject Type="Embed" ProgID="Equation.3" ShapeID="_x0000_i1044" DrawAspect="Content" ObjectID="_1573228839" r:id="rId54"/>
        </w:object>
      </w:r>
      <w:r>
        <w:rPr>
          <w:rFonts w:hint="eastAsia"/>
          <w:sz w:val="24"/>
        </w:rPr>
        <w:t xml:space="preserve">is continuous at </w:t>
      </w:r>
      <w:r w:rsidRPr="00EC7358">
        <w:rPr>
          <w:rFonts w:hint="eastAsia"/>
          <w:sz w:val="24"/>
        </w:rPr>
        <w:t>every</w:t>
      </w:r>
      <w:r>
        <w:rPr>
          <w:rFonts w:hint="eastAsia"/>
          <w:i/>
          <w:sz w:val="24"/>
        </w:rPr>
        <w:t xml:space="preserve"> x</w:t>
      </w:r>
      <w:r>
        <w:rPr>
          <w:rFonts w:hint="eastAsia"/>
          <w:sz w:val="24"/>
        </w:rPr>
        <w:t xml:space="preserve"> if</w:t>
      </w:r>
      <w:r w:rsidRPr="00814A7A">
        <w:rPr>
          <w:position w:val="-6"/>
        </w:rPr>
        <w:object w:dxaOrig="560" w:dyaOrig="279">
          <v:shape id="_x0000_i1045" type="#_x0000_t75" style="width:27.75pt;height:14.25pt" o:ole="">
            <v:imagedata r:id="rId55" o:title=""/>
          </v:shape>
          <o:OLEObject Type="Embed" ProgID="Equation.3" ShapeID="_x0000_i1045" DrawAspect="Content" ObjectID="_1573228840" r:id="rId56"/>
        </w:object>
      </w:r>
      <w:r>
        <w:rPr>
          <w:rFonts w:hint="eastAsia"/>
        </w:rPr>
        <w:t xml:space="preserve">or </w:t>
      </w:r>
      <w:r w:rsidRPr="00814A7A">
        <w:rPr>
          <w:position w:val="-6"/>
        </w:rPr>
        <w:object w:dxaOrig="700" w:dyaOrig="279">
          <v:shape id="_x0000_i1046" type="#_x0000_t75" style="width:35.25pt;height:14.25pt" o:ole="">
            <v:imagedata r:id="rId57" o:title=""/>
          </v:shape>
          <o:OLEObject Type="Embed" ProgID="Equation.3" ShapeID="_x0000_i1046" DrawAspect="Content" ObjectID="_1573228841" r:id="rId58"/>
        </w:object>
      </w:r>
      <w:r>
        <w:rPr>
          <w:rFonts w:hint="eastAsia"/>
        </w:rPr>
        <w:t>.(4 points)</w:t>
      </w:r>
    </w:p>
    <w:p w:rsidR="00171361" w:rsidRDefault="00627CB0" w:rsidP="00171361">
      <w:pPr>
        <w:spacing w:line="360" w:lineRule="auto"/>
      </w:pPr>
      <w:r>
        <w:rPr>
          <w:rFonts w:hint="eastAsia"/>
          <w:sz w:val="24"/>
        </w:rPr>
        <w:t xml:space="preserve"> </w:t>
      </w:r>
      <w:r w:rsidR="00171361">
        <w:rPr>
          <w:rFonts w:hint="eastAsia"/>
          <w:sz w:val="24"/>
        </w:rPr>
        <w:t>(</w:t>
      </w:r>
      <w:r>
        <w:rPr>
          <w:rFonts w:hint="eastAsia"/>
          <w:sz w:val="24"/>
        </w:rPr>
        <w:t>2</w:t>
      </w:r>
      <w:r w:rsidR="00171361">
        <w:rPr>
          <w:rFonts w:hint="eastAsia"/>
          <w:sz w:val="24"/>
        </w:rPr>
        <w:t>)</w:t>
      </w:r>
      <w:r w:rsidR="00171361" w:rsidRPr="00171361">
        <w:rPr>
          <w:rFonts w:hint="eastAsia"/>
          <w:b/>
        </w:rPr>
        <w:t xml:space="preserve"> </w:t>
      </w:r>
      <w:r w:rsidR="00171361" w:rsidRPr="003E12F8">
        <w:rPr>
          <w:rFonts w:hint="eastAsia"/>
          <w:b/>
        </w:rPr>
        <w:t>Solution</w:t>
      </w:r>
      <w:r w:rsidR="00171361">
        <w:t xml:space="preserve"> </w:t>
      </w:r>
    </w:p>
    <w:p w:rsidR="00171361" w:rsidRDefault="00171361" w:rsidP="00171361">
      <w:pPr>
        <w:spacing w:line="360" w:lineRule="auto"/>
      </w:pPr>
      <w:r w:rsidRPr="006703D7">
        <w:rPr>
          <w:position w:val="-30"/>
        </w:rPr>
        <w:object w:dxaOrig="3680" w:dyaOrig="720">
          <v:shape id="_x0000_i1047" type="#_x0000_t75" style="width:183.75pt;height:36pt" o:ole="">
            <v:imagedata r:id="rId59" o:title=""/>
          </v:shape>
          <o:OLEObject Type="Embed" ProgID="Equation.3" ShapeID="_x0000_i1047" DrawAspect="Content" ObjectID="_1573228842" r:id="rId60"/>
        </w:object>
      </w:r>
      <w:r>
        <w:rPr>
          <w:rFonts w:hint="eastAsia"/>
        </w:rPr>
        <w:t xml:space="preserve"> (</w:t>
      </w:r>
      <w:r w:rsidR="00224A4E">
        <w:rPr>
          <w:rFonts w:hint="eastAsia"/>
        </w:rPr>
        <w:t>3</w:t>
      </w:r>
      <w:r>
        <w:rPr>
          <w:rFonts w:hint="eastAsia"/>
        </w:rPr>
        <w:t xml:space="preserve"> points)</w:t>
      </w:r>
    </w:p>
    <w:p w:rsidR="00814A7A" w:rsidRDefault="00B271EB" w:rsidP="005C20F8">
      <w:pPr>
        <w:spacing w:line="360" w:lineRule="auto"/>
      </w:pPr>
      <w:r w:rsidRPr="00B271EB">
        <w:rPr>
          <w:i/>
          <w:sz w:val="24"/>
        </w:rPr>
        <w:t>f</w:t>
      </w:r>
      <w:r>
        <w:rPr>
          <w:rFonts w:hint="eastAsia"/>
          <w:i/>
          <w:sz w:val="24"/>
        </w:rPr>
        <w:t xml:space="preserve"> </w:t>
      </w:r>
      <w:r>
        <w:rPr>
          <w:rFonts w:hint="eastAsia"/>
          <w:sz w:val="24"/>
        </w:rPr>
        <w:t xml:space="preserve"> is decreasing on </w:t>
      </w:r>
      <w:r w:rsidRPr="00B271EB">
        <w:rPr>
          <w:position w:val="-10"/>
        </w:rPr>
        <w:object w:dxaOrig="840" w:dyaOrig="320">
          <v:shape id="_x0000_i1048" type="#_x0000_t75" style="width:42pt;height:15.75pt" o:ole="">
            <v:imagedata r:id="rId61" o:title=""/>
          </v:shape>
          <o:OLEObject Type="Embed" ProgID="Equation.3" ShapeID="_x0000_i1048" DrawAspect="Content" ObjectID="_1573228843" r:id="rId62"/>
        </w:object>
      </w:r>
      <w:r>
        <w:rPr>
          <w:rFonts w:hint="eastAsia"/>
        </w:rPr>
        <w:t>and</w:t>
      </w:r>
      <w:r w:rsidRPr="00B271EB">
        <w:rPr>
          <w:position w:val="-10"/>
        </w:rPr>
        <w:object w:dxaOrig="680" w:dyaOrig="320">
          <v:shape id="_x0000_i1049" type="#_x0000_t75" style="width:33.75pt;height:15.75pt" o:ole="">
            <v:imagedata r:id="rId63" o:title=""/>
          </v:shape>
          <o:OLEObject Type="Embed" ProgID="Equation.3" ShapeID="_x0000_i1049" DrawAspect="Content" ObjectID="_1573228844" r:id="rId64"/>
        </w:object>
      </w:r>
      <w:r>
        <w:rPr>
          <w:rFonts w:hint="eastAsia"/>
        </w:rPr>
        <w:t>,in</w:t>
      </w:r>
      <w:r>
        <w:t>creasing</w:t>
      </w:r>
      <w:r>
        <w:rPr>
          <w:rFonts w:hint="eastAsia"/>
        </w:rPr>
        <w:t xml:space="preserve"> on</w:t>
      </w:r>
      <w:r w:rsidRPr="00B271EB">
        <w:rPr>
          <w:position w:val="-10"/>
        </w:rPr>
        <w:object w:dxaOrig="580" w:dyaOrig="320">
          <v:shape id="_x0000_i1050" type="#_x0000_t75" style="width:29.25pt;height:15.75pt" o:ole="">
            <v:imagedata r:id="rId65" o:title=""/>
          </v:shape>
          <o:OLEObject Type="Embed" ProgID="Equation.3" ShapeID="_x0000_i1050" DrawAspect="Content" ObjectID="_1573228845" r:id="rId66"/>
        </w:object>
      </w:r>
      <w:r>
        <w:rPr>
          <w:rFonts w:hint="eastAsia"/>
        </w:rPr>
        <w:t>.(</w:t>
      </w:r>
      <w:r w:rsidR="00224A4E">
        <w:rPr>
          <w:rFonts w:hint="eastAsia"/>
        </w:rPr>
        <w:t>3</w:t>
      </w:r>
      <w:r>
        <w:rPr>
          <w:rFonts w:hint="eastAsia"/>
        </w:rPr>
        <w:t xml:space="preserve"> points)</w:t>
      </w:r>
    </w:p>
    <w:p w:rsidR="00B271EB" w:rsidRDefault="00B271EB" w:rsidP="005C20F8">
      <w:pPr>
        <w:spacing w:line="360" w:lineRule="auto"/>
      </w:pPr>
      <w:r>
        <w:rPr>
          <w:rFonts w:hint="eastAsia"/>
        </w:rPr>
        <w:t xml:space="preserve">so the value of the local maximum is </w:t>
      </w:r>
      <w:r w:rsidRPr="00B271EB">
        <w:rPr>
          <w:position w:val="-10"/>
        </w:rPr>
        <w:object w:dxaOrig="859" w:dyaOrig="320">
          <v:shape id="_x0000_i1051" type="#_x0000_t75" style="width:42.75pt;height:15.75pt" o:ole="">
            <v:imagedata r:id="rId67" o:title=""/>
          </v:shape>
          <o:OLEObject Type="Embed" ProgID="Equation.3" ShapeID="_x0000_i1051" DrawAspect="Content" ObjectID="_1573228846" r:id="rId68"/>
        </w:object>
      </w:r>
      <w:r>
        <w:rPr>
          <w:rFonts w:hint="eastAsia"/>
        </w:rPr>
        <w:t xml:space="preserve">, the value of the local minimum is </w:t>
      </w:r>
      <w:r w:rsidR="00934A28" w:rsidRPr="00B271EB">
        <w:rPr>
          <w:position w:val="-10"/>
        </w:rPr>
        <w:object w:dxaOrig="1020" w:dyaOrig="320">
          <v:shape id="_x0000_i1052" type="#_x0000_t75" style="width:51pt;height:15.75pt" o:ole="">
            <v:imagedata r:id="rId69" o:title=""/>
          </v:shape>
          <o:OLEObject Type="Embed" ProgID="Equation.3" ShapeID="_x0000_i1052" DrawAspect="Content" ObjectID="_1573228847" r:id="rId70"/>
        </w:object>
      </w:r>
      <w:r w:rsidR="00224A4E">
        <w:rPr>
          <w:rFonts w:hint="eastAsia"/>
        </w:rPr>
        <w:t>(4points)</w:t>
      </w:r>
    </w:p>
    <w:p w:rsidR="00627CB0" w:rsidRDefault="00627CB0" w:rsidP="005C20F8">
      <w:pPr>
        <w:spacing w:line="360" w:lineRule="auto"/>
        <w:rPr>
          <w:position w:val="-30"/>
        </w:rPr>
      </w:pPr>
      <w:r>
        <w:rPr>
          <w:rFonts w:hint="eastAsia"/>
          <w:sz w:val="24"/>
        </w:rPr>
        <w:t>(3)</w:t>
      </w:r>
      <w:r w:rsidRPr="00627CB0">
        <w:rPr>
          <w:rFonts w:hint="eastAsia"/>
          <w:b/>
          <w:sz w:val="24"/>
        </w:rPr>
        <w:t>Solution</w:t>
      </w:r>
      <w:r>
        <w:rPr>
          <w:rFonts w:hint="eastAsia"/>
          <w:b/>
          <w:sz w:val="24"/>
        </w:rPr>
        <w:t xml:space="preserve"> </w:t>
      </w:r>
      <w:r w:rsidR="00F35C11">
        <w:rPr>
          <w:rFonts w:hint="eastAsia"/>
          <w:sz w:val="24"/>
        </w:rPr>
        <w:t>Volume</w:t>
      </w:r>
      <w:r>
        <w:rPr>
          <w:rFonts w:hint="eastAsia"/>
          <w:sz w:val="24"/>
        </w:rPr>
        <w:t>=</w:t>
      </w:r>
      <w:r w:rsidR="00716A12" w:rsidRPr="00F35C11">
        <w:rPr>
          <w:position w:val="-28"/>
        </w:rPr>
        <w:object w:dxaOrig="2659" w:dyaOrig="660">
          <v:shape id="_x0000_i1053" type="#_x0000_t75" style="width:132.75pt;height:33pt" o:ole="">
            <v:imagedata r:id="rId71" o:title=""/>
          </v:shape>
          <o:OLEObject Type="Embed" ProgID="Equation.3" ShapeID="_x0000_i1053" DrawAspect="Content" ObjectID="_1573228848" r:id="rId72"/>
        </w:object>
      </w:r>
      <w:r>
        <w:rPr>
          <w:rFonts w:hint="eastAsia"/>
        </w:rPr>
        <w:t>(5points)</w:t>
      </w:r>
    </w:p>
    <w:p w:rsidR="00627CB0" w:rsidRPr="00171361" w:rsidRDefault="00716A12" w:rsidP="005C20F8">
      <w:pPr>
        <w:spacing w:line="360" w:lineRule="auto"/>
        <w:rPr>
          <w:sz w:val="24"/>
        </w:rPr>
      </w:pPr>
      <w:r w:rsidRPr="00F35C11">
        <w:rPr>
          <w:position w:val="-30"/>
        </w:rPr>
        <w:object w:dxaOrig="2760" w:dyaOrig="680">
          <v:shape id="_x0000_i1054" type="#_x0000_t75" style="width:138pt;height:34.5pt" o:ole="">
            <v:imagedata r:id="rId73" o:title=""/>
          </v:shape>
          <o:OLEObject Type="Embed" ProgID="Equation.3" ShapeID="_x0000_i1054" DrawAspect="Content" ObjectID="_1573228849" r:id="rId74"/>
        </w:object>
      </w:r>
      <w:r w:rsidR="00F35C11">
        <w:rPr>
          <w:rFonts w:hint="eastAsia"/>
        </w:rPr>
        <w:t>(5points)</w:t>
      </w:r>
    </w:p>
    <w:sectPr w:rsidR="00627CB0" w:rsidRPr="00171361" w:rsidSect="00930BBE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type w:val="continuous"/>
      <w:pgSz w:w="10433" w:h="14742"/>
      <w:pgMar w:top="1134" w:right="397" w:bottom="1134" w:left="567" w:header="567" w:footer="567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尹克林" w:date="2007-05-17T16:39:00Z" w:initials="ykl">
    <w:p w:rsidR="00E94362" w:rsidRPr="00390E7D" w:rsidRDefault="00E94362" w:rsidP="00390E7D">
      <w:pPr>
        <w:pStyle w:val="a9"/>
        <w:rPr>
          <w:b/>
          <w:color w:val="FF0000"/>
          <w:sz w:val="28"/>
          <w:szCs w:val="28"/>
          <w:u w:val="single" w:color="000000"/>
        </w:rPr>
      </w:pPr>
      <w:r>
        <w:rPr>
          <w:rStyle w:val="a8"/>
        </w:rPr>
        <w:annotationRef/>
      </w:r>
      <w:r w:rsidRPr="00390E7D">
        <w:rPr>
          <w:rFonts w:hint="eastAsia"/>
          <w:b/>
          <w:color w:val="FF0000"/>
          <w:sz w:val="28"/>
          <w:szCs w:val="28"/>
          <w:u w:val="single" w:color="000000"/>
        </w:rPr>
        <w:t>程序设置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本程序只能在</w:t>
      </w:r>
      <w:r w:rsidRPr="00A672B2">
        <w:rPr>
          <w:rFonts w:hint="eastAsia"/>
          <w:b/>
        </w:rPr>
        <w:t>Office2003</w:t>
      </w:r>
      <w:r>
        <w:rPr>
          <w:rFonts w:hint="eastAsia"/>
        </w:rPr>
        <w:t>上运行</w:t>
      </w:r>
      <w:r>
        <w:rPr>
          <w:rFonts w:hint="eastAsia"/>
        </w:rPr>
        <w:t>(</w:t>
      </w:r>
      <w:r>
        <w:rPr>
          <w:rFonts w:hint="eastAsia"/>
        </w:rPr>
        <w:t>建议完全安装</w:t>
      </w:r>
      <w:r>
        <w:rPr>
          <w:rFonts w:hint="eastAsia"/>
        </w:rPr>
        <w:t>)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Word</w:t>
      </w:r>
      <w:r>
        <w:rPr>
          <w:rFonts w:hint="eastAsia"/>
        </w:rPr>
        <w:t>宏安全</w:t>
      </w:r>
      <w:r>
        <w:rPr>
          <w:rFonts w:hint="eastAsia"/>
        </w:rPr>
        <w:t>:[</w:t>
      </w:r>
      <w:r>
        <w:rPr>
          <w:rFonts w:hint="eastAsia"/>
        </w:rPr>
        <w:t>工具</w:t>
      </w:r>
      <w:r>
        <w:rPr>
          <w:rFonts w:hint="eastAsia"/>
        </w:rPr>
        <w:t>]-[</w:t>
      </w:r>
      <w:r>
        <w:rPr>
          <w:rFonts w:hint="eastAsia"/>
        </w:rPr>
        <w:t>宏</w:t>
      </w:r>
      <w:r>
        <w:rPr>
          <w:rFonts w:hint="eastAsia"/>
        </w:rPr>
        <w:t>]-[</w:t>
      </w:r>
      <w:r>
        <w:rPr>
          <w:rFonts w:hint="eastAsia"/>
        </w:rPr>
        <w:t>安全性</w:t>
      </w:r>
      <w:r>
        <w:rPr>
          <w:rFonts w:hint="eastAsia"/>
        </w:rPr>
        <w:t>]-[</w:t>
      </w:r>
      <w:r w:rsidRPr="00AC5BC1">
        <w:rPr>
          <w:rFonts w:hint="eastAsia"/>
          <w:b/>
        </w:rPr>
        <w:t>低</w:t>
      </w:r>
      <w:r>
        <w:rPr>
          <w:rFonts w:hint="eastAsia"/>
        </w:rPr>
        <w:t>]</w:t>
      </w:r>
    </w:p>
    <w:p w:rsidR="00E94362" w:rsidRDefault="00E94362" w:rsidP="00390E7D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关闭当前</w:t>
      </w:r>
      <w:r>
        <w:rPr>
          <w:rFonts w:hint="eastAsia"/>
        </w:rPr>
        <w:t>Word</w:t>
      </w:r>
      <w:r>
        <w:rPr>
          <w:rFonts w:hint="eastAsia"/>
        </w:rPr>
        <w:t>文档</w:t>
      </w:r>
    </w:p>
    <w:p w:rsidR="00E94362" w:rsidRDefault="00E94362" w:rsidP="00390E7D">
      <w:pPr>
        <w:pStyle w:val="a9"/>
      </w:pPr>
      <w:r>
        <w:rPr>
          <w:rFonts w:hint="eastAsia"/>
        </w:rPr>
        <w:t xml:space="preserve"> </w:t>
      </w:r>
      <w:r>
        <w:rPr>
          <w:rFonts w:hint="eastAsia"/>
        </w:rPr>
        <w:t>再打开本文件</w:t>
      </w:r>
    </w:p>
  </w:comment>
  <w:comment w:id="3" w:author="尹克林" w:date="2007-05-17T16:40:00Z" w:initials="ykl">
    <w:p w:rsidR="00E94362" w:rsidRPr="00390E7D" w:rsidRDefault="00E94362">
      <w:pPr>
        <w:pStyle w:val="a9"/>
        <w:rPr>
          <w:b/>
          <w:color w:val="FF0000"/>
          <w:sz w:val="28"/>
          <w:szCs w:val="28"/>
          <w:u w:val="single" w:color="000000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z w:val="28"/>
          <w:szCs w:val="28"/>
          <w:u w:val="single" w:color="000000"/>
        </w:rPr>
        <w:t>任课部门</w:t>
      </w:r>
      <w:r w:rsidRPr="00390E7D">
        <w:rPr>
          <w:rFonts w:hint="eastAsia"/>
          <w:b/>
          <w:color w:val="FF0000"/>
          <w:sz w:val="28"/>
          <w:szCs w:val="28"/>
          <w:u w:val="single" w:color="000000"/>
        </w:rPr>
        <w:t>选择</w:t>
      </w:r>
    </w:p>
    <w:p w:rsidR="00E94362" w:rsidRPr="00AC5BC1" w:rsidRDefault="00E94362" w:rsidP="000D0DE5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任课教师所在</w:t>
      </w:r>
      <w:r>
        <w:rPr>
          <w:rFonts w:ascii="宋体" w:hAnsi="宋体" w:hint="eastAsia"/>
          <w:sz w:val="28"/>
          <w:szCs w:val="28"/>
        </w:rPr>
        <w:t>部门</w:t>
      </w:r>
    </w:p>
    <w:p w:rsidR="00E94362" w:rsidRPr="00AC5BC1" w:rsidRDefault="00E94362" w:rsidP="000D0DE5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按拼音顺序排列</w:t>
      </w:r>
    </w:p>
    <w:p w:rsidR="00E94362" w:rsidRPr="00AC5BC1" w:rsidRDefault="00E94362" w:rsidP="00624403">
      <w:pPr>
        <w:pStyle w:val="a9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AC5BC1">
        <w:rPr>
          <w:rFonts w:ascii="宋体" w:hAnsi="宋体" w:hint="eastAsia"/>
          <w:sz w:val="28"/>
          <w:szCs w:val="28"/>
        </w:rPr>
        <w:t>分两个选择框显示</w:t>
      </w:r>
    </w:p>
    <w:p w:rsidR="00E94362" w:rsidRPr="00624403" w:rsidRDefault="00E94362" w:rsidP="000D7D36">
      <w:pPr>
        <w:pStyle w:val="a9"/>
        <w:rPr>
          <w:b/>
          <w:color w:val="800080"/>
        </w:rPr>
      </w:pPr>
      <w:r>
        <w:rPr>
          <w:rFonts w:ascii="宋体" w:hAnsi="宋体" w:hint="eastAsia"/>
          <w:sz w:val="28"/>
          <w:szCs w:val="28"/>
        </w:rPr>
        <w:t xml:space="preserve"> 在</w:t>
      </w:r>
      <w:r w:rsidRPr="00AC5BC1">
        <w:rPr>
          <w:rFonts w:ascii="宋体" w:hAnsi="宋体" w:hint="eastAsia"/>
          <w:sz w:val="28"/>
          <w:szCs w:val="28"/>
        </w:rPr>
        <w:t>后框中</w:t>
      </w:r>
      <w:r>
        <w:rPr>
          <w:rFonts w:ascii="宋体" w:hAnsi="宋体" w:hint="eastAsia"/>
          <w:sz w:val="28"/>
          <w:szCs w:val="28"/>
        </w:rPr>
        <w:t>选择</w:t>
      </w:r>
      <w:r w:rsidRPr="00AC5BC1">
        <w:rPr>
          <w:rFonts w:ascii="宋体" w:hAnsi="宋体" w:hint="eastAsia"/>
          <w:sz w:val="28"/>
          <w:szCs w:val="28"/>
        </w:rPr>
        <w:t>时</w:t>
      </w:r>
      <w:r>
        <w:rPr>
          <w:rFonts w:ascii="宋体" w:hAnsi="宋体" w:hint="eastAsia"/>
          <w:sz w:val="28"/>
          <w:szCs w:val="28"/>
        </w:rPr>
        <w:t>,</w:t>
      </w:r>
      <w:r w:rsidRPr="00AC5BC1">
        <w:rPr>
          <w:rFonts w:ascii="宋体" w:hAnsi="宋体" w:hint="eastAsia"/>
          <w:sz w:val="28"/>
          <w:szCs w:val="28"/>
        </w:rPr>
        <w:t>前框中选空白项</w:t>
      </w:r>
      <w:r>
        <w:rPr>
          <w:rFonts w:ascii="宋体" w:hAnsi="宋体" w:hint="eastAsia"/>
          <w:sz w:val="28"/>
          <w:szCs w:val="28"/>
        </w:rPr>
        <w:t>,</w:t>
      </w:r>
      <w:r w:rsidRPr="00AC5BC1">
        <w:rPr>
          <w:rFonts w:ascii="宋体" w:hAnsi="宋体" w:hint="eastAsia"/>
          <w:sz w:val="28"/>
          <w:szCs w:val="28"/>
        </w:rPr>
        <w:t>反之既然</w:t>
      </w:r>
      <w:r>
        <w:rPr>
          <w:rFonts w:ascii="宋体" w:hAnsi="宋体" w:hint="eastAsia"/>
          <w:sz w:val="28"/>
          <w:szCs w:val="28"/>
        </w:rPr>
        <w:t>.</w:t>
      </w:r>
      <w:r>
        <w:rPr>
          <w:rFonts w:hint="eastAsia"/>
          <w:b/>
          <w:color w:val="0000FF"/>
        </w:rPr>
        <w:t xml:space="preserve"> </w:t>
      </w:r>
    </w:p>
  </w:comment>
  <w:comment w:id="21" w:author="尹克林" w:date="2007-05-17T16:48:00Z" w:initials="ykl">
    <w:p w:rsidR="00E94362" w:rsidRPr="00390E7D" w:rsidRDefault="00E94362" w:rsidP="00F36875">
      <w:pPr>
        <w:rPr>
          <w:b/>
          <w:color w:val="FF0000"/>
          <w:sz w:val="24"/>
          <w:u w:val="single" w:color="000000"/>
        </w:rPr>
      </w:pPr>
      <w:r>
        <w:rPr>
          <w:rStyle w:val="a8"/>
        </w:rPr>
        <w:annotationRef/>
      </w:r>
      <w:r>
        <w:rPr>
          <w:rFonts w:hint="eastAsia"/>
          <w:b/>
          <w:sz w:val="24"/>
        </w:rPr>
        <w:t xml:space="preserve"> </w:t>
      </w:r>
      <w:r w:rsidRPr="00390E7D">
        <w:rPr>
          <w:rFonts w:hint="eastAsia"/>
          <w:b/>
          <w:color w:val="FF0000"/>
          <w:sz w:val="24"/>
          <w:u w:val="single" w:color="000000"/>
        </w:rPr>
        <w:t>命题须知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</w:t>
      </w:r>
      <w:r w:rsidRPr="001A4A54">
        <w:rPr>
          <w:rFonts w:eastAsia="仿宋_GB2312" w:hint="eastAsia"/>
          <w:sz w:val="28"/>
          <w:szCs w:val="28"/>
        </w:rPr>
        <w:t>命题内容</w:t>
      </w:r>
      <w:r>
        <w:rPr>
          <w:rFonts w:eastAsia="仿宋_GB2312" w:hint="eastAsia"/>
          <w:sz w:val="28"/>
          <w:szCs w:val="28"/>
        </w:rPr>
        <w:t>须以</w:t>
      </w:r>
      <w:r w:rsidRPr="001A4A54">
        <w:rPr>
          <w:rFonts w:eastAsia="仿宋_GB2312" w:hint="eastAsia"/>
          <w:sz w:val="28"/>
          <w:szCs w:val="28"/>
        </w:rPr>
        <w:t>教学大纲</w:t>
      </w:r>
      <w:r>
        <w:rPr>
          <w:rFonts w:eastAsia="仿宋_GB2312" w:hint="eastAsia"/>
          <w:sz w:val="28"/>
          <w:szCs w:val="28"/>
        </w:rPr>
        <w:t>规定的知识内容、能力培养以及相关的教学目标层次要求为依据，课程内容覆盖率</w:t>
      </w:r>
      <w:r>
        <w:rPr>
          <w:rFonts w:ascii="仿宋_GB2312" w:eastAsia="仿宋_GB2312" w:hAnsi="仿宋_GB2312" w:hint="eastAsia"/>
          <w:sz w:val="28"/>
          <w:szCs w:val="28"/>
        </w:rPr>
        <w:t>&gt;80%</w:t>
      </w:r>
      <w:r>
        <w:rPr>
          <w:rFonts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 w:hAnsi="宋体" w:cs="Tahoma"/>
          <w:kern w:val="0"/>
          <w:sz w:val="28"/>
          <w:szCs w:val="28"/>
        </w:rPr>
      </w:pPr>
      <w:r>
        <w:rPr>
          <w:rFonts w:ascii="仿宋_GB2312" w:eastAsia="仿宋_GB2312" w:hAnsi="宋体" w:cs="Tahoma" w:hint="eastAsia"/>
          <w:kern w:val="0"/>
          <w:sz w:val="28"/>
          <w:szCs w:val="28"/>
        </w:rPr>
        <w:t xml:space="preserve"> 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在一般的闭卷笔试中，有关论述题、综合题</w:t>
      </w:r>
      <w:r>
        <w:rPr>
          <w:rFonts w:ascii="仿宋_GB2312" w:eastAsia="仿宋_GB2312" w:hAnsi="宋体" w:cs="Tahoma" w:hint="eastAsia"/>
          <w:kern w:val="0"/>
          <w:sz w:val="28"/>
          <w:szCs w:val="28"/>
        </w:rPr>
        <w:t>、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辨析题等考查较高能力层次的题型的分值应占有较大比例。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试题题意应清晰明确，文字应准确简练</w:t>
      </w:r>
      <w:r w:rsidR="00F50EE8">
        <w:rPr>
          <w:rFonts w:ascii="仿宋_GB2312"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A、B</w:t>
      </w:r>
      <w:r>
        <w:rPr>
          <w:rFonts w:ascii="仿宋_GB2312" w:eastAsia="仿宋_GB2312" w:hint="eastAsia"/>
          <w:sz w:val="28"/>
          <w:szCs w:val="28"/>
        </w:rPr>
        <w:t>两套考题在知识单元、题型</w:t>
      </w:r>
      <w:r w:rsidRPr="00403F00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题量、难度和</w:t>
      </w:r>
      <w:r w:rsidRPr="00403F00">
        <w:rPr>
          <w:rFonts w:ascii="仿宋_GB2312" w:eastAsia="仿宋_GB2312" w:hint="eastAsia"/>
          <w:sz w:val="28"/>
          <w:szCs w:val="28"/>
        </w:rPr>
        <w:t>分值</w:t>
      </w:r>
      <w:r>
        <w:rPr>
          <w:rFonts w:ascii="仿宋_GB2312" w:eastAsia="仿宋_GB2312" w:hint="eastAsia"/>
          <w:sz w:val="28"/>
          <w:szCs w:val="28"/>
        </w:rPr>
        <w:t>上</w:t>
      </w:r>
      <w:r w:rsidRPr="00403F00">
        <w:rPr>
          <w:rFonts w:ascii="仿宋_GB2312" w:eastAsia="仿宋_GB2312" w:hint="eastAsia"/>
          <w:sz w:val="28"/>
          <w:szCs w:val="28"/>
        </w:rPr>
        <w:t>必须相当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Pr="00403F00">
        <w:rPr>
          <w:rFonts w:ascii="仿宋_GB2312" w:eastAsia="仿宋_GB2312" w:hint="eastAsia"/>
          <w:sz w:val="28"/>
          <w:szCs w:val="28"/>
        </w:rPr>
        <w:t>同一门课程本次考题与上次考题以及A、B两套考题的题目重复率</w:t>
      </w:r>
      <w:r>
        <w:rPr>
          <w:rFonts w:ascii="仿宋_GB2312" w:eastAsia="仿宋_GB2312" w:hint="eastAsia"/>
          <w:sz w:val="28"/>
          <w:szCs w:val="28"/>
        </w:rPr>
        <w:t>应</w:t>
      </w:r>
      <w:r>
        <w:rPr>
          <w:rFonts w:ascii="仿宋_GB2312" w:eastAsia="仿宋_GB2312" w:hAnsi="仿宋_GB2312" w:hint="eastAsia"/>
          <w:sz w:val="28"/>
          <w:szCs w:val="28"/>
        </w:rPr>
        <w:t>&lt;</w:t>
      </w:r>
      <w:r w:rsidRPr="00403F00">
        <w:rPr>
          <w:rFonts w:ascii="仿宋_GB2312" w:eastAsia="仿宋_GB2312" w:hint="eastAsia"/>
          <w:sz w:val="28"/>
          <w:szCs w:val="28"/>
        </w:rPr>
        <w:t>10%。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</w:t>
      </w:r>
      <w:r w:rsidR="00EE5BB7">
        <w:rPr>
          <w:rFonts w:ascii="仿宋_GB2312" w:eastAsia="仿宋_GB2312" w:hint="eastAsia"/>
          <w:sz w:val="28"/>
          <w:szCs w:val="28"/>
        </w:rPr>
        <w:t>每套考题一般应有四个以上</w:t>
      </w:r>
      <w:r w:rsidRPr="00403F00">
        <w:rPr>
          <w:rFonts w:ascii="仿宋_GB2312" w:eastAsia="仿宋_GB2312" w:hint="eastAsia"/>
          <w:sz w:val="28"/>
          <w:szCs w:val="28"/>
        </w:rPr>
        <w:t>题型。每大题题干后应注明小题数、分值和大题总分。</w:t>
      </w:r>
      <w:r w:rsidRPr="00033800">
        <w:rPr>
          <w:rFonts w:ascii="仿宋_GB2312" w:eastAsia="仿宋_GB2312" w:hint="eastAsia"/>
          <w:b/>
          <w:sz w:val="28"/>
          <w:szCs w:val="28"/>
        </w:rPr>
        <w:t>试题下面应留出答题空间。</w:t>
      </w:r>
    </w:p>
    <w:p w:rsidR="00E94362" w:rsidRDefault="00E94362" w:rsidP="00D63954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 w:hAnsi="宋体" w:cs="Tahoma"/>
          <w:kern w:val="0"/>
          <w:sz w:val="28"/>
          <w:szCs w:val="28"/>
        </w:rPr>
      </w:pPr>
      <w:r>
        <w:rPr>
          <w:rFonts w:ascii="仿宋_GB2312" w:eastAsia="仿宋_GB2312" w:hAnsi="宋体" w:cs="Tahoma" w:hint="eastAsia"/>
          <w:kern w:val="0"/>
          <w:sz w:val="28"/>
          <w:szCs w:val="28"/>
        </w:rPr>
        <w:t xml:space="preserve"> </w:t>
      </w:r>
      <w:r w:rsidRPr="00403F00">
        <w:rPr>
          <w:rFonts w:ascii="仿宋_GB2312" w:eastAsia="仿宋_GB2312" w:hAnsi="宋体" w:cs="Tahoma" w:hint="eastAsia"/>
          <w:kern w:val="0"/>
          <w:sz w:val="28"/>
          <w:szCs w:val="28"/>
        </w:rPr>
        <w:t>试题题量一般应以在110分钟考试时间内做完为标准。</w:t>
      </w:r>
    </w:p>
    <w:p w:rsidR="00E94362" w:rsidRPr="00437334" w:rsidRDefault="00E94362" w:rsidP="000D7D36">
      <w:pPr>
        <w:widowControl/>
        <w:numPr>
          <w:ilvl w:val="0"/>
          <w:numId w:val="6"/>
        </w:numPr>
        <w:wordWrap w:val="0"/>
        <w:jc w:val="left"/>
        <w:rPr>
          <w:rFonts w:ascii="仿宋_GB2312" w:eastAsia="仿宋_GB2312"/>
          <w:sz w:val="28"/>
          <w:szCs w:val="28"/>
        </w:rPr>
      </w:pPr>
      <w:r w:rsidRPr="00437334">
        <w:rPr>
          <w:rFonts w:ascii="仿宋_GB2312" w:eastAsia="仿宋_GB2312" w:hint="eastAsia"/>
          <w:sz w:val="28"/>
          <w:szCs w:val="28"/>
        </w:rPr>
        <w:t xml:space="preserve"> 每套试题应</w:t>
      </w:r>
      <w:r w:rsidR="00EE5BB7">
        <w:rPr>
          <w:rFonts w:ascii="仿宋_GB2312" w:eastAsia="仿宋_GB2312" w:hint="eastAsia"/>
          <w:sz w:val="28"/>
          <w:szCs w:val="28"/>
        </w:rPr>
        <w:t>有</w:t>
      </w:r>
      <w:r w:rsidRPr="00437334">
        <w:rPr>
          <w:rFonts w:ascii="仿宋_GB2312" w:eastAsia="仿宋_GB2312" w:hint="eastAsia"/>
          <w:sz w:val="28"/>
          <w:szCs w:val="28"/>
        </w:rPr>
        <w:t>相应的参考答案与评分标准。</w:t>
      </w:r>
    </w:p>
  </w:comment>
</w:comments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A3C" w:rsidRDefault="00405A3C">
      <w:r>
        <w:separator/>
      </w:r>
    </w:p>
  </w:endnote>
  <w:endnote w:type="continuationSeparator" w:id="1">
    <w:p w:rsidR="00405A3C" w:rsidRDefault="00405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仿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Pr="00AB5F34" w:rsidRDefault="00E94362" w:rsidP="00AB5F34">
    <w:pPr>
      <w:pStyle w:val="a3"/>
      <w:pBdr>
        <w:top w:val="single" w:sz="4" w:space="1" w:color="auto"/>
      </w:pBdr>
      <w:spacing w:line="360" w:lineRule="auto"/>
      <w:ind w:right="360"/>
      <w:jc w:val="center"/>
      <w:rPr>
        <w:sz w:val="21"/>
        <w:szCs w:val="21"/>
      </w:rPr>
    </w:pPr>
  </w:p>
  <w:p w:rsidR="00E94362" w:rsidRDefault="00E94362" w:rsidP="00AB5F34">
    <w:pPr>
      <w:pStyle w:val="a3"/>
      <w:pBdr>
        <w:top w:val="single" w:sz="4" w:space="1" w:color="auto"/>
      </w:pBdr>
      <w:spacing w:line="360" w:lineRule="auto"/>
      <w:ind w:right="360"/>
      <w:jc w:val="center"/>
    </w:pPr>
    <w:r>
      <w:rPr>
        <w:rFonts w:hint="eastAsia"/>
      </w:rPr>
      <w:t>第</w:t>
    </w:r>
    <w:r w:rsidR="00363A6B">
      <w:rPr>
        <w:rStyle w:val="a4"/>
      </w:rPr>
      <w:fldChar w:fldCharType="begin"/>
    </w:r>
    <w:r>
      <w:rPr>
        <w:rStyle w:val="a4"/>
      </w:rPr>
      <w:instrText xml:space="preserve"> PAGE </w:instrText>
    </w:r>
    <w:r w:rsidR="00363A6B">
      <w:rPr>
        <w:rStyle w:val="a4"/>
      </w:rPr>
      <w:fldChar w:fldCharType="separate"/>
    </w:r>
    <w:r w:rsidR="00EA1CA5">
      <w:rPr>
        <w:rStyle w:val="a4"/>
        <w:noProof/>
      </w:rPr>
      <w:t>2</w:t>
    </w:r>
    <w:r w:rsidR="00363A6B">
      <w:rPr>
        <w:rStyle w:val="a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363A6B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363A6B">
      <w:rPr>
        <w:rStyle w:val="a4"/>
      </w:rPr>
      <w:fldChar w:fldCharType="separate"/>
    </w:r>
    <w:r w:rsidR="00EA1CA5">
      <w:rPr>
        <w:rStyle w:val="a4"/>
        <w:noProof/>
      </w:rPr>
      <w:t>3</w:t>
    </w:r>
    <w:r w:rsidR="00363A6B">
      <w:rPr>
        <w:rStyle w:val="a4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Default="00E94362" w:rsidP="00706665">
    <w:pPr>
      <w:pStyle w:val="a3"/>
      <w:ind w:right="360"/>
      <w:rPr>
        <w:u w:val="single"/>
      </w:rPr>
    </w:pPr>
    <w:r>
      <w:rPr>
        <w:rFonts w:hint="eastAsia"/>
        <w:u w:val="single"/>
      </w:rPr>
      <w:t xml:space="preserve">                                                                                                      </w:t>
    </w:r>
  </w:p>
  <w:p w:rsidR="00E94362" w:rsidRPr="00AB5F34" w:rsidRDefault="00E94362" w:rsidP="00AB5F34">
    <w:pPr>
      <w:pStyle w:val="a3"/>
      <w:spacing w:line="360" w:lineRule="auto"/>
      <w:ind w:right="360" w:firstLine="360"/>
      <w:jc w:val="center"/>
      <w:rPr>
        <w:sz w:val="21"/>
        <w:szCs w:val="21"/>
      </w:rPr>
    </w:pPr>
  </w:p>
  <w:p w:rsidR="00E94362" w:rsidRDefault="00E94362" w:rsidP="00AB5F34">
    <w:pPr>
      <w:pStyle w:val="a3"/>
      <w:spacing w:line="360" w:lineRule="auto"/>
      <w:ind w:right="360" w:firstLine="360"/>
      <w:jc w:val="center"/>
    </w:pPr>
    <w:r>
      <w:rPr>
        <w:rFonts w:hint="eastAsia"/>
      </w:rPr>
      <w:t>第</w:t>
    </w:r>
    <w:r w:rsidR="00363A6B">
      <w:rPr>
        <w:rStyle w:val="a4"/>
      </w:rPr>
      <w:fldChar w:fldCharType="begin"/>
    </w:r>
    <w:r>
      <w:rPr>
        <w:rStyle w:val="a4"/>
      </w:rPr>
      <w:instrText xml:space="preserve"> PAGE </w:instrText>
    </w:r>
    <w:r w:rsidR="00363A6B">
      <w:rPr>
        <w:rStyle w:val="a4"/>
      </w:rPr>
      <w:fldChar w:fldCharType="separate"/>
    </w:r>
    <w:r w:rsidR="00EA1CA5">
      <w:rPr>
        <w:rStyle w:val="a4"/>
        <w:noProof/>
      </w:rPr>
      <w:t>3</w:t>
    </w:r>
    <w:r w:rsidR="00363A6B">
      <w:rPr>
        <w:rStyle w:val="a4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 w:rsidR="00363A6B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363A6B">
      <w:rPr>
        <w:rStyle w:val="a4"/>
      </w:rPr>
      <w:fldChar w:fldCharType="separate"/>
    </w:r>
    <w:r w:rsidR="00EA1CA5">
      <w:rPr>
        <w:rStyle w:val="a4"/>
        <w:noProof/>
      </w:rPr>
      <w:t>3</w:t>
    </w:r>
    <w:r w:rsidR="00363A6B">
      <w:rPr>
        <w:rStyle w:val="a4"/>
      </w:rPr>
      <w:fldChar w:fldCharType="end"/>
    </w:r>
    <w:r>
      <w:rPr>
        <w:rStyle w:val="a4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386" w:rsidRDefault="00DE3386">
    <w:pPr>
      <w:pStyle w:val="a3"/>
      <w:rPr>
        <w:noProof/>
      </w:rPr>
    </w:pPr>
    <w:r>
      <w:rPr>
        <w:rFonts w:hint="eastAsia"/>
        <w:noProof/>
      </w:rPr>
      <w:t>命题教师：</w:t>
    </w:r>
    <w:r>
      <w:rPr>
        <w:rFonts w:hint="eastAsia"/>
        <w:noProof/>
      </w:rPr>
      <w:t xml:space="preserve">                </w:t>
    </w:r>
    <w:r>
      <w:rPr>
        <w:rFonts w:hint="eastAsia"/>
        <w:noProof/>
      </w:rPr>
      <w:t>教研室或系负责人：</w:t>
    </w:r>
    <w:r>
      <w:rPr>
        <w:rFonts w:hint="eastAsia"/>
        <w:noProof/>
      </w:rPr>
      <w:t xml:space="preserve">           </w:t>
    </w:r>
    <w:r>
      <w:rPr>
        <w:rFonts w:hint="eastAsia"/>
        <w:noProof/>
      </w:rPr>
      <w:t>主管院长：</w:t>
    </w:r>
    <w:r>
      <w:rPr>
        <w:rFonts w:hint="eastAsia"/>
        <w:noProof/>
      </w:rPr>
      <w:t xml:space="preserve">                    </w:t>
    </w:r>
    <w:r>
      <w:rPr>
        <w:rFonts w:hint="eastAsia"/>
        <w:noProof/>
      </w:rPr>
      <w:t>年</w:t>
    </w:r>
    <w:r>
      <w:rPr>
        <w:rFonts w:hint="eastAsia"/>
        <w:noProof/>
      </w:rPr>
      <w:t xml:space="preserve">   </w:t>
    </w:r>
    <w:r>
      <w:rPr>
        <w:rFonts w:hint="eastAsia"/>
        <w:noProof/>
      </w:rPr>
      <w:t>月</w:t>
    </w:r>
    <w:r>
      <w:rPr>
        <w:rFonts w:hint="eastAsia"/>
        <w:noProof/>
      </w:rPr>
      <w:t xml:space="preserve">   </w:t>
    </w:r>
    <w:r>
      <w:rPr>
        <w:rFonts w:hint="eastAsia"/>
        <w:noProof/>
      </w:rPr>
      <w:t>日</w:t>
    </w:r>
  </w:p>
  <w:p w:rsidR="00DE3386" w:rsidRDefault="00DE3386">
    <w:pPr>
      <w:pStyle w:val="a3"/>
      <w:rPr>
        <w:noProof/>
      </w:rPr>
    </w:pPr>
    <w:r>
      <w:rPr>
        <w:rFonts w:hint="eastAsia"/>
        <w:noProof/>
      </w:rPr>
      <w:t xml:space="preserve">                                             </w:t>
    </w:r>
    <w:r>
      <w:rPr>
        <w:rFonts w:hint="eastAsia"/>
        <w:noProof/>
      </w:rPr>
      <w:t>第</w:t>
    </w:r>
    <w:r>
      <w:rPr>
        <w:rFonts w:hint="eastAsia"/>
        <w:noProof/>
      </w:rPr>
      <w:t xml:space="preserve"> 1 </w:t>
    </w:r>
    <w:r>
      <w:rPr>
        <w:rFonts w:hint="eastAsia"/>
        <w:noProof/>
      </w:rPr>
      <w:t>页</w:t>
    </w:r>
    <w:r>
      <w:rPr>
        <w:rFonts w:hint="eastAsia"/>
        <w:noProof/>
      </w:rPr>
      <w:t xml:space="preserve">  </w:t>
    </w:r>
    <w:r>
      <w:rPr>
        <w:rFonts w:hint="eastAsia"/>
        <w:noProof/>
      </w:rPr>
      <w:t>共</w:t>
    </w:r>
    <w:r>
      <w:rPr>
        <w:rFonts w:hint="eastAsia"/>
        <w:noProof/>
      </w:rPr>
      <w:t>2</w:t>
    </w:r>
    <w:r>
      <w:rPr>
        <w:rFonts w:hint="eastAsia"/>
        <w:noProof/>
      </w:rPr>
      <w:t>页</w:t>
    </w:r>
  </w:p>
  <w:p w:rsidR="00E94362" w:rsidRDefault="00E9436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A3C" w:rsidRDefault="00405A3C">
      <w:r>
        <w:separator/>
      </w:r>
    </w:p>
  </w:footnote>
  <w:footnote w:type="continuationSeparator" w:id="1">
    <w:p w:rsidR="00405A3C" w:rsidRDefault="00405A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4362" w:rsidRPr="002E512D" w:rsidRDefault="00363A6B" w:rsidP="002E512D">
    <w:pPr>
      <w:pStyle w:val="a5"/>
      <w:pBdr>
        <w:bottom w:val="single" w:sz="6" w:space="0" w:color="auto"/>
      </w:pBdr>
    </w:pPr>
    <w:fldSimple w:instr=" styleRef 3 \* MERGEFORMAT ">
      <w:r w:rsidR="00EA1CA5">
        <w:rPr>
          <w:rFonts w:hint="eastAsia"/>
          <w:noProof/>
        </w:rPr>
        <w:t>《高等数学</w:t>
      </w:r>
      <w:r w:rsidR="00EA1CA5">
        <w:rPr>
          <w:rFonts w:hint="eastAsia"/>
          <w:noProof/>
        </w:rPr>
        <w:t>IA</w:t>
      </w:r>
      <w:r w:rsidR="00EA1CA5">
        <w:rPr>
          <w:rFonts w:hint="eastAsia"/>
          <w:noProof/>
        </w:rPr>
        <w:t>》课程</w:t>
      </w:r>
    </w:fldSimple>
    <w:r>
      <w:fldChar w:fldCharType="begin"/>
    </w:r>
    <w:r w:rsidR="00E94362">
      <w:instrText xml:space="preserve"> REF Dropdown21 \h </w:instrText>
    </w:r>
    <w:r>
      <w:fldChar w:fldCharType="separate"/>
    </w:r>
    <w:r w:rsidR="00DE3386">
      <w:rPr>
        <w:rFonts w:hint="eastAsia"/>
      </w:rPr>
      <w:t>试题</w:t>
    </w:r>
    <w:r>
      <w:fldChar w:fldCharType="end"/>
    </w:r>
    <w:r w:rsidR="00E94362" w:rsidRPr="002E512D">
      <w:rPr>
        <w:rFonts w:hint="eastAsia"/>
      </w:rPr>
      <w:t xml:space="preserve"> </w:t>
    </w:r>
    <w:r>
      <w:fldChar w:fldCharType="begin"/>
    </w:r>
    <w:r w:rsidR="00E94362">
      <w:instrText xml:space="preserve"> </w:instrText>
    </w:r>
    <w:r w:rsidR="00E94362">
      <w:rPr>
        <w:rFonts w:hint="eastAsia"/>
      </w:rPr>
      <w:instrText>REF Dropdown18 \h</w:instrText>
    </w:r>
    <w:r w:rsidR="00E94362">
      <w:instrText xml:space="preserve"> </w:instrText>
    </w:r>
    <w:r>
      <w:fldChar w:fldCharType="separate"/>
    </w:r>
    <w:r w:rsidR="00DE3386">
      <w:rPr>
        <w:rFonts w:hint="eastAsia"/>
      </w:rPr>
      <w:t>【</w:t>
    </w:r>
    <w:r w:rsidR="00DE3386">
      <w:rPr>
        <w:rFonts w:hint="eastAsia"/>
      </w:rPr>
      <w:t>A</w:t>
    </w:r>
    <w:r w:rsidR="00DE3386">
      <w:rPr>
        <w:rFonts w:hint="eastAsia"/>
      </w:rPr>
      <w:t>】卷参考答案和评分标准</w: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horzAnchor="margin" w:tblpY="86"/>
      <w:tblW w:w="0" w:type="auto"/>
      <w:tblLayout w:type="fixed"/>
      <w:tblLook w:val="01E0"/>
    </w:tblPr>
    <w:tblGrid>
      <w:gridCol w:w="468"/>
      <w:gridCol w:w="360"/>
    </w:tblGrid>
    <w:tr w:rsidR="00E94362">
      <w:trPr>
        <w:cantSplit/>
        <w:trHeight w:val="12165"/>
      </w:trPr>
      <w:tc>
        <w:tcPr>
          <w:tcW w:w="468" w:type="dxa"/>
          <w:textDirection w:val="btLr"/>
          <w:vAlign w:val="center"/>
        </w:tcPr>
        <w:p w:rsidR="00E94362" w:rsidRDefault="00E94362" w:rsidP="00770013">
          <w:pPr>
            <w:ind w:leftChars="53" w:left="111" w:rightChars="54" w:right="113"/>
            <w:rPr>
              <w:b/>
              <w:sz w:val="24"/>
            </w:rPr>
          </w:pPr>
        </w:p>
      </w:tc>
      <w:tc>
        <w:tcPr>
          <w:tcW w:w="360" w:type="dxa"/>
          <w:textDirection w:val="tbRlV"/>
          <w:vAlign w:val="center"/>
        </w:tcPr>
        <w:p w:rsidR="00E94362" w:rsidRDefault="00E94362" w:rsidP="00936AA4">
          <w:pPr>
            <w:ind w:left="113" w:right="113"/>
            <w:rPr>
              <w:szCs w:val="21"/>
            </w:rPr>
          </w:pPr>
          <w:r>
            <w:rPr>
              <w:rFonts w:hint="eastAsia"/>
              <w:szCs w:val="21"/>
            </w:rPr>
            <w:t>——————————————密————————————封————————————线——————————————</w:t>
          </w:r>
        </w:p>
      </w:tc>
    </w:tr>
  </w:tbl>
  <w:p w:rsidR="00E94362" w:rsidRPr="000732F8" w:rsidRDefault="00E94362">
    <w:pPr>
      <w:pStyle w:val="a5"/>
    </w:pPr>
    <w:r>
      <w:rPr>
        <w:rFonts w:hint="eastAsia"/>
      </w:rPr>
      <w:t xml:space="preserve">                              </w:t>
    </w:r>
    <w:r>
      <w:rPr>
        <w:rFonts w:hint="eastAsia"/>
      </w:rPr>
      <w:t>西</w:t>
    </w:r>
    <w:r>
      <w:rPr>
        <w:rFonts w:hint="eastAsia"/>
      </w:rPr>
      <w:t xml:space="preserve"> </w:t>
    </w:r>
    <w:r>
      <w:rPr>
        <w:rFonts w:hint="eastAsia"/>
      </w:rPr>
      <w:t>南</w:t>
    </w:r>
    <w:r>
      <w:rPr>
        <w:rFonts w:hint="eastAsia"/>
      </w:rPr>
      <w:t xml:space="preserve"> </w:t>
    </w:r>
    <w:r>
      <w:rPr>
        <w:rFonts w:hint="eastAsia"/>
      </w:rPr>
      <w:t>大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课</w:t>
    </w:r>
    <w:r>
      <w:rPr>
        <w:rFonts w:hint="eastAsia"/>
      </w:rPr>
      <w:t xml:space="preserve"> </w:t>
    </w:r>
    <w:r>
      <w:rPr>
        <w:rFonts w:hint="eastAsia"/>
      </w:rPr>
      <w:t>程</w:t>
    </w:r>
    <w:r>
      <w:rPr>
        <w:rFonts w:hint="eastAsia"/>
      </w:rPr>
      <w:t xml:space="preserve"> </w:t>
    </w:r>
    <w:r>
      <w:rPr>
        <w:rFonts w:hint="eastAsia"/>
      </w:rPr>
      <w:t>考</w:t>
    </w:r>
    <w:r>
      <w:rPr>
        <w:rFonts w:hint="eastAsia"/>
      </w:rPr>
      <w:t xml:space="preserve"> </w:t>
    </w:r>
    <w:r>
      <w:rPr>
        <w:rFonts w:hint="eastAsia"/>
      </w:rPr>
      <w:t>核</w:t>
    </w:r>
    <w:r>
      <w:rPr>
        <w:rFonts w:hint="eastAsia"/>
      </w:rPr>
      <w:t xml:space="preserve">               (</w:t>
    </w:r>
    <w:r w:rsidR="00363A6B">
      <w:fldChar w:fldCharType="begin"/>
    </w:r>
    <w:r>
      <w:instrText xml:space="preserve"> </w:instrText>
    </w:r>
    <w:r>
      <w:rPr>
        <w:rFonts w:hint="eastAsia"/>
      </w:rPr>
      <w:instrText>REF Dropdown21 \h</w:instrText>
    </w:r>
    <w:r>
      <w:instrText xml:space="preserve"> </w:instrText>
    </w:r>
    <w:r w:rsidR="00363A6B">
      <w:fldChar w:fldCharType="separate"/>
    </w:r>
    <w:r w:rsidR="00DE3386">
      <w:rPr>
        <w:rFonts w:hint="eastAsia"/>
      </w:rPr>
      <w:t>试题</w:t>
    </w:r>
    <w:r w:rsidR="00363A6B">
      <w:fldChar w:fldCharType="end"/>
    </w:r>
    <w:r>
      <w:rPr>
        <w:rFonts w:hint="eastAsia"/>
      </w:rPr>
      <w:t xml:space="preserve"> </w:t>
    </w:r>
    <w:r w:rsidR="00363A6B">
      <w:fldChar w:fldCharType="begin"/>
    </w:r>
    <w:r>
      <w:instrText xml:space="preserve"> </w:instrText>
    </w:r>
    <w:r>
      <w:rPr>
        <w:rFonts w:hint="eastAsia"/>
      </w:rPr>
      <w:instrText>REF Dropdown18 \h</w:instrText>
    </w:r>
    <w:r>
      <w:instrText xml:space="preserve"> </w:instrText>
    </w:r>
    <w:r w:rsidR="00363A6B">
      <w:fldChar w:fldCharType="separate"/>
    </w:r>
    <w:r w:rsidR="00DE3386">
      <w:rPr>
        <w:rFonts w:hint="eastAsia"/>
      </w:rPr>
      <w:t>【</w:t>
    </w:r>
    <w:r w:rsidR="00DE3386">
      <w:rPr>
        <w:rFonts w:hint="eastAsia"/>
      </w:rPr>
      <w:t>A</w:t>
    </w:r>
    <w:r w:rsidR="00DE3386">
      <w:rPr>
        <w:rFonts w:hint="eastAsia"/>
      </w:rPr>
      <w:t>】卷参考答案和评分标准</w:t>
    </w:r>
    <w:r w:rsidR="00363A6B">
      <w:fldChar w:fldCharType="end"/>
    </w:r>
    <w:r>
      <w:rPr>
        <w:rFonts w:hint="eastAsia"/>
      </w:rPr>
      <w:t>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horzAnchor="margin" w:tblpY="86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468"/>
      <w:gridCol w:w="360"/>
    </w:tblGrid>
    <w:tr w:rsidR="00E94362">
      <w:trPr>
        <w:cantSplit/>
        <w:trHeight w:val="217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 w:val="restart"/>
          <w:textDirection w:val="tbRlV"/>
          <w:vAlign w:val="center"/>
        </w:tcPr>
        <w:p w:rsidR="00E94362" w:rsidRDefault="00E94362" w:rsidP="00F40532">
          <w:pPr>
            <w:ind w:left="113" w:right="113"/>
            <w:rPr>
              <w:szCs w:val="21"/>
            </w:rPr>
          </w:pPr>
          <w:r>
            <w:rPr>
              <w:rFonts w:hint="eastAsia"/>
              <w:szCs w:val="21"/>
            </w:rPr>
            <w:t>—————————————密————————————封——————————————线——————————————</w:t>
          </w:r>
        </w:p>
      </w:tc>
    </w:tr>
    <w:tr w:rsidR="00E94362">
      <w:trPr>
        <w:cantSplit/>
        <w:trHeight w:val="75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szCs w:val="21"/>
            </w:rPr>
          </w:pPr>
          <w:r w:rsidRPr="00DB2040">
            <w:rPr>
              <w:rFonts w:hint="eastAsia"/>
              <w:b/>
              <w:szCs w:val="21"/>
            </w:rPr>
            <w:t>学号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23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-222" w:left="-466" w:right="113"/>
            <w:jc w:val="center"/>
            <w:rPr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88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姓名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45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46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班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6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57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年级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083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72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专业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1995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jc w:val="center"/>
            <w:rPr>
              <w:b/>
              <w:szCs w:val="21"/>
            </w:rPr>
          </w:pP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  <w:tr w:rsidR="00E94362">
      <w:trPr>
        <w:cantSplit/>
        <w:trHeight w:val="761"/>
      </w:trPr>
      <w:tc>
        <w:tcPr>
          <w:tcW w:w="468" w:type="dxa"/>
          <w:textDirection w:val="btLr"/>
          <w:vAlign w:val="center"/>
        </w:tcPr>
        <w:p w:rsidR="00E94362" w:rsidRPr="00DB2040" w:rsidRDefault="00E94362" w:rsidP="00DB2040">
          <w:pPr>
            <w:ind w:leftChars="53" w:left="111" w:rightChars="54" w:right="113"/>
            <w:jc w:val="center"/>
            <w:rPr>
              <w:b/>
              <w:szCs w:val="21"/>
            </w:rPr>
          </w:pPr>
          <w:r w:rsidRPr="00DB2040">
            <w:rPr>
              <w:rFonts w:hint="eastAsia"/>
              <w:b/>
              <w:szCs w:val="21"/>
            </w:rPr>
            <w:t>学院</w:t>
          </w:r>
        </w:p>
      </w:tc>
      <w:tc>
        <w:tcPr>
          <w:tcW w:w="360" w:type="dxa"/>
          <w:vMerge/>
          <w:vAlign w:val="center"/>
        </w:tcPr>
        <w:p w:rsidR="00E94362" w:rsidRDefault="00E94362" w:rsidP="00F40532"/>
      </w:tc>
    </w:tr>
  </w:tbl>
  <w:p w:rsidR="00E94362" w:rsidRDefault="00363A6B">
    <w:pPr>
      <w:pStyle w:val="a5"/>
    </w:pPr>
    <w:r>
      <w:rPr>
        <w:noProof/>
      </w:rPr>
      <w:pict>
        <v:line id="_x0000_s2102" style="position:absolute;left:0;text-align:left;z-index:1;mso-position-horizontal-relative:text;mso-position-vertical-relative:text" from="-6.05pt,639.6pt" to="461.95pt,639.6pt"/>
      </w:pict>
    </w:r>
    <w:r w:rsidR="00E94362">
      <w:rPr>
        <w:rFonts w:hint="eastAsia"/>
      </w:rPr>
      <w:t>西</w:t>
    </w:r>
    <w:r w:rsidR="00E94362">
      <w:rPr>
        <w:rFonts w:hint="eastAsia"/>
      </w:rPr>
      <w:t xml:space="preserve">  </w:t>
    </w:r>
    <w:r w:rsidR="00E94362">
      <w:rPr>
        <w:rFonts w:hint="eastAsia"/>
      </w:rPr>
      <w:t>南</w:t>
    </w:r>
    <w:r w:rsidR="00E94362">
      <w:rPr>
        <w:rFonts w:hint="eastAsia"/>
      </w:rPr>
      <w:t xml:space="preserve">  </w:t>
    </w:r>
    <w:r w:rsidR="00E94362">
      <w:rPr>
        <w:rFonts w:hint="eastAsia"/>
      </w:rPr>
      <w:t>大</w:t>
    </w:r>
    <w:r w:rsidR="00E94362">
      <w:rPr>
        <w:rFonts w:hint="eastAsia"/>
      </w:rPr>
      <w:t xml:space="preserve">  </w:t>
    </w:r>
    <w:r w:rsidR="00E94362">
      <w:rPr>
        <w:rFonts w:hint="eastAsia"/>
      </w:rPr>
      <w:t>学</w:t>
    </w:r>
    <w:r w:rsidR="00E94362">
      <w:rPr>
        <w:rFonts w:hint="eastAsia"/>
      </w:rPr>
      <w:t xml:space="preserve">  </w:t>
    </w:r>
    <w:r w:rsidR="00E94362">
      <w:rPr>
        <w:rFonts w:hint="eastAsia"/>
      </w:rPr>
      <w:t>课</w:t>
    </w:r>
    <w:r w:rsidR="00E94362">
      <w:rPr>
        <w:rFonts w:hint="eastAsia"/>
      </w:rPr>
      <w:t xml:space="preserve">  </w:t>
    </w:r>
    <w:r w:rsidR="00E94362">
      <w:rPr>
        <w:rFonts w:hint="eastAsia"/>
      </w:rPr>
      <w:t>程</w:t>
    </w:r>
    <w:r w:rsidR="00E94362">
      <w:rPr>
        <w:rFonts w:hint="eastAsia"/>
      </w:rPr>
      <w:t xml:space="preserve">  </w:t>
    </w:r>
    <w:r w:rsidR="00E94362">
      <w:rPr>
        <w:rFonts w:hint="eastAsia"/>
      </w:rPr>
      <w:t>考</w:t>
    </w:r>
    <w:r w:rsidR="00E94362">
      <w:rPr>
        <w:rFonts w:hint="eastAsia"/>
      </w:rPr>
      <w:t xml:space="preserve">  </w:t>
    </w:r>
    <w:r w:rsidR="00E94362">
      <w:rPr>
        <w:rFonts w:hint="eastAsia"/>
      </w:rPr>
      <w:t>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B496F"/>
    <w:multiLevelType w:val="hybridMultilevel"/>
    <w:tmpl w:val="C6728472"/>
    <w:lvl w:ilvl="0" w:tplc="DC040504">
      <w:start w:val="1"/>
      <w:numFmt w:val="upperLetter"/>
      <w:lvlText w:val="%1."/>
      <w:lvlJc w:val="left"/>
      <w:pPr>
        <w:tabs>
          <w:tab w:val="num" w:pos="420"/>
        </w:tabs>
        <w:ind w:left="420" w:hanging="21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2E2F712F"/>
    <w:multiLevelType w:val="hybridMultilevel"/>
    <w:tmpl w:val="C9C655F2"/>
    <w:lvl w:ilvl="0" w:tplc="8362AD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CF26266"/>
    <w:multiLevelType w:val="hybridMultilevel"/>
    <w:tmpl w:val="5186E55A"/>
    <w:lvl w:ilvl="0" w:tplc="EE1AED3A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F32395"/>
    <w:multiLevelType w:val="hybridMultilevel"/>
    <w:tmpl w:val="BFBE64E0"/>
    <w:lvl w:ilvl="0" w:tplc="0B94A5E4">
      <w:start w:val="1"/>
      <w:numFmt w:val="upperLetter"/>
      <w:lvlText w:val="%1."/>
      <w:lvlJc w:val="left"/>
      <w:pPr>
        <w:tabs>
          <w:tab w:val="num" w:pos="420"/>
        </w:tabs>
        <w:ind w:left="420" w:hanging="210"/>
      </w:pPr>
      <w:rPr>
        <w:rFonts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2067CC5"/>
    <w:multiLevelType w:val="hybridMultilevel"/>
    <w:tmpl w:val="98207074"/>
    <w:lvl w:ilvl="0" w:tplc="23A02A4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8B02FAE"/>
    <w:multiLevelType w:val="hybridMultilevel"/>
    <w:tmpl w:val="B33CAC30"/>
    <w:lvl w:ilvl="0" w:tplc="8FA6602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仿宋_GB2312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oNotTrackMoves/>
  <w:documentProtection w:edit="readOnly" w:formatting="1" w:enforcement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230F"/>
    <w:rsid w:val="00002312"/>
    <w:rsid w:val="00002653"/>
    <w:rsid w:val="00003677"/>
    <w:rsid w:val="00005EDC"/>
    <w:rsid w:val="00006144"/>
    <w:rsid w:val="00006E98"/>
    <w:rsid w:val="00007563"/>
    <w:rsid w:val="000108FF"/>
    <w:rsid w:val="000203A3"/>
    <w:rsid w:val="00020506"/>
    <w:rsid w:val="000252B4"/>
    <w:rsid w:val="00041805"/>
    <w:rsid w:val="00043265"/>
    <w:rsid w:val="000447A5"/>
    <w:rsid w:val="00046495"/>
    <w:rsid w:val="0004656F"/>
    <w:rsid w:val="00047E8C"/>
    <w:rsid w:val="00050144"/>
    <w:rsid w:val="0005101A"/>
    <w:rsid w:val="000512F7"/>
    <w:rsid w:val="00062432"/>
    <w:rsid w:val="00062934"/>
    <w:rsid w:val="00070C24"/>
    <w:rsid w:val="00072221"/>
    <w:rsid w:val="0007299E"/>
    <w:rsid w:val="000732F8"/>
    <w:rsid w:val="00081638"/>
    <w:rsid w:val="00092924"/>
    <w:rsid w:val="000957E9"/>
    <w:rsid w:val="0009669B"/>
    <w:rsid w:val="000978A2"/>
    <w:rsid w:val="000A0829"/>
    <w:rsid w:val="000A2044"/>
    <w:rsid w:val="000A565C"/>
    <w:rsid w:val="000A654A"/>
    <w:rsid w:val="000B2707"/>
    <w:rsid w:val="000B3DFD"/>
    <w:rsid w:val="000B4FFC"/>
    <w:rsid w:val="000C2897"/>
    <w:rsid w:val="000C5B6B"/>
    <w:rsid w:val="000C76D8"/>
    <w:rsid w:val="000D0DE5"/>
    <w:rsid w:val="000D230F"/>
    <w:rsid w:val="000D5CBA"/>
    <w:rsid w:val="000D7323"/>
    <w:rsid w:val="000D7D36"/>
    <w:rsid w:val="000E1C8E"/>
    <w:rsid w:val="000E4450"/>
    <w:rsid w:val="000E49C6"/>
    <w:rsid w:val="000E5ECA"/>
    <w:rsid w:val="000E6515"/>
    <w:rsid w:val="000F1C2A"/>
    <w:rsid w:val="000F3CED"/>
    <w:rsid w:val="000F3F5F"/>
    <w:rsid w:val="000F4544"/>
    <w:rsid w:val="000F4CAD"/>
    <w:rsid w:val="000F559C"/>
    <w:rsid w:val="000F7014"/>
    <w:rsid w:val="00104507"/>
    <w:rsid w:val="00107DA8"/>
    <w:rsid w:val="00110D18"/>
    <w:rsid w:val="00111437"/>
    <w:rsid w:val="0011516B"/>
    <w:rsid w:val="00116774"/>
    <w:rsid w:val="00117157"/>
    <w:rsid w:val="00121075"/>
    <w:rsid w:val="001216C7"/>
    <w:rsid w:val="00122317"/>
    <w:rsid w:val="00122C59"/>
    <w:rsid w:val="00123119"/>
    <w:rsid w:val="001256A3"/>
    <w:rsid w:val="00127689"/>
    <w:rsid w:val="00131B56"/>
    <w:rsid w:val="00132BB9"/>
    <w:rsid w:val="001350C9"/>
    <w:rsid w:val="00136243"/>
    <w:rsid w:val="001417D9"/>
    <w:rsid w:val="00141FC4"/>
    <w:rsid w:val="00145E9D"/>
    <w:rsid w:val="00151ADD"/>
    <w:rsid w:val="00153858"/>
    <w:rsid w:val="00153973"/>
    <w:rsid w:val="00153D7A"/>
    <w:rsid w:val="00154A30"/>
    <w:rsid w:val="00156851"/>
    <w:rsid w:val="00161B62"/>
    <w:rsid w:val="001645A2"/>
    <w:rsid w:val="001704A8"/>
    <w:rsid w:val="00171361"/>
    <w:rsid w:val="001718FB"/>
    <w:rsid w:val="00173999"/>
    <w:rsid w:val="00174425"/>
    <w:rsid w:val="001764D9"/>
    <w:rsid w:val="001771C0"/>
    <w:rsid w:val="00180D92"/>
    <w:rsid w:val="00182104"/>
    <w:rsid w:val="00186033"/>
    <w:rsid w:val="001862F2"/>
    <w:rsid w:val="00191085"/>
    <w:rsid w:val="00191325"/>
    <w:rsid w:val="001918CC"/>
    <w:rsid w:val="00191A34"/>
    <w:rsid w:val="0019245C"/>
    <w:rsid w:val="0019747E"/>
    <w:rsid w:val="001A5558"/>
    <w:rsid w:val="001A7E4A"/>
    <w:rsid w:val="001B2A6E"/>
    <w:rsid w:val="001B4D6C"/>
    <w:rsid w:val="001B6932"/>
    <w:rsid w:val="001C35AE"/>
    <w:rsid w:val="001C3991"/>
    <w:rsid w:val="001C5D9E"/>
    <w:rsid w:val="001D1DD1"/>
    <w:rsid w:val="001D2BD6"/>
    <w:rsid w:val="001D359C"/>
    <w:rsid w:val="001D4A66"/>
    <w:rsid w:val="001E0D75"/>
    <w:rsid w:val="001E1F4C"/>
    <w:rsid w:val="001E417E"/>
    <w:rsid w:val="001E5A71"/>
    <w:rsid w:val="001F1BA5"/>
    <w:rsid w:val="001F2747"/>
    <w:rsid w:val="001F3174"/>
    <w:rsid w:val="001F461F"/>
    <w:rsid w:val="002025B6"/>
    <w:rsid w:val="00213FFC"/>
    <w:rsid w:val="00214312"/>
    <w:rsid w:val="00215158"/>
    <w:rsid w:val="00220E75"/>
    <w:rsid w:val="002211D1"/>
    <w:rsid w:val="00224A4E"/>
    <w:rsid w:val="00225F6A"/>
    <w:rsid w:val="0022616B"/>
    <w:rsid w:val="00233332"/>
    <w:rsid w:val="00234AD0"/>
    <w:rsid w:val="00240274"/>
    <w:rsid w:val="002421F0"/>
    <w:rsid w:val="00242965"/>
    <w:rsid w:val="0024473F"/>
    <w:rsid w:val="002513BA"/>
    <w:rsid w:val="002517B1"/>
    <w:rsid w:val="00252A93"/>
    <w:rsid w:val="002535FD"/>
    <w:rsid w:val="002537B9"/>
    <w:rsid w:val="0025449B"/>
    <w:rsid w:val="0025653F"/>
    <w:rsid w:val="00263F59"/>
    <w:rsid w:val="002708EC"/>
    <w:rsid w:val="00270F40"/>
    <w:rsid w:val="002718CF"/>
    <w:rsid w:val="00273E18"/>
    <w:rsid w:val="002801AA"/>
    <w:rsid w:val="002835A6"/>
    <w:rsid w:val="00291FDE"/>
    <w:rsid w:val="00293425"/>
    <w:rsid w:val="00294F4A"/>
    <w:rsid w:val="00295948"/>
    <w:rsid w:val="002A1051"/>
    <w:rsid w:val="002A3C15"/>
    <w:rsid w:val="002A5C5A"/>
    <w:rsid w:val="002A7F9F"/>
    <w:rsid w:val="002B2FFB"/>
    <w:rsid w:val="002B307B"/>
    <w:rsid w:val="002B38A7"/>
    <w:rsid w:val="002B3B96"/>
    <w:rsid w:val="002B46E3"/>
    <w:rsid w:val="002B4D3F"/>
    <w:rsid w:val="002B64F0"/>
    <w:rsid w:val="002C2F69"/>
    <w:rsid w:val="002C699D"/>
    <w:rsid w:val="002D24F0"/>
    <w:rsid w:val="002D33FD"/>
    <w:rsid w:val="002D4E8C"/>
    <w:rsid w:val="002E04C4"/>
    <w:rsid w:val="002E1C2D"/>
    <w:rsid w:val="002E2732"/>
    <w:rsid w:val="002E4A75"/>
    <w:rsid w:val="002E512D"/>
    <w:rsid w:val="002F01DB"/>
    <w:rsid w:val="002F0426"/>
    <w:rsid w:val="002F0FD3"/>
    <w:rsid w:val="002F1B10"/>
    <w:rsid w:val="002F1D9A"/>
    <w:rsid w:val="002F1E74"/>
    <w:rsid w:val="002F3487"/>
    <w:rsid w:val="002F4C1A"/>
    <w:rsid w:val="002F6B1A"/>
    <w:rsid w:val="00303A03"/>
    <w:rsid w:val="003041B1"/>
    <w:rsid w:val="00307BFF"/>
    <w:rsid w:val="00310889"/>
    <w:rsid w:val="00311AB7"/>
    <w:rsid w:val="003144C4"/>
    <w:rsid w:val="00317084"/>
    <w:rsid w:val="00322C3C"/>
    <w:rsid w:val="00323036"/>
    <w:rsid w:val="00323F08"/>
    <w:rsid w:val="003271EB"/>
    <w:rsid w:val="00327F30"/>
    <w:rsid w:val="003403A5"/>
    <w:rsid w:val="003442A4"/>
    <w:rsid w:val="003512D3"/>
    <w:rsid w:val="00353A26"/>
    <w:rsid w:val="00354FC0"/>
    <w:rsid w:val="00356ACE"/>
    <w:rsid w:val="00362FD3"/>
    <w:rsid w:val="00363A6B"/>
    <w:rsid w:val="003656D7"/>
    <w:rsid w:val="003665C3"/>
    <w:rsid w:val="00367C0A"/>
    <w:rsid w:val="00372960"/>
    <w:rsid w:val="0038127C"/>
    <w:rsid w:val="00385E6D"/>
    <w:rsid w:val="00390E7D"/>
    <w:rsid w:val="00396BFB"/>
    <w:rsid w:val="003A061D"/>
    <w:rsid w:val="003A1099"/>
    <w:rsid w:val="003A3E96"/>
    <w:rsid w:val="003A6F0E"/>
    <w:rsid w:val="003A76C0"/>
    <w:rsid w:val="003B19E7"/>
    <w:rsid w:val="003B1DC4"/>
    <w:rsid w:val="003B260D"/>
    <w:rsid w:val="003C6D57"/>
    <w:rsid w:val="003C78FE"/>
    <w:rsid w:val="003C7FD2"/>
    <w:rsid w:val="003D294A"/>
    <w:rsid w:val="003D30F8"/>
    <w:rsid w:val="003D674A"/>
    <w:rsid w:val="003D7084"/>
    <w:rsid w:val="003E12B4"/>
    <w:rsid w:val="003E12F8"/>
    <w:rsid w:val="003E3031"/>
    <w:rsid w:val="003E4C08"/>
    <w:rsid w:val="003F0DB8"/>
    <w:rsid w:val="003F1202"/>
    <w:rsid w:val="003F22B9"/>
    <w:rsid w:val="00401473"/>
    <w:rsid w:val="00404776"/>
    <w:rsid w:val="00404EA8"/>
    <w:rsid w:val="00405A3C"/>
    <w:rsid w:val="004105EA"/>
    <w:rsid w:val="004116A1"/>
    <w:rsid w:val="00411B41"/>
    <w:rsid w:val="00413164"/>
    <w:rsid w:val="004132CD"/>
    <w:rsid w:val="00416D0D"/>
    <w:rsid w:val="004204E2"/>
    <w:rsid w:val="00422CE4"/>
    <w:rsid w:val="0042423B"/>
    <w:rsid w:val="004337E5"/>
    <w:rsid w:val="00436C20"/>
    <w:rsid w:val="00440372"/>
    <w:rsid w:val="00441104"/>
    <w:rsid w:val="00441E28"/>
    <w:rsid w:val="00442194"/>
    <w:rsid w:val="00445463"/>
    <w:rsid w:val="00457293"/>
    <w:rsid w:val="00457CCA"/>
    <w:rsid w:val="004620A8"/>
    <w:rsid w:val="00466BA7"/>
    <w:rsid w:val="00475C9C"/>
    <w:rsid w:val="004762A7"/>
    <w:rsid w:val="00477CAE"/>
    <w:rsid w:val="004816EA"/>
    <w:rsid w:val="00490108"/>
    <w:rsid w:val="00490689"/>
    <w:rsid w:val="00492133"/>
    <w:rsid w:val="00495E1C"/>
    <w:rsid w:val="0049673D"/>
    <w:rsid w:val="00496B42"/>
    <w:rsid w:val="00496F4A"/>
    <w:rsid w:val="004A1C93"/>
    <w:rsid w:val="004A247B"/>
    <w:rsid w:val="004A3FC5"/>
    <w:rsid w:val="004A60D4"/>
    <w:rsid w:val="004B1711"/>
    <w:rsid w:val="004B2FD9"/>
    <w:rsid w:val="004B3E53"/>
    <w:rsid w:val="004B6FBA"/>
    <w:rsid w:val="004B7D2C"/>
    <w:rsid w:val="004C0594"/>
    <w:rsid w:val="004C2EB0"/>
    <w:rsid w:val="004C46F7"/>
    <w:rsid w:val="004C4D3D"/>
    <w:rsid w:val="004C5D36"/>
    <w:rsid w:val="004C61A4"/>
    <w:rsid w:val="004D15D6"/>
    <w:rsid w:val="004D19ED"/>
    <w:rsid w:val="004D2F54"/>
    <w:rsid w:val="004D5A4E"/>
    <w:rsid w:val="004D6646"/>
    <w:rsid w:val="004D7559"/>
    <w:rsid w:val="004E1277"/>
    <w:rsid w:val="004E4ACE"/>
    <w:rsid w:val="004E5309"/>
    <w:rsid w:val="004F1A39"/>
    <w:rsid w:val="004F6F12"/>
    <w:rsid w:val="005002CB"/>
    <w:rsid w:val="00500ADD"/>
    <w:rsid w:val="0050115F"/>
    <w:rsid w:val="0050570C"/>
    <w:rsid w:val="005110F8"/>
    <w:rsid w:val="005115D3"/>
    <w:rsid w:val="0051263F"/>
    <w:rsid w:val="005137A4"/>
    <w:rsid w:val="00514BB3"/>
    <w:rsid w:val="00517C1D"/>
    <w:rsid w:val="00517F16"/>
    <w:rsid w:val="00520467"/>
    <w:rsid w:val="005217F3"/>
    <w:rsid w:val="005238EC"/>
    <w:rsid w:val="005245D4"/>
    <w:rsid w:val="00524B84"/>
    <w:rsid w:val="005264D5"/>
    <w:rsid w:val="005273BD"/>
    <w:rsid w:val="005351BD"/>
    <w:rsid w:val="0054226D"/>
    <w:rsid w:val="0054405C"/>
    <w:rsid w:val="00544AAF"/>
    <w:rsid w:val="0054562A"/>
    <w:rsid w:val="00545F6F"/>
    <w:rsid w:val="00547FC2"/>
    <w:rsid w:val="00550310"/>
    <w:rsid w:val="005504EC"/>
    <w:rsid w:val="00552134"/>
    <w:rsid w:val="00554CD0"/>
    <w:rsid w:val="00556240"/>
    <w:rsid w:val="00572C8A"/>
    <w:rsid w:val="00573A6E"/>
    <w:rsid w:val="00576342"/>
    <w:rsid w:val="00577C9A"/>
    <w:rsid w:val="00580492"/>
    <w:rsid w:val="00580E46"/>
    <w:rsid w:val="00582E0C"/>
    <w:rsid w:val="0058304F"/>
    <w:rsid w:val="00584689"/>
    <w:rsid w:val="005847D9"/>
    <w:rsid w:val="00584E6A"/>
    <w:rsid w:val="0058571F"/>
    <w:rsid w:val="00585F71"/>
    <w:rsid w:val="00587000"/>
    <w:rsid w:val="00587F86"/>
    <w:rsid w:val="005905F2"/>
    <w:rsid w:val="005962E0"/>
    <w:rsid w:val="00597C8A"/>
    <w:rsid w:val="00597DB9"/>
    <w:rsid w:val="005A18C0"/>
    <w:rsid w:val="005A2539"/>
    <w:rsid w:val="005A3896"/>
    <w:rsid w:val="005A3AEB"/>
    <w:rsid w:val="005B0E8A"/>
    <w:rsid w:val="005B5A7E"/>
    <w:rsid w:val="005B5C18"/>
    <w:rsid w:val="005B6B71"/>
    <w:rsid w:val="005C0674"/>
    <w:rsid w:val="005C20F8"/>
    <w:rsid w:val="005C220F"/>
    <w:rsid w:val="005C33A3"/>
    <w:rsid w:val="005C5A32"/>
    <w:rsid w:val="005D0684"/>
    <w:rsid w:val="005D2DDA"/>
    <w:rsid w:val="005D2ECF"/>
    <w:rsid w:val="005D5CFB"/>
    <w:rsid w:val="005D7432"/>
    <w:rsid w:val="005D78C5"/>
    <w:rsid w:val="005E7FEB"/>
    <w:rsid w:val="005F2423"/>
    <w:rsid w:val="005F26A3"/>
    <w:rsid w:val="005F29D6"/>
    <w:rsid w:val="005F3681"/>
    <w:rsid w:val="005F7486"/>
    <w:rsid w:val="00600A16"/>
    <w:rsid w:val="006038DD"/>
    <w:rsid w:val="0061054E"/>
    <w:rsid w:val="00621D3C"/>
    <w:rsid w:val="00622CCC"/>
    <w:rsid w:val="00624403"/>
    <w:rsid w:val="006244E5"/>
    <w:rsid w:val="006250CD"/>
    <w:rsid w:val="00626FBB"/>
    <w:rsid w:val="00627316"/>
    <w:rsid w:val="00627CB0"/>
    <w:rsid w:val="00633BEE"/>
    <w:rsid w:val="00646E8E"/>
    <w:rsid w:val="00647612"/>
    <w:rsid w:val="00647B5D"/>
    <w:rsid w:val="0065034E"/>
    <w:rsid w:val="00651E36"/>
    <w:rsid w:val="006528EA"/>
    <w:rsid w:val="006542E3"/>
    <w:rsid w:val="00661002"/>
    <w:rsid w:val="006703D7"/>
    <w:rsid w:val="00670D97"/>
    <w:rsid w:val="00671B27"/>
    <w:rsid w:val="00672303"/>
    <w:rsid w:val="006727B1"/>
    <w:rsid w:val="006745F8"/>
    <w:rsid w:val="00675B10"/>
    <w:rsid w:val="00682D7B"/>
    <w:rsid w:val="0068343C"/>
    <w:rsid w:val="00684E03"/>
    <w:rsid w:val="00685807"/>
    <w:rsid w:val="00693381"/>
    <w:rsid w:val="00694047"/>
    <w:rsid w:val="006979CA"/>
    <w:rsid w:val="006A1BD2"/>
    <w:rsid w:val="006A3E55"/>
    <w:rsid w:val="006A43E9"/>
    <w:rsid w:val="006A4F41"/>
    <w:rsid w:val="006A614B"/>
    <w:rsid w:val="006B0C89"/>
    <w:rsid w:val="006B164C"/>
    <w:rsid w:val="006B227D"/>
    <w:rsid w:val="006B24F9"/>
    <w:rsid w:val="006B4874"/>
    <w:rsid w:val="006B73BC"/>
    <w:rsid w:val="006D10F3"/>
    <w:rsid w:val="006D4B6C"/>
    <w:rsid w:val="006D6566"/>
    <w:rsid w:val="006E194A"/>
    <w:rsid w:val="006E2F80"/>
    <w:rsid w:val="006E534C"/>
    <w:rsid w:val="006E54FF"/>
    <w:rsid w:val="006E58C1"/>
    <w:rsid w:val="006E7475"/>
    <w:rsid w:val="006E780C"/>
    <w:rsid w:val="007015D1"/>
    <w:rsid w:val="007022BC"/>
    <w:rsid w:val="007055C6"/>
    <w:rsid w:val="00706016"/>
    <w:rsid w:val="00706665"/>
    <w:rsid w:val="0070761F"/>
    <w:rsid w:val="00713610"/>
    <w:rsid w:val="007152A0"/>
    <w:rsid w:val="00715778"/>
    <w:rsid w:val="00716A12"/>
    <w:rsid w:val="00720639"/>
    <w:rsid w:val="007223E3"/>
    <w:rsid w:val="007366FC"/>
    <w:rsid w:val="00737C72"/>
    <w:rsid w:val="00743C1E"/>
    <w:rsid w:val="007443C1"/>
    <w:rsid w:val="00746341"/>
    <w:rsid w:val="00746B3A"/>
    <w:rsid w:val="007536FB"/>
    <w:rsid w:val="00755ADE"/>
    <w:rsid w:val="00755DFE"/>
    <w:rsid w:val="00756FA9"/>
    <w:rsid w:val="00770013"/>
    <w:rsid w:val="00773DD4"/>
    <w:rsid w:val="00776E5E"/>
    <w:rsid w:val="00776F4B"/>
    <w:rsid w:val="0077734D"/>
    <w:rsid w:val="00777415"/>
    <w:rsid w:val="00777DE3"/>
    <w:rsid w:val="0078100D"/>
    <w:rsid w:val="00783021"/>
    <w:rsid w:val="00785892"/>
    <w:rsid w:val="00785C95"/>
    <w:rsid w:val="00791905"/>
    <w:rsid w:val="00793054"/>
    <w:rsid w:val="0079663B"/>
    <w:rsid w:val="007A23B0"/>
    <w:rsid w:val="007A3827"/>
    <w:rsid w:val="007A41E1"/>
    <w:rsid w:val="007A4650"/>
    <w:rsid w:val="007A6C99"/>
    <w:rsid w:val="007B0353"/>
    <w:rsid w:val="007B0B87"/>
    <w:rsid w:val="007B2CBA"/>
    <w:rsid w:val="007C227B"/>
    <w:rsid w:val="007C6145"/>
    <w:rsid w:val="007C719A"/>
    <w:rsid w:val="007C7C1B"/>
    <w:rsid w:val="007D1A31"/>
    <w:rsid w:val="007D4515"/>
    <w:rsid w:val="007D4AB7"/>
    <w:rsid w:val="007E0909"/>
    <w:rsid w:val="007E2C98"/>
    <w:rsid w:val="007E31C3"/>
    <w:rsid w:val="007E33B1"/>
    <w:rsid w:val="007E5766"/>
    <w:rsid w:val="007E696B"/>
    <w:rsid w:val="007F5129"/>
    <w:rsid w:val="007F619E"/>
    <w:rsid w:val="00801371"/>
    <w:rsid w:val="008016FB"/>
    <w:rsid w:val="00801B90"/>
    <w:rsid w:val="00803363"/>
    <w:rsid w:val="0080387C"/>
    <w:rsid w:val="00804781"/>
    <w:rsid w:val="00805235"/>
    <w:rsid w:val="00805DBC"/>
    <w:rsid w:val="008101CB"/>
    <w:rsid w:val="0081053F"/>
    <w:rsid w:val="00811022"/>
    <w:rsid w:val="00812B49"/>
    <w:rsid w:val="00812F24"/>
    <w:rsid w:val="00813FB5"/>
    <w:rsid w:val="008142AE"/>
    <w:rsid w:val="008146C3"/>
    <w:rsid w:val="00814A7A"/>
    <w:rsid w:val="0082048E"/>
    <w:rsid w:val="00822FAF"/>
    <w:rsid w:val="008245C7"/>
    <w:rsid w:val="008261C7"/>
    <w:rsid w:val="00835CA4"/>
    <w:rsid w:val="008368C1"/>
    <w:rsid w:val="00837526"/>
    <w:rsid w:val="008376F3"/>
    <w:rsid w:val="00840EA0"/>
    <w:rsid w:val="00841653"/>
    <w:rsid w:val="0084224C"/>
    <w:rsid w:val="008443C7"/>
    <w:rsid w:val="00845C79"/>
    <w:rsid w:val="00851827"/>
    <w:rsid w:val="00852C44"/>
    <w:rsid w:val="00853214"/>
    <w:rsid w:val="00856AF6"/>
    <w:rsid w:val="00863B0C"/>
    <w:rsid w:val="00864130"/>
    <w:rsid w:val="0086661D"/>
    <w:rsid w:val="0086767D"/>
    <w:rsid w:val="00867CFD"/>
    <w:rsid w:val="0087371A"/>
    <w:rsid w:val="008750B8"/>
    <w:rsid w:val="0087655A"/>
    <w:rsid w:val="008810EF"/>
    <w:rsid w:val="00883B18"/>
    <w:rsid w:val="00885D52"/>
    <w:rsid w:val="00893D17"/>
    <w:rsid w:val="00895EF9"/>
    <w:rsid w:val="008962BD"/>
    <w:rsid w:val="00897B43"/>
    <w:rsid w:val="008A2A1A"/>
    <w:rsid w:val="008A4BFB"/>
    <w:rsid w:val="008B1C1F"/>
    <w:rsid w:val="008B20A2"/>
    <w:rsid w:val="008B339D"/>
    <w:rsid w:val="008B4346"/>
    <w:rsid w:val="008B4CB2"/>
    <w:rsid w:val="008B4CBE"/>
    <w:rsid w:val="008B6FC0"/>
    <w:rsid w:val="008C0EA9"/>
    <w:rsid w:val="008C7EC8"/>
    <w:rsid w:val="008D1A23"/>
    <w:rsid w:val="008D3EA9"/>
    <w:rsid w:val="008D51F5"/>
    <w:rsid w:val="008D5A7C"/>
    <w:rsid w:val="008D5ADB"/>
    <w:rsid w:val="008E2EC9"/>
    <w:rsid w:val="008E3F24"/>
    <w:rsid w:val="008E6777"/>
    <w:rsid w:val="008E75C1"/>
    <w:rsid w:val="008F05F2"/>
    <w:rsid w:val="008F6430"/>
    <w:rsid w:val="008F671F"/>
    <w:rsid w:val="008F79C5"/>
    <w:rsid w:val="009000DC"/>
    <w:rsid w:val="009009D6"/>
    <w:rsid w:val="00901CFB"/>
    <w:rsid w:val="009042AA"/>
    <w:rsid w:val="00906E46"/>
    <w:rsid w:val="00910801"/>
    <w:rsid w:val="0091258C"/>
    <w:rsid w:val="00913066"/>
    <w:rsid w:val="009166A6"/>
    <w:rsid w:val="0091758A"/>
    <w:rsid w:val="00917FFA"/>
    <w:rsid w:val="00930BBE"/>
    <w:rsid w:val="00931C91"/>
    <w:rsid w:val="00933A8A"/>
    <w:rsid w:val="009340EA"/>
    <w:rsid w:val="00934A28"/>
    <w:rsid w:val="00936AA4"/>
    <w:rsid w:val="0094391D"/>
    <w:rsid w:val="0094715C"/>
    <w:rsid w:val="009517D9"/>
    <w:rsid w:val="00951D40"/>
    <w:rsid w:val="009521DC"/>
    <w:rsid w:val="00954D09"/>
    <w:rsid w:val="00956926"/>
    <w:rsid w:val="00957299"/>
    <w:rsid w:val="0096159D"/>
    <w:rsid w:val="00961AD8"/>
    <w:rsid w:val="0096232A"/>
    <w:rsid w:val="0096305A"/>
    <w:rsid w:val="00964212"/>
    <w:rsid w:val="009642FB"/>
    <w:rsid w:val="00971242"/>
    <w:rsid w:val="00971D83"/>
    <w:rsid w:val="00972939"/>
    <w:rsid w:val="00975470"/>
    <w:rsid w:val="00980673"/>
    <w:rsid w:val="00981DB3"/>
    <w:rsid w:val="00982739"/>
    <w:rsid w:val="00983BA0"/>
    <w:rsid w:val="00985F8D"/>
    <w:rsid w:val="0098695F"/>
    <w:rsid w:val="00986AE6"/>
    <w:rsid w:val="00991552"/>
    <w:rsid w:val="009930E2"/>
    <w:rsid w:val="009936D6"/>
    <w:rsid w:val="009947B2"/>
    <w:rsid w:val="009955A7"/>
    <w:rsid w:val="009A0198"/>
    <w:rsid w:val="009A3CCF"/>
    <w:rsid w:val="009A4777"/>
    <w:rsid w:val="009A5EBC"/>
    <w:rsid w:val="009B2AEC"/>
    <w:rsid w:val="009C0B7B"/>
    <w:rsid w:val="009C1051"/>
    <w:rsid w:val="009C1D10"/>
    <w:rsid w:val="009C2D60"/>
    <w:rsid w:val="009C34B1"/>
    <w:rsid w:val="009C59B2"/>
    <w:rsid w:val="009C5EDD"/>
    <w:rsid w:val="009C74BE"/>
    <w:rsid w:val="009C7CA9"/>
    <w:rsid w:val="009D44F0"/>
    <w:rsid w:val="009D5506"/>
    <w:rsid w:val="009D55C4"/>
    <w:rsid w:val="009D5B5E"/>
    <w:rsid w:val="009E197C"/>
    <w:rsid w:val="009E2926"/>
    <w:rsid w:val="009E74D7"/>
    <w:rsid w:val="009E7A25"/>
    <w:rsid w:val="009E7CC2"/>
    <w:rsid w:val="009E7D1A"/>
    <w:rsid w:val="009E7FF7"/>
    <w:rsid w:val="009F4978"/>
    <w:rsid w:val="009F4E16"/>
    <w:rsid w:val="009F6F57"/>
    <w:rsid w:val="00A056B4"/>
    <w:rsid w:val="00A06910"/>
    <w:rsid w:val="00A07607"/>
    <w:rsid w:val="00A11D1D"/>
    <w:rsid w:val="00A127D7"/>
    <w:rsid w:val="00A1541B"/>
    <w:rsid w:val="00A20216"/>
    <w:rsid w:val="00A209E4"/>
    <w:rsid w:val="00A21A1E"/>
    <w:rsid w:val="00A21B74"/>
    <w:rsid w:val="00A225E6"/>
    <w:rsid w:val="00A247BA"/>
    <w:rsid w:val="00A24EBB"/>
    <w:rsid w:val="00A24ED6"/>
    <w:rsid w:val="00A25856"/>
    <w:rsid w:val="00A26A5D"/>
    <w:rsid w:val="00A360A1"/>
    <w:rsid w:val="00A365B6"/>
    <w:rsid w:val="00A41549"/>
    <w:rsid w:val="00A41B93"/>
    <w:rsid w:val="00A442D2"/>
    <w:rsid w:val="00A477C6"/>
    <w:rsid w:val="00A47F17"/>
    <w:rsid w:val="00A57640"/>
    <w:rsid w:val="00A577D6"/>
    <w:rsid w:val="00A5797A"/>
    <w:rsid w:val="00A6516F"/>
    <w:rsid w:val="00A672B2"/>
    <w:rsid w:val="00A73568"/>
    <w:rsid w:val="00A73C24"/>
    <w:rsid w:val="00A73E2C"/>
    <w:rsid w:val="00A75997"/>
    <w:rsid w:val="00A831C9"/>
    <w:rsid w:val="00A83633"/>
    <w:rsid w:val="00A858F3"/>
    <w:rsid w:val="00A86150"/>
    <w:rsid w:val="00A91E9C"/>
    <w:rsid w:val="00A924EA"/>
    <w:rsid w:val="00A92B21"/>
    <w:rsid w:val="00A95A3C"/>
    <w:rsid w:val="00AA5B47"/>
    <w:rsid w:val="00AA6D99"/>
    <w:rsid w:val="00AA6FF2"/>
    <w:rsid w:val="00AA7376"/>
    <w:rsid w:val="00AB1177"/>
    <w:rsid w:val="00AB1BC5"/>
    <w:rsid w:val="00AB441C"/>
    <w:rsid w:val="00AB457B"/>
    <w:rsid w:val="00AB4918"/>
    <w:rsid w:val="00AB5F34"/>
    <w:rsid w:val="00AB7442"/>
    <w:rsid w:val="00AC15EA"/>
    <w:rsid w:val="00AC4E1B"/>
    <w:rsid w:val="00AC5BC1"/>
    <w:rsid w:val="00AD696D"/>
    <w:rsid w:val="00AD7668"/>
    <w:rsid w:val="00AE0D30"/>
    <w:rsid w:val="00AE0D31"/>
    <w:rsid w:val="00AF351D"/>
    <w:rsid w:val="00B01252"/>
    <w:rsid w:val="00B05BD5"/>
    <w:rsid w:val="00B061D9"/>
    <w:rsid w:val="00B07535"/>
    <w:rsid w:val="00B07F06"/>
    <w:rsid w:val="00B107A9"/>
    <w:rsid w:val="00B10984"/>
    <w:rsid w:val="00B10EDC"/>
    <w:rsid w:val="00B12D5A"/>
    <w:rsid w:val="00B14FB1"/>
    <w:rsid w:val="00B15F46"/>
    <w:rsid w:val="00B271EB"/>
    <w:rsid w:val="00B3002B"/>
    <w:rsid w:val="00B301D9"/>
    <w:rsid w:val="00B33A29"/>
    <w:rsid w:val="00B345BA"/>
    <w:rsid w:val="00B36F35"/>
    <w:rsid w:val="00B417AD"/>
    <w:rsid w:val="00B424D8"/>
    <w:rsid w:val="00B43689"/>
    <w:rsid w:val="00B446CB"/>
    <w:rsid w:val="00B44EF5"/>
    <w:rsid w:val="00B503E3"/>
    <w:rsid w:val="00B52E16"/>
    <w:rsid w:val="00B5416A"/>
    <w:rsid w:val="00B55720"/>
    <w:rsid w:val="00B55852"/>
    <w:rsid w:val="00B55F91"/>
    <w:rsid w:val="00B60B10"/>
    <w:rsid w:val="00B610AF"/>
    <w:rsid w:val="00B62794"/>
    <w:rsid w:val="00B631CD"/>
    <w:rsid w:val="00B63A4D"/>
    <w:rsid w:val="00B6477E"/>
    <w:rsid w:val="00B74678"/>
    <w:rsid w:val="00B76BF0"/>
    <w:rsid w:val="00B870E3"/>
    <w:rsid w:val="00B9263D"/>
    <w:rsid w:val="00B94EF3"/>
    <w:rsid w:val="00B95044"/>
    <w:rsid w:val="00BA0DBA"/>
    <w:rsid w:val="00BA259F"/>
    <w:rsid w:val="00BA34CB"/>
    <w:rsid w:val="00BA4077"/>
    <w:rsid w:val="00BA477C"/>
    <w:rsid w:val="00BA6678"/>
    <w:rsid w:val="00BA684E"/>
    <w:rsid w:val="00BA68BB"/>
    <w:rsid w:val="00BB2967"/>
    <w:rsid w:val="00BB535C"/>
    <w:rsid w:val="00BC4BF6"/>
    <w:rsid w:val="00BC4E52"/>
    <w:rsid w:val="00BC6731"/>
    <w:rsid w:val="00BC78AE"/>
    <w:rsid w:val="00BC79DB"/>
    <w:rsid w:val="00BC7F4F"/>
    <w:rsid w:val="00BD0216"/>
    <w:rsid w:val="00BD1A03"/>
    <w:rsid w:val="00BD55F2"/>
    <w:rsid w:val="00BE1755"/>
    <w:rsid w:val="00BE43D7"/>
    <w:rsid w:val="00BE5E6F"/>
    <w:rsid w:val="00BE6599"/>
    <w:rsid w:val="00BF22F2"/>
    <w:rsid w:val="00BF633F"/>
    <w:rsid w:val="00BF715A"/>
    <w:rsid w:val="00C00B40"/>
    <w:rsid w:val="00C02E33"/>
    <w:rsid w:val="00C05B54"/>
    <w:rsid w:val="00C05D62"/>
    <w:rsid w:val="00C0665A"/>
    <w:rsid w:val="00C103B1"/>
    <w:rsid w:val="00C11655"/>
    <w:rsid w:val="00C11FD4"/>
    <w:rsid w:val="00C12029"/>
    <w:rsid w:val="00C14F69"/>
    <w:rsid w:val="00C15A91"/>
    <w:rsid w:val="00C17EB1"/>
    <w:rsid w:val="00C20C3F"/>
    <w:rsid w:val="00C236E0"/>
    <w:rsid w:val="00C2634E"/>
    <w:rsid w:val="00C2658C"/>
    <w:rsid w:val="00C30C6E"/>
    <w:rsid w:val="00C32096"/>
    <w:rsid w:val="00C324F0"/>
    <w:rsid w:val="00C40E5E"/>
    <w:rsid w:val="00C429F6"/>
    <w:rsid w:val="00C44EA6"/>
    <w:rsid w:val="00C45EC2"/>
    <w:rsid w:val="00C46F64"/>
    <w:rsid w:val="00C4729F"/>
    <w:rsid w:val="00C528AD"/>
    <w:rsid w:val="00C61AC8"/>
    <w:rsid w:val="00C61D48"/>
    <w:rsid w:val="00C6204C"/>
    <w:rsid w:val="00C6366A"/>
    <w:rsid w:val="00C63744"/>
    <w:rsid w:val="00C670AA"/>
    <w:rsid w:val="00C71464"/>
    <w:rsid w:val="00C744C1"/>
    <w:rsid w:val="00C75717"/>
    <w:rsid w:val="00C8000D"/>
    <w:rsid w:val="00C814EE"/>
    <w:rsid w:val="00C854C7"/>
    <w:rsid w:val="00C87D7A"/>
    <w:rsid w:val="00C93A69"/>
    <w:rsid w:val="00C964D3"/>
    <w:rsid w:val="00CA0F16"/>
    <w:rsid w:val="00CA1527"/>
    <w:rsid w:val="00CA31A1"/>
    <w:rsid w:val="00CA45A3"/>
    <w:rsid w:val="00CB0623"/>
    <w:rsid w:val="00CB4747"/>
    <w:rsid w:val="00CC3456"/>
    <w:rsid w:val="00CC39E5"/>
    <w:rsid w:val="00CC3B9B"/>
    <w:rsid w:val="00CC428D"/>
    <w:rsid w:val="00CC429C"/>
    <w:rsid w:val="00CC46D8"/>
    <w:rsid w:val="00CD0655"/>
    <w:rsid w:val="00CD0BD2"/>
    <w:rsid w:val="00CD19A4"/>
    <w:rsid w:val="00CD3E32"/>
    <w:rsid w:val="00CD545F"/>
    <w:rsid w:val="00CD6AB4"/>
    <w:rsid w:val="00CE07A1"/>
    <w:rsid w:val="00CE1F25"/>
    <w:rsid w:val="00CE375E"/>
    <w:rsid w:val="00CE5E58"/>
    <w:rsid w:val="00CE665C"/>
    <w:rsid w:val="00CE6CA1"/>
    <w:rsid w:val="00CF0D7E"/>
    <w:rsid w:val="00CF21DF"/>
    <w:rsid w:val="00CF3457"/>
    <w:rsid w:val="00CF3F11"/>
    <w:rsid w:val="00CF44FE"/>
    <w:rsid w:val="00CF4814"/>
    <w:rsid w:val="00CF5418"/>
    <w:rsid w:val="00D01ED0"/>
    <w:rsid w:val="00D023CD"/>
    <w:rsid w:val="00D02ACD"/>
    <w:rsid w:val="00D02EF3"/>
    <w:rsid w:val="00D05ABE"/>
    <w:rsid w:val="00D16A55"/>
    <w:rsid w:val="00D21D3B"/>
    <w:rsid w:val="00D24D99"/>
    <w:rsid w:val="00D269DE"/>
    <w:rsid w:val="00D31C9E"/>
    <w:rsid w:val="00D327AB"/>
    <w:rsid w:val="00D3444C"/>
    <w:rsid w:val="00D3465F"/>
    <w:rsid w:val="00D362AB"/>
    <w:rsid w:val="00D409A8"/>
    <w:rsid w:val="00D446E9"/>
    <w:rsid w:val="00D45E8E"/>
    <w:rsid w:val="00D52547"/>
    <w:rsid w:val="00D52C92"/>
    <w:rsid w:val="00D53368"/>
    <w:rsid w:val="00D5721A"/>
    <w:rsid w:val="00D62F5D"/>
    <w:rsid w:val="00D63954"/>
    <w:rsid w:val="00D650E2"/>
    <w:rsid w:val="00D66AB1"/>
    <w:rsid w:val="00D6781B"/>
    <w:rsid w:val="00D71B76"/>
    <w:rsid w:val="00D73F9C"/>
    <w:rsid w:val="00D75887"/>
    <w:rsid w:val="00D813A2"/>
    <w:rsid w:val="00D84B95"/>
    <w:rsid w:val="00D8577E"/>
    <w:rsid w:val="00D8701F"/>
    <w:rsid w:val="00D8734B"/>
    <w:rsid w:val="00D911D7"/>
    <w:rsid w:val="00D92314"/>
    <w:rsid w:val="00D928A7"/>
    <w:rsid w:val="00D93F2F"/>
    <w:rsid w:val="00D95444"/>
    <w:rsid w:val="00D9590A"/>
    <w:rsid w:val="00D95EDD"/>
    <w:rsid w:val="00D9646E"/>
    <w:rsid w:val="00D964FC"/>
    <w:rsid w:val="00DA2095"/>
    <w:rsid w:val="00DA2B1F"/>
    <w:rsid w:val="00DA3AEA"/>
    <w:rsid w:val="00DB2040"/>
    <w:rsid w:val="00DB729F"/>
    <w:rsid w:val="00DC0B0D"/>
    <w:rsid w:val="00DC1480"/>
    <w:rsid w:val="00DC5253"/>
    <w:rsid w:val="00DC52ED"/>
    <w:rsid w:val="00DD3F20"/>
    <w:rsid w:val="00DD4AE4"/>
    <w:rsid w:val="00DD6144"/>
    <w:rsid w:val="00DE2280"/>
    <w:rsid w:val="00DE2CE8"/>
    <w:rsid w:val="00DE2EB8"/>
    <w:rsid w:val="00DE3386"/>
    <w:rsid w:val="00DE44D3"/>
    <w:rsid w:val="00DF1D17"/>
    <w:rsid w:val="00DF4A31"/>
    <w:rsid w:val="00DF6CF9"/>
    <w:rsid w:val="00E009AA"/>
    <w:rsid w:val="00E02184"/>
    <w:rsid w:val="00E06680"/>
    <w:rsid w:val="00E07E75"/>
    <w:rsid w:val="00E10706"/>
    <w:rsid w:val="00E12634"/>
    <w:rsid w:val="00E1418B"/>
    <w:rsid w:val="00E14D46"/>
    <w:rsid w:val="00E24399"/>
    <w:rsid w:val="00E37DD5"/>
    <w:rsid w:val="00E40876"/>
    <w:rsid w:val="00E40961"/>
    <w:rsid w:val="00E40CE2"/>
    <w:rsid w:val="00E47B95"/>
    <w:rsid w:val="00E50784"/>
    <w:rsid w:val="00E54A16"/>
    <w:rsid w:val="00E570E8"/>
    <w:rsid w:val="00E57275"/>
    <w:rsid w:val="00E61ACC"/>
    <w:rsid w:val="00E63B17"/>
    <w:rsid w:val="00E712B9"/>
    <w:rsid w:val="00E72415"/>
    <w:rsid w:val="00E7371C"/>
    <w:rsid w:val="00E740EF"/>
    <w:rsid w:val="00E76231"/>
    <w:rsid w:val="00E77902"/>
    <w:rsid w:val="00E811C6"/>
    <w:rsid w:val="00E81A19"/>
    <w:rsid w:val="00E82A81"/>
    <w:rsid w:val="00E84495"/>
    <w:rsid w:val="00E85D81"/>
    <w:rsid w:val="00E87DD2"/>
    <w:rsid w:val="00E905E6"/>
    <w:rsid w:val="00E90DFA"/>
    <w:rsid w:val="00E91A84"/>
    <w:rsid w:val="00E92E5D"/>
    <w:rsid w:val="00E934F0"/>
    <w:rsid w:val="00E94362"/>
    <w:rsid w:val="00E94EB9"/>
    <w:rsid w:val="00EA132E"/>
    <w:rsid w:val="00EA1444"/>
    <w:rsid w:val="00EA1CA5"/>
    <w:rsid w:val="00EA1E03"/>
    <w:rsid w:val="00EA1EE3"/>
    <w:rsid w:val="00EB6663"/>
    <w:rsid w:val="00EB6CBF"/>
    <w:rsid w:val="00EB7E08"/>
    <w:rsid w:val="00EC5522"/>
    <w:rsid w:val="00EC6228"/>
    <w:rsid w:val="00EC6959"/>
    <w:rsid w:val="00EC6E95"/>
    <w:rsid w:val="00EC7A85"/>
    <w:rsid w:val="00ED09E8"/>
    <w:rsid w:val="00ED3ACB"/>
    <w:rsid w:val="00ED4178"/>
    <w:rsid w:val="00EE04DC"/>
    <w:rsid w:val="00EE2A35"/>
    <w:rsid w:val="00EE2E40"/>
    <w:rsid w:val="00EE5BB7"/>
    <w:rsid w:val="00EF020D"/>
    <w:rsid w:val="00EF2248"/>
    <w:rsid w:val="00EF3903"/>
    <w:rsid w:val="00EF3D05"/>
    <w:rsid w:val="00F03F72"/>
    <w:rsid w:val="00F119F0"/>
    <w:rsid w:val="00F14FE7"/>
    <w:rsid w:val="00F21B09"/>
    <w:rsid w:val="00F2599F"/>
    <w:rsid w:val="00F25FF8"/>
    <w:rsid w:val="00F279D7"/>
    <w:rsid w:val="00F305D7"/>
    <w:rsid w:val="00F309BB"/>
    <w:rsid w:val="00F32957"/>
    <w:rsid w:val="00F355F0"/>
    <w:rsid w:val="00F35C11"/>
    <w:rsid w:val="00F36875"/>
    <w:rsid w:val="00F372A6"/>
    <w:rsid w:val="00F40532"/>
    <w:rsid w:val="00F44041"/>
    <w:rsid w:val="00F44200"/>
    <w:rsid w:val="00F443C2"/>
    <w:rsid w:val="00F47CCA"/>
    <w:rsid w:val="00F50EE8"/>
    <w:rsid w:val="00F51116"/>
    <w:rsid w:val="00F52FD1"/>
    <w:rsid w:val="00F6466F"/>
    <w:rsid w:val="00F64BBD"/>
    <w:rsid w:val="00F66BE4"/>
    <w:rsid w:val="00F72344"/>
    <w:rsid w:val="00F773B8"/>
    <w:rsid w:val="00F77E74"/>
    <w:rsid w:val="00F86457"/>
    <w:rsid w:val="00F86DFD"/>
    <w:rsid w:val="00F87454"/>
    <w:rsid w:val="00F92C8D"/>
    <w:rsid w:val="00F96272"/>
    <w:rsid w:val="00F962D6"/>
    <w:rsid w:val="00F96487"/>
    <w:rsid w:val="00FA4525"/>
    <w:rsid w:val="00FA6680"/>
    <w:rsid w:val="00FB013C"/>
    <w:rsid w:val="00FB1B0C"/>
    <w:rsid w:val="00FB357E"/>
    <w:rsid w:val="00FB4FEE"/>
    <w:rsid w:val="00FB7556"/>
    <w:rsid w:val="00FB773B"/>
    <w:rsid w:val="00FC0EA3"/>
    <w:rsid w:val="00FD1477"/>
    <w:rsid w:val="00FD19DE"/>
    <w:rsid w:val="00FD5916"/>
    <w:rsid w:val="00FD6686"/>
    <w:rsid w:val="00FD738D"/>
    <w:rsid w:val="00FE0335"/>
    <w:rsid w:val="00FE1000"/>
    <w:rsid w:val="00FE442A"/>
    <w:rsid w:val="00FE7520"/>
    <w:rsid w:val="00FF1798"/>
    <w:rsid w:val="00FF7295"/>
    <w:rsid w:val="00FF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semiHidden="1" w:unhideWhenUsed="1" w:qFormat="1"/>
    <w:lsdException w:name="heading 3" w:locked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locked="0"/>
    <w:lsdException w:name="header" w:locked="0"/>
    <w:lsdException w:name="footer" w:locked="0"/>
    <w:lsdException w:name="caption" w:qFormat="1"/>
    <w:lsdException w:name="annotation reference" w:locked="0"/>
    <w:lsdException w:name="page number" w:locked="0"/>
    <w:lsdException w:name="Title" w:qFormat="1"/>
    <w:lsdException w:name="Default Paragraph Font" w:locked="0"/>
    <w:lsdException w:name="Body Text Indent" w:locked="0"/>
    <w:lsdException w:name="Subtitle" w:qFormat="1"/>
    <w:lsdException w:name="Strong" w:qFormat="1"/>
    <w:lsdException w:name="Emphasis" w:qFormat="1"/>
    <w:lsdException w:name="Plain Text" w:locked="0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sid w:val="00A73E2C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locked/>
    <w:rsid w:val="002E51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ocked/>
    <w:rsid w:val="0059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locked/>
    <w:rsid w:val="00597C8A"/>
  </w:style>
  <w:style w:type="paragraph" w:styleId="a5">
    <w:name w:val="header"/>
    <w:basedOn w:val="a"/>
    <w:locked/>
    <w:rsid w:val="0059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locked/>
    <w:rsid w:val="00597C8A"/>
    <w:pPr>
      <w:spacing w:line="500" w:lineRule="exact"/>
      <w:ind w:firstLine="624"/>
    </w:pPr>
    <w:rPr>
      <w:rFonts w:ascii="方正仿宋简体" w:eastAsia="方正仿宋简体"/>
      <w:sz w:val="30"/>
    </w:rPr>
  </w:style>
  <w:style w:type="table" w:styleId="a7">
    <w:name w:val="Table Grid"/>
    <w:basedOn w:val="a1"/>
    <w:locked/>
    <w:rsid w:val="000F3F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semiHidden/>
    <w:locked/>
    <w:rsid w:val="00597C8A"/>
    <w:rPr>
      <w:sz w:val="21"/>
      <w:szCs w:val="21"/>
    </w:rPr>
  </w:style>
  <w:style w:type="paragraph" w:styleId="a9">
    <w:name w:val="annotation text"/>
    <w:basedOn w:val="a"/>
    <w:semiHidden/>
    <w:locked/>
    <w:rsid w:val="00597C8A"/>
    <w:pPr>
      <w:jc w:val="left"/>
    </w:pPr>
  </w:style>
  <w:style w:type="paragraph" w:styleId="aa">
    <w:name w:val="annotation subject"/>
    <w:basedOn w:val="a9"/>
    <w:next w:val="a9"/>
    <w:semiHidden/>
    <w:locked/>
    <w:rsid w:val="00597C8A"/>
    <w:rPr>
      <w:b/>
      <w:bCs/>
    </w:rPr>
  </w:style>
  <w:style w:type="paragraph" w:styleId="ab">
    <w:name w:val="Balloon Text"/>
    <w:basedOn w:val="a"/>
    <w:semiHidden/>
    <w:locked/>
    <w:rsid w:val="00597C8A"/>
    <w:rPr>
      <w:sz w:val="18"/>
      <w:szCs w:val="18"/>
    </w:rPr>
  </w:style>
  <w:style w:type="paragraph" w:styleId="ac">
    <w:name w:val="Plain Text"/>
    <w:basedOn w:val="a"/>
    <w:locked/>
    <w:rsid w:val="002B3B96"/>
    <w:rPr>
      <w:rFonts w:ascii="宋体" w:hAnsi="Courier New" w:cs="Courier New"/>
      <w:szCs w:val="21"/>
    </w:rPr>
  </w:style>
  <w:style w:type="paragraph" w:styleId="ad">
    <w:name w:val="caption"/>
    <w:basedOn w:val="a"/>
    <w:next w:val="a"/>
    <w:qFormat/>
    <w:locked/>
    <w:rsid w:val="00457293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footer" Target="footer1.xml"/><Relationship Id="rId8" Type="http://schemas.openxmlformats.org/officeDocument/2006/relationships/comments" Target="comment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80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6723;\&#35199;&#21335;&#22823;&#23398;\&#21629;&#39064;&#21333;\&#21629;&#39064;&#21333;\&#35199;&#21335;&#22823;&#23398;&#21629;&#39064;&#2133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西南大学命题单</Template>
  <TotalTime>59</TotalTime>
  <Pages>2</Pages>
  <Words>319</Words>
  <Characters>1822</Characters>
  <Application>Microsoft Office Word</Application>
  <DocSecurity>0</DocSecurity>
  <Lines>15</Lines>
  <Paragraphs>4</Paragraphs>
  <ScaleCrop>false</ScaleCrop>
  <Manager>尹克林</Manager>
  <Company>西南农业大学园艺园林学院、教务处</Company>
  <LinksUpToDate>false</LinksUpToDate>
  <CharactersWithSpaces>2137</CharactersWithSpaces>
  <SharedDoc>false</SharedDoc>
  <HyperlinkBase>yinkl@swau.edu.cn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西南大学命题单</dc:title>
  <dc:subject>命题</dc:subject>
  <dc:creator>尹克林、邓义桂</dc:creator>
  <cp:keywords>教学</cp:keywords>
  <cp:lastModifiedBy>mac</cp:lastModifiedBy>
  <cp:revision>10</cp:revision>
  <cp:lastPrinted>2009-05-26T14:40:00Z</cp:lastPrinted>
  <dcterms:created xsi:type="dcterms:W3CDTF">2017-05-31T02:29:00Z</dcterms:created>
  <dcterms:modified xsi:type="dcterms:W3CDTF">2017-11-26T11:13:00Z</dcterms:modified>
  <cp:category>教师使用</cp:category>
</cp:coreProperties>
</file>