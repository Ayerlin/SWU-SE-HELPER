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919661" w14:textId="77777777" w:rsidR="00C239E4" w:rsidRPr="00C239E4" w:rsidRDefault="00C239E4" w:rsidP="00C239E4">
      <w:pPr>
        <w:jc w:val="center"/>
        <w:outlineLvl w:val="0"/>
        <w:rPr>
          <w:b/>
          <w:sz w:val="32"/>
          <w:szCs w:val="30"/>
        </w:rPr>
      </w:pPr>
      <w:r w:rsidRPr="00C239E4">
        <w:rPr>
          <w:rFonts w:hint="eastAsia"/>
          <w:b/>
          <w:sz w:val="32"/>
          <w:szCs w:val="30"/>
        </w:rPr>
        <w:t>西南大学计算机与信息科学学院</w:t>
      </w:r>
    </w:p>
    <w:p w14:paraId="4542D6D0" w14:textId="77777777" w:rsidR="00C239E4" w:rsidRPr="00C239E4" w:rsidRDefault="00C239E4" w:rsidP="00C239E4">
      <w:pPr>
        <w:jc w:val="center"/>
        <w:outlineLvl w:val="0"/>
        <w:rPr>
          <w:b/>
          <w:sz w:val="32"/>
          <w:szCs w:val="30"/>
        </w:rPr>
      </w:pPr>
      <w:r w:rsidRPr="00C239E4">
        <w:rPr>
          <w:rFonts w:hint="eastAsia"/>
          <w:b/>
          <w:sz w:val="32"/>
          <w:szCs w:val="30"/>
        </w:rPr>
        <w:t>《</w:t>
      </w:r>
      <w:r w:rsidRPr="00C239E4">
        <w:rPr>
          <w:rFonts w:hint="eastAsia"/>
          <w:b/>
          <w:sz w:val="32"/>
          <w:szCs w:val="30"/>
        </w:rPr>
        <w:t>C++</w:t>
      </w:r>
      <w:r w:rsidRPr="00C239E4">
        <w:rPr>
          <w:rFonts w:hint="eastAsia"/>
          <w:b/>
          <w:sz w:val="32"/>
          <w:szCs w:val="30"/>
        </w:rPr>
        <w:t>》之</w:t>
      </w:r>
    </w:p>
    <w:p w14:paraId="3037BFA8" w14:textId="0CB9B2CD" w:rsidR="00C239E4" w:rsidRPr="00C239E4" w:rsidRDefault="00C239E4" w:rsidP="00C239E4">
      <w:pPr>
        <w:jc w:val="center"/>
        <w:outlineLvl w:val="0"/>
        <w:rPr>
          <w:b/>
          <w:sz w:val="32"/>
          <w:szCs w:val="30"/>
        </w:rPr>
      </w:pPr>
      <w:r w:rsidRPr="00C239E4">
        <w:rPr>
          <w:rFonts w:hint="eastAsia"/>
          <w:b/>
          <w:sz w:val="32"/>
          <w:szCs w:val="30"/>
        </w:rPr>
        <w:t>实验</w:t>
      </w:r>
      <w:r w:rsidR="00181F77">
        <w:rPr>
          <w:b/>
          <w:sz w:val="32"/>
          <w:szCs w:val="30"/>
        </w:rPr>
        <w:t>002</w:t>
      </w:r>
      <w:r w:rsidRPr="00C239E4">
        <w:rPr>
          <w:rFonts w:hint="eastAsia"/>
          <w:b/>
          <w:sz w:val="32"/>
          <w:szCs w:val="30"/>
        </w:rPr>
        <w:t>：</w:t>
      </w:r>
      <w:r w:rsidRPr="00C239E4">
        <w:rPr>
          <w:b/>
          <w:sz w:val="32"/>
          <w:szCs w:val="30"/>
        </w:rPr>
        <w:t xml:space="preserve"> </w:t>
      </w:r>
      <w:r w:rsidR="00181F77">
        <w:rPr>
          <w:rFonts w:hint="eastAsia"/>
          <w:b/>
          <w:sz w:val="32"/>
          <w:szCs w:val="30"/>
        </w:rPr>
        <w:t>射雕英雄</w:t>
      </w:r>
      <w:proofErr w:type="gramStart"/>
      <w:r w:rsidR="00181F77">
        <w:rPr>
          <w:rFonts w:hint="eastAsia"/>
          <w:b/>
          <w:sz w:val="32"/>
          <w:szCs w:val="30"/>
        </w:rPr>
        <w:t>传英雄</w:t>
      </w:r>
      <w:proofErr w:type="gramEnd"/>
      <w:r w:rsidR="00181F77">
        <w:rPr>
          <w:rFonts w:hint="eastAsia"/>
          <w:b/>
          <w:sz w:val="32"/>
          <w:szCs w:val="30"/>
        </w:rPr>
        <w:t>出现次数</w:t>
      </w:r>
    </w:p>
    <w:p w14:paraId="65C05E8E" w14:textId="77777777" w:rsidR="00C239E4" w:rsidRPr="00F91310" w:rsidRDefault="00C239E4" w:rsidP="00C239E4">
      <w:pPr>
        <w:rPr>
          <w:sz w:val="30"/>
          <w:szCs w:val="30"/>
        </w:rPr>
      </w:pPr>
    </w:p>
    <w:p w14:paraId="1FF85537" w14:textId="77777777" w:rsidR="00C239E4" w:rsidRPr="00F91310" w:rsidRDefault="00C239E4" w:rsidP="00C239E4">
      <w:pPr>
        <w:rPr>
          <w:rFonts w:ascii="宋体" w:hAnsi="宋体"/>
          <w:b/>
          <w:sz w:val="30"/>
          <w:szCs w:val="30"/>
        </w:rPr>
      </w:pPr>
      <w:r w:rsidRPr="00F91310">
        <w:rPr>
          <w:rFonts w:ascii="宋体" w:hAnsi="宋体" w:hint="eastAsia"/>
          <w:b/>
          <w:sz w:val="30"/>
          <w:szCs w:val="30"/>
        </w:rPr>
        <w:t>实验基本信息：</w:t>
      </w:r>
    </w:p>
    <w:p w14:paraId="14E9DA7A" w14:textId="29988C01" w:rsidR="00C239E4" w:rsidRPr="00F91310" w:rsidRDefault="00C239E4" w:rsidP="00C239E4">
      <w:pPr>
        <w:spacing w:line="360" w:lineRule="auto"/>
        <w:ind w:left="420"/>
        <w:rPr>
          <w:rFonts w:ascii="宋体" w:hAnsi="宋体"/>
          <w:sz w:val="24"/>
        </w:rPr>
      </w:pPr>
      <w:r w:rsidRPr="00F91310">
        <w:rPr>
          <w:noProof/>
        </w:rPr>
        <w:drawing>
          <wp:anchor distT="0" distB="0" distL="114300" distR="114300" simplePos="0" relativeHeight="251658240" behindDoc="0" locked="0" layoutInCell="1" allowOverlap="1" wp14:anchorId="6A7F37EE" wp14:editId="06B35A36">
            <wp:simplePos x="0" y="0"/>
            <wp:positionH relativeFrom="column">
              <wp:posOffset>1061720</wp:posOffset>
            </wp:positionH>
            <wp:positionV relativeFrom="paragraph">
              <wp:posOffset>12065</wp:posOffset>
            </wp:positionV>
            <wp:extent cx="228600" cy="228600"/>
            <wp:effectExtent l="0" t="0" r="0" b="0"/>
            <wp:wrapNone/>
            <wp:docPr id="1" name="图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未命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1310">
        <w:rPr>
          <w:rFonts w:ascii="宋体" w:hAnsi="宋体" w:hint="eastAsia"/>
          <w:sz w:val="24"/>
        </w:rPr>
        <w:t>实验类型：</w:t>
      </w:r>
      <w:r w:rsidRPr="00F91310">
        <w:rPr>
          <w:rFonts w:ascii="宋体" w:hAnsi="宋体" w:hint="eastAsia"/>
          <w:sz w:val="24"/>
        </w:rPr>
        <w:tab/>
        <w:t>□验证性</w:t>
      </w:r>
      <w:r w:rsidRPr="00F91310">
        <w:rPr>
          <w:rFonts w:ascii="宋体" w:hAnsi="宋体" w:hint="eastAsia"/>
          <w:sz w:val="24"/>
        </w:rPr>
        <w:tab/>
        <w:t>□设计性</w:t>
      </w:r>
      <w:r w:rsidRPr="00F91310">
        <w:rPr>
          <w:rFonts w:ascii="宋体" w:hAnsi="宋体" w:hint="eastAsia"/>
          <w:sz w:val="24"/>
        </w:rPr>
        <w:tab/>
        <w:t>□综合性</w:t>
      </w:r>
    </w:p>
    <w:p w14:paraId="6A6F3656" w14:textId="77777777" w:rsidR="00C239E4" w:rsidRPr="00F91310" w:rsidRDefault="00C239E4" w:rsidP="00C239E4">
      <w:pPr>
        <w:spacing w:line="360" w:lineRule="auto"/>
        <w:ind w:left="420"/>
        <w:rPr>
          <w:rFonts w:ascii="宋体" w:hAnsi="宋体"/>
          <w:sz w:val="24"/>
        </w:rPr>
      </w:pPr>
      <w:r w:rsidRPr="00F91310">
        <w:rPr>
          <w:rFonts w:ascii="宋体" w:hAnsi="宋体" w:hint="eastAsia"/>
          <w:sz w:val="24"/>
        </w:rPr>
        <w:t>理论教师：</w:t>
      </w:r>
      <w:r w:rsidRPr="00F91310">
        <w:rPr>
          <w:rFonts w:ascii="宋体" w:hAnsi="宋体" w:hint="eastAsia"/>
          <w:sz w:val="24"/>
        </w:rPr>
        <w:tab/>
        <w:t>代立云</w:t>
      </w:r>
      <w:r w:rsidRPr="00F91310">
        <w:rPr>
          <w:rFonts w:ascii="宋体" w:hAnsi="宋体" w:hint="eastAsia"/>
          <w:sz w:val="24"/>
        </w:rPr>
        <w:tab/>
      </w:r>
      <w:r w:rsidRPr="00F91310">
        <w:rPr>
          <w:rFonts w:ascii="宋体" w:hAnsi="宋体" w:hint="eastAsia"/>
          <w:sz w:val="24"/>
        </w:rPr>
        <w:tab/>
        <w:t>实验指导教师：代立云</w:t>
      </w:r>
    </w:p>
    <w:p w14:paraId="47846E0A" w14:textId="77777777" w:rsidR="00C239E4" w:rsidRPr="00F91310" w:rsidRDefault="00C239E4" w:rsidP="00C239E4">
      <w:pPr>
        <w:spacing w:line="360" w:lineRule="auto"/>
        <w:ind w:left="420"/>
        <w:rPr>
          <w:rFonts w:ascii="宋体" w:hAnsi="宋体"/>
          <w:sz w:val="24"/>
          <w:u w:val="single"/>
        </w:rPr>
      </w:pPr>
      <w:r w:rsidRPr="00F91310">
        <w:rPr>
          <w:rFonts w:ascii="宋体" w:hAnsi="宋体" w:hint="eastAsia"/>
          <w:sz w:val="24"/>
        </w:rPr>
        <w:t xml:space="preserve">学生姓名: </w:t>
      </w:r>
      <w:r w:rsidRPr="00F91310">
        <w:rPr>
          <w:rFonts w:ascii="宋体" w:hAnsi="宋体" w:hint="eastAsia"/>
          <w:sz w:val="24"/>
          <w:u w:val="single"/>
        </w:rPr>
        <w:t xml:space="preserve">     宋行健    </w:t>
      </w:r>
      <w:r w:rsidRPr="00F91310">
        <w:rPr>
          <w:rFonts w:ascii="宋体" w:hAnsi="宋体" w:hint="eastAsia"/>
          <w:sz w:val="24"/>
        </w:rPr>
        <w:t>学号:</w:t>
      </w:r>
      <w:r w:rsidRPr="00F91310">
        <w:rPr>
          <w:rFonts w:ascii="宋体" w:hAnsi="宋体" w:hint="eastAsia"/>
          <w:sz w:val="24"/>
          <w:u w:val="single"/>
        </w:rPr>
        <w:t xml:space="preserve"> </w:t>
      </w:r>
      <w:r w:rsidRPr="00F91310">
        <w:rPr>
          <w:rFonts w:ascii="宋体" w:hAnsi="宋体"/>
          <w:sz w:val="24"/>
          <w:u w:val="single"/>
        </w:rPr>
        <w:t>222018321062006</w:t>
      </w:r>
      <w:r w:rsidRPr="00F91310">
        <w:rPr>
          <w:rFonts w:ascii="宋体" w:hAnsi="宋体" w:hint="eastAsia"/>
          <w:sz w:val="24"/>
          <w:u w:val="single"/>
        </w:rPr>
        <w:t xml:space="preserve">             </w:t>
      </w:r>
    </w:p>
    <w:p w14:paraId="3E7E4595" w14:textId="77777777" w:rsidR="00C239E4" w:rsidRPr="00F91310" w:rsidRDefault="00C239E4" w:rsidP="00C239E4">
      <w:pPr>
        <w:spacing w:line="360" w:lineRule="auto"/>
        <w:ind w:left="420"/>
        <w:rPr>
          <w:rFonts w:ascii="宋体" w:hAnsi="宋体"/>
          <w:sz w:val="24"/>
          <w:u w:val="single"/>
        </w:rPr>
      </w:pPr>
      <w:r w:rsidRPr="00F91310">
        <w:rPr>
          <w:rFonts w:ascii="宋体" w:hAnsi="宋体" w:hint="eastAsia"/>
          <w:sz w:val="24"/>
        </w:rPr>
        <w:t>班级：</w:t>
      </w:r>
      <w:r w:rsidRPr="00F91310">
        <w:rPr>
          <w:rFonts w:ascii="宋体" w:hAnsi="宋体" w:hint="eastAsia"/>
          <w:sz w:val="24"/>
          <w:u w:val="single"/>
        </w:rPr>
        <w:t xml:space="preserve">    </w:t>
      </w:r>
      <w:r w:rsidRPr="00F91310">
        <w:rPr>
          <w:rFonts w:ascii="宋体" w:hAnsi="宋体"/>
          <w:sz w:val="24"/>
          <w:u w:val="single"/>
        </w:rPr>
        <w:t>18</w:t>
      </w:r>
      <w:r w:rsidRPr="00F91310">
        <w:rPr>
          <w:rFonts w:ascii="宋体" w:hAnsi="宋体" w:hint="eastAsia"/>
          <w:sz w:val="24"/>
          <w:u w:val="single"/>
        </w:rPr>
        <w:t xml:space="preserve">级软件工程一班           </w:t>
      </w:r>
    </w:p>
    <w:p w14:paraId="0D4037B4" w14:textId="72277886" w:rsidR="00C239E4" w:rsidRPr="00F91310" w:rsidRDefault="00C239E4" w:rsidP="00C239E4">
      <w:pPr>
        <w:spacing w:line="360" w:lineRule="auto"/>
        <w:ind w:left="420"/>
        <w:rPr>
          <w:rFonts w:ascii="宋体" w:hAnsi="宋体"/>
          <w:sz w:val="24"/>
          <w:u w:val="single"/>
        </w:rPr>
      </w:pPr>
      <w:r w:rsidRPr="00F91310">
        <w:rPr>
          <w:rFonts w:ascii="宋体" w:hAnsi="宋体" w:hint="eastAsia"/>
          <w:sz w:val="24"/>
        </w:rPr>
        <w:t>时间：</w:t>
      </w:r>
      <w:r w:rsidRPr="00F91310">
        <w:rPr>
          <w:rFonts w:ascii="宋体" w:hAnsi="宋体" w:hint="eastAsia"/>
          <w:sz w:val="24"/>
          <w:u w:val="single"/>
        </w:rPr>
        <w:t xml:space="preserve">     </w:t>
      </w:r>
      <w:r w:rsidRPr="00F91310">
        <w:rPr>
          <w:rFonts w:ascii="宋体" w:hAnsi="宋体"/>
          <w:sz w:val="24"/>
          <w:u w:val="single"/>
        </w:rPr>
        <w:t>2019.5.</w:t>
      </w:r>
      <w:r w:rsidR="00181F77">
        <w:rPr>
          <w:rFonts w:ascii="宋体" w:hAnsi="宋体"/>
          <w:sz w:val="24"/>
          <w:u w:val="single"/>
        </w:rPr>
        <w:t>1</w:t>
      </w:r>
      <w:r w:rsidRPr="00F91310">
        <w:rPr>
          <w:rFonts w:ascii="宋体" w:hAnsi="宋体"/>
          <w:sz w:val="24"/>
          <w:u w:val="single"/>
        </w:rPr>
        <w:t>7</w:t>
      </w:r>
      <w:r w:rsidRPr="00F91310">
        <w:rPr>
          <w:rFonts w:ascii="宋体" w:hAnsi="宋体" w:hint="eastAsia"/>
          <w:sz w:val="24"/>
          <w:u w:val="single"/>
        </w:rPr>
        <w:t xml:space="preserve">            </w:t>
      </w:r>
    </w:p>
    <w:p w14:paraId="73A5AE4F" w14:textId="77777777" w:rsidR="00C239E4" w:rsidRPr="00F91310" w:rsidRDefault="00C239E4" w:rsidP="00C239E4">
      <w:pPr>
        <w:spacing w:line="360" w:lineRule="auto"/>
        <w:ind w:left="420"/>
        <w:rPr>
          <w:rFonts w:ascii="宋体" w:hAnsi="宋体"/>
          <w:sz w:val="24"/>
        </w:rPr>
      </w:pPr>
    </w:p>
    <w:p w14:paraId="361CF633" w14:textId="77777777" w:rsidR="00C239E4" w:rsidRPr="00F91310" w:rsidRDefault="00C239E4" w:rsidP="00C239E4">
      <w:pPr>
        <w:rPr>
          <w:rFonts w:ascii="宋体" w:hAnsi="宋体"/>
          <w:b/>
          <w:sz w:val="30"/>
          <w:szCs w:val="30"/>
        </w:rPr>
      </w:pPr>
      <w:r w:rsidRPr="00F91310">
        <w:rPr>
          <w:rFonts w:ascii="宋体" w:hAnsi="宋体" w:hint="eastAsia"/>
          <w:b/>
          <w:sz w:val="30"/>
          <w:szCs w:val="30"/>
        </w:rPr>
        <w:t>实验过程：</w:t>
      </w:r>
    </w:p>
    <w:p w14:paraId="5616201D" w14:textId="09D8CC55" w:rsidR="00CE479F" w:rsidRPr="00CE479F" w:rsidRDefault="00C239E4" w:rsidP="00CE479F">
      <w:pPr>
        <w:pStyle w:val="a0"/>
      </w:pPr>
      <w:r>
        <w:rPr>
          <w:rFonts w:hint="eastAsia"/>
        </w:rPr>
        <w:t>实验代码</w:t>
      </w:r>
    </w:p>
    <w:p w14:paraId="7E6E5F36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B479858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4AC6061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53FA3F2E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256AEAA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12777944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73E073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765ED6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212762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EF0CD2A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FBBA0B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读入文件流；</w:t>
      </w:r>
    </w:p>
    <w:p w14:paraId="321D2684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写入文件流；</w:t>
      </w:r>
    </w:p>
    <w:p w14:paraId="235B6CCC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name_temp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存循环时临时的英雄名称；</w:t>
      </w:r>
    </w:p>
    <w:p w14:paraId="05699598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读入文件流，每次读一行，储存变量；</w:t>
      </w:r>
    </w:p>
    <w:p w14:paraId="3E9CA6A2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把每个英雄罗列在一个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里面；</w:t>
      </w:r>
    </w:p>
    <w:p w14:paraId="1AB17A75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郭靖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黄蓉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杨康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穆念慈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郭啸天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李萍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杨铁心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包惜弱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黄药师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柯镇恶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朱聪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韩宝驹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南希仁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张阿生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全金发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韩小莹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欧阳锋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马钰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谭处端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刘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lastRenderedPageBreak/>
        <w:t>处玄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丘处机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王处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郝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大通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孙不二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王重阳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周伯通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尹志平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程瑶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迦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陈玄风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梅超风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陆乘风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冯默风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陆冠英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欧阳克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一灯大师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洪七公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梁长老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裘千仞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裘千丈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乔寨主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完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颜洪烈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完颜洪熙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杨康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彭连虎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梁子翁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灵智上人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沙通天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侯通海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沈青刚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吴青烈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5B399AC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Hero_number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HeroName.size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(),0);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定义新向量，大小同英雄名字，初始值都为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14:paraId="761B13AD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CEDCE5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射雕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英雄传十大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英雄：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FCF936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"E:\\C++\\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射雕英雄传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打开要读入的文件；</w:t>
      </w:r>
    </w:p>
    <w:p w14:paraId="74F1530C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90BE9AB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in)</w:t>
      </w:r>
    </w:p>
    <w:p w14:paraId="09103E22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"Open failed(in)"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检验原文件是否打开成功；</w:t>
      </w:r>
    </w:p>
    <w:p w14:paraId="4F2C5F3D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14:paraId="744E8C89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4725AC2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(in, line))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成行读入有数据，则将读入的数据存入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line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14:paraId="3210890A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F65FFD4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HeroName.size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7142E86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49A198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name_temp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HeroName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临时存要找的英雄名字；</w:t>
      </w:r>
    </w:p>
    <w:p w14:paraId="5FC93908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line.find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name_temp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line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中含有英雄名称关键字计数变量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14:paraId="459DC8A3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270229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Hero_number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1;</w:t>
      </w:r>
    </w:p>
    <w:p w14:paraId="608ABCC7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790EFC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40BA94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42A238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56321C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关闭文件；</w:t>
      </w:r>
    </w:p>
    <w:p w14:paraId="2ECD2800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845AF3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冒泡排序排出前十位；</w:t>
      </w:r>
    </w:p>
    <w:p w14:paraId="63A1D2AC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number_temp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1C0BBE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HeroName.size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8FB4A26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B584A46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HeroName.size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52661A9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7D382F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Hero_number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Hero_number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AE127DB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AC2F306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对出现次数进行冒泡排序；</w:t>
      </w:r>
    </w:p>
    <w:p w14:paraId="73F1E752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number_temp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Hero_number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443332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Hero_number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6CC920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number_temp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6CA0CC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619995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同时对其对应的英雄名字进行位置交换；</w:t>
      </w:r>
    </w:p>
    <w:p w14:paraId="5E4DE369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name_temp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HeroName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1A1DC4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HeroName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HeroName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F4D441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HeroName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name_temp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7F7264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5449AF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9B92DF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5E35C0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40DE31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输出前十的英雄；</w:t>
      </w:r>
    </w:p>
    <w:p w14:paraId="6F98D6AA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57021EE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9D29023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"TOP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HeroName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Hero_number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F05F0A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7AD1AE" w14:textId="77777777" w:rsidR="00181F77" w:rsidRDefault="00181F77" w:rsidP="00181F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DCC4C42" w14:textId="77CAF240" w:rsidR="00E706DC" w:rsidRDefault="00181F77" w:rsidP="00181F77">
      <w:pPr>
        <w:rPr>
          <w:rFonts w:ascii="新宋体" w:eastAsia="新宋体" w:cs="新宋体"/>
          <w:color w:val="000000"/>
          <w:kern w:val="0"/>
          <w:sz w:val="18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AF2CBEC" w14:textId="15CE1B6B" w:rsidR="00E706DC" w:rsidRDefault="00E706DC" w:rsidP="00E706DC">
      <w:pPr>
        <w:pStyle w:val="a0"/>
      </w:pPr>
      <w:r>
        <w:rPr>
          <w:rFonts w:hint="eastAsia"/>
        </w:rPr>
        <w:t>实验感想</w:t>
      </w:r>
    </w:p>
    <w:p w14:paraId="1EFE8953" w14:textId="51387474" w:rsidR="00E706DC" w:rsidRDefault="00E706DC" w:rsidP="00E706DC">
      <w:pPr>
        <w:pStyle w:val="aa2"/>
      </w:pPr>
      <w:r>
        <w:rPr>
          <w:rFonts w:hint="eastAsia"/>
        </w:rPr>
        <w:t>通过本次实验，我更加熟练掌握了文件读入读出流的应用。</w:t>
      </w:r>
      <w:r w:rsidR="0027736F">
        <w:rPr>
          <w:rFonts w:hint="eastAsia"/>
        </w:rPr>
        <w:t>利用</w:t>
      </w:r>
      <w:r w:rsidR="0027736F" w:rsidRPr="00E706DC">
        <w:rPr>
          <w:rFonts w:ascii="新宋体" w:eastAsia="新宋体" w:cs="新宋体"/>
          <w:color w:val="A31515"/>
          <w:kern w:val="0"/>
          <w:sz w:val="18"/>
          <w:szCs w:val="19"/>
        </w:rPr>
        <w:t>&lt;</w:t>
      </w:r>
      <w:proofErr w:type="spellStart"/>
      <w:r w:rsidR="0027736F" w:rsidRPr="00E706DC">
        <w:rPr>
          <w:rFonts w:ascii="新宋体" w:eastAsia="新宋体" w:cs="新宋体"/>
          <w:color w:val="A31515"/>
          <w:kern w:val="0"/>
          <w:sz w:val="18"/>
          <w:szCs w:val="19"/>
        </w:rPr>
        <w:t>fstream</w:t>
      </w:r>
      <w:proofErr w:type="spellEnd"/>
      <w:r w:rsidR="0027736F" w:rsidRPr="00E706DC">
        <w:rPr>
          <w:rFonts w:ascii="新宋体" w:eastAsia="新宋体" w:cs="新宋体"/>
          <w:color w:val="A31515"/>
          <w:kern w:val="0"/>
          <w:sz w:val="18"/>
          <w:szCs w:val="19"/>
        </w:rPr>
        <w:t>&gt;</w:t>
      </w:r>
      <w:r w:rsidR="0027736F" w:rsidRPr="0027736F">
        <w:rPr>
          <w:rFonts w:hint="eastAsia"/>
        </w:rPr>
        <w:t>包</w:t>
      </w:r>
      <w:r w:rsidR="0027736F">
        <w:rPr>
          <w:rFonts w:hint="eastAsia"/>
        </w:rPr>
        <w:t>对</w:t>
      </w:r>
      <w:r w:rsidR="00F11F0A">
        <w:rPr>
          <w:rFonts w:hint="eastAsia"/>
        </w:rPr>
        <w:t>“射雕英雄传</w:t>
      </w:r>
      <w:r w:rsidR="00F11F0A">
        <w:rPr>
          <w:rFonts w:hint="eastAsia"/>
        </w:rPr>
        <w:t>.</w:t>
      </w:r>
      <w:r w:rsidR="00F11F0A">
        <w:t>txt</w:t>
      </w:r>
      <w:r w:rsidR="00F11F0A">
        <w:rPr>
          <w:rFonts w:hint="eastAsia"/>
        </w:rPr>
        <w:t>”文件进行逐行读取，在每一行的读取数据中寻找是否含有</w:t>
      </w:r>
      <w:r w:rsidR="00181F77">
        <w:rPr>
          <w:rFonts w:hint="eastAsia"/>
        </w:rPr>
        <w:t>英雄名字的关键词，若含有</w:t>
      </w:r>
      <w:r w:rsidR="00F11F0A">
        <w:rPr>
          <w:rFonts w:hint="eastAsia"/>
        </w:rPr>
        <w:t>，则</w:t>
      </w:r>
      <w:r w:rsidR="00181F77">
        <w:rPr>
          <w:rFonts w:hint="eastAsia"/>
        </w:rPr>
        <w:t>将其对应的计数变量加一</w:t>
      </w:r>
      <w:r w:rsidR="007C4A6C">
        <w:rPr>
          <w:rFonts w:hint="eastAsia"/>
        </w:rPr>
        <w:t>，当全文扫描完成后，对所存的计数变量进行“冒泡法排序”，排出前十位的英雄并将其输出。</w:t>
      </w:r>
    </w:p>
    <w:p w14:paraId="292B3419" w14:textId="495D37DC" w:rsidR="005149BA" w:rsidRDefault="007C4A6C" w:rsidP="00054814">
      <w:pPr>
        <w:pStyle w:val="aa2"/>
      </w:pPr>
      <w:r>
        <w:rPr>
          <w:rFonts w:hint="eastAsia"/>
        </w:rPr>
        <w:t>在这个程序中，我主要用到了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HeroName</w:t>
      </w:r>
      <w:proofErr w:type="spellEnd"/>
      <w:r w:rsidRPr="007C4A6C">
        <w:t>和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Hero_number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HeroName.size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(),0)</w:t>
      </w:r>
      <w:r w:rsidR="00054814" w:rsidRPr="00054814">
        <w:t>这两</w:t>
      </w:r>
      <w:r w:rsidR="00054814">
        <w:rPr>
          <w:rFonts w:hint="eastAsia"/>
        </w:rPr>
        <w:t>个向量组，一个用来储存英雄姓名字符串，另一个用来储存其对应的计数变量。</w:t>
      </w:r>
    </w:p>
    <w:p w14:paraId="1117A26E" w14:textId="77E089AE" w:rsidR="005149BA" w:rsidRDefault="002C5869" w:rsidP="005149BA">
      <w:pPr>
        <w:pStyle w:val="a0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DE12334" wp14:editId="292063A5">
            <wp:simplePos x="0" y="0"/>
            <wp:positionH relativeFrom="margin">
              <wp:align>right</wp:align>
            </wp:positionH>
            <wp:positionV relativeFrom="paragraph">
              <wp:posOffset>668020</wp:posOffset>
            </wp:positionV>
            <wp:extent cx="5976620" cy="3122295"/>
            <wp:effectExtent l="0" t="0" r="5080" b="190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5149BA">
        <w:rPr>
          <w:rFonts w:hint="eastAsia"/>
        </w:rPr>
        <w:t>实验截图</w:t>
      </w:r>
    </w:p>
    <w:p w14:paraId="05488C7F" w14:textId="655B3A82" w:rsidR="005149BA" w:rsidRDefault="005149BA" w:rsidP="005149BA">
      <w:pPr>
        <w:pStyle w:val="aa2"/>
        <w:jc w:val="center"/>
      </w:pPr>
    </w:p>
    <w:p w14:paraId="4830E814" w14:textId="4D671FB1" w:rsidR="005149BA" w:rsidRPr="005149BA" w:rsidRDefault="005149BA" w:rsidP="005149BA">
      <w:pPr>
        <w:pStyle w:val="aa2"/>
      </w:pPr>
    </w:p>
    <w:sectPr w:rsidR="005149BA" w:rsidRPr="005149BA" w:rsidSect="00695F04">
      <w:footerReference w:type="default" r:id="rId11"/>
      <w:type w:val="continuous"/>
      <w:pgSz w:w="11906" w:h="16838" w:code="9"/>
      <w:pgMar w:top="1418" w:right="1247" w:bottom="1418" w:left="1247" w:header="851" w:footer="992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hAGEAY2uHZQ==" wne:acdName="acd0" wne:fciIndexBasedOn="0065"/>
    <wne:acd wne:argValue="AgBhAGEAjE6nfg==" wne:acdName="acd1" wne:fciIndexBasedOn="0065"/>
    <wne:acd wne:argValue="AgBhAGEACU6nfg=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C59101" w14:textId="77777777" w:rsidR="003D6237" w:rsidRDefault="003D6237" w:rsidP="00B749A5">
      <w:r>
        <w:separator/>
      </w:r>
    </w:p>
  </w:endnote>
  <w:endnote w:type="continuationSeparator" w:id="0">
    <w:p w14:paraId="31FC29ED" w14:textId="77777777" w:rsidR="003D6237" w:rsidRDefault="003D6237" w:rsidP="00B749A5">
      <w:r>
        <w:continuationSeparator/>
      </w:r>
    </w:p>
  </w:endnote>
  <w:endnote w:type="continuationNotice" w:id="1">
    <w:p w14:paraId="25E96FDE" w14:textId="77777777" w:rsidR="003D6237" w:rsidRDefault="003D62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">
    <w:altName w:val="細明體"/>
    <w:panose1 w:val="02010609000101010101"/>
    <w:charset w:val="88"/>
    <w:family w:val="modern"/>
    <w:pitch w:val="fixed"/>
    <w:sig w:usb0="00000000" w:usb1="28CFFCFA" w:usb2="00000016" w:usb3="00000000" w:csb0="001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2763853"/>
      <w:docPartObj>
        <w:docPartGallery w:val="Page Numbers (Bottom of Page)"/>
        <w:docPartUnique/>
      </w:docPartObj>
    </w:sdtPr>
    <w:sdtEndPr/>
    <w:sdtContent>
      <w:p w14:paraId="0DDE630E" w14:textId="3FDF930C" w:rsidR="006435DD" w:rsidRDefault="006435D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5869" w:rsidRPr="002C5869">
          <w:rPr>
            <w:noProof/>
            <w:lang w:val="zh-CN"/>
          </w:rPr>
          <w:t>4</w:t>
        </w:r>
        <w:r>
          <w:fldChar w:fldCharType="end"/>
        </w:r>
      </w:p>
    </w:sdtContent>
  </w:sdt>
  <w:p w14:paraId="278ACF7A" w14:textId="77777777" w:rsidR="006435DD" w:rsidRDefault="006435D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AF405E" w14:textId="77777777" w:rsidR="003D6237" w:rsidRDefault="003D6237" w:rsidP="00B749A5">
      <w:r>
        <w:separator/>
      </w:r>
    </w:p>
  </w:footnote>
  <w:footnote w:type="continuationSeparator" w:id="0">
    <w:p w14:paraId="622F047E" w14:textId="77777777" w:rsidR="003D6237" w:rsidRDefault="003D6237" w:rsidP="00B749A5">
      <w:r>
        <w:continuationSeparator/>
      </w:r>
    </w:p>
  </w:footnote>
  <w:footnote w:type="continuationNotice" w:id="1">
    <w:p w14:paraId="77CC435B" w14:textId="77777777" w:rsidR="003D6237" w:rsidRDefault="003D62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5A27"/>
    <w:multiLevelType w:val="multilevel"/>
    <w:tmpl w:val="000B5A2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955C19"/>
    <w:multiLevelType w:val="multilevel"/>
    <w:tmpl w:val="00ECAB90"/>
    <w:lvl w:ilvl="0">
      <w:start w:val="1"/>
      <w:numFmt w:val="decimal"/>
      <w:pStyle w:val="a"/>
      <w:suff w:val="space"/>
      <w:lvlText w:val="(%1)"/>
      <w:lvlJc w:val="right"/>
      <w:pPr>
        <w:ind w:left="0" w:firstLine="288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chineseCountingThousand"/>
      <w:lvlText w:val="(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3F503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F13CDF"/>
    <w:multiLevelType w:val="multilevel"/>
    <w:tmpl w:val="B4BADE5C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4."/>
      <w:lvlJc w:val="left"/>
      <w:pPr>
        <w:ind w:left="1985" w:hanging="851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06DB35BD"/>
    <w:multiLevelType w:val="multilevel"/>
    <w:tmpl w:val="9F54F69E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1F816D9"/>
    <w:multiLevelType w:val="hybridMultilevel"/>
    <w:tmpl w:val="8A66EC78"/>
    <w:lvl w:ilvl="0" w:tplc="F9B405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497F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3675DE7"/>
    <w:multiLevelType w:val="hybridMultilevel"/>
    <w:tmpl w:val="B0A0659E"/>
    <w:lvl w:ilvl="0" w:tplc="F8FA1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FD3C74"/>
    <w:multiLevelType w:val="multilevel"/>
    <w:tmpl w:val="24FD3C7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89B0310"/>
    <w:multiLevelType w:val="multilevel"/>
    <w:tmpl w:val="48F2BDEA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32D66E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34E63B4"/>
    <w:multiLevelType w:val="multilevel"/>
    <w:tmpl w:val="088E6DA6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4."/>
      <w:lvlJc w:val="left"/>
      <w:pPr>
        <w:ind w:left="1985" w:hanging="851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0" w:firstLine="567"/>
      </w:pPr>
      <w:rPr>
        <w:rFonts w:hint="eastAsia"/>
      </w:rPr>
    </w:lvl>
    <w:lvl w:ilvl="5">
      <w:start w:val="1"/>
      <w:numFmt w:val="decimal"/>
      <w:suff w:val="nothing"/>
      <w:lvlText w:val="(%6)"/>
      <w:lvlJc w:val="left"/>
      <w:pPr>
        <w:ind w:left="0" w:firstLine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3C2E7391"/>
    <w:multiLevelType w:val="hybridMultilevel"/>
    <w:tmpl w:val="99225B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DDB439A"/>
    <w:multiLevelType w:val="multilevel"/>
    <w:tmpl w:val="4656A872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宋体" w:eastAsia="宋体" w:hAnsi="宋体"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宋体" w:eastAsia="宋体" w:hAnsi="宋体" w:hint="eastAsia"/>
      </w:rPr>
    </w:lvl>
    <w:lvl w:ilvl="3">
      <w:start w:val="1"/>
      <w:numFmt w:val="decimal"/>
      <w:isLgl/>
      <w:suff w:val="space"/>
      <w:lvlText w:val="%4."/>
      <w:lvlJc w:val="left"/>
      <w:pPr>
        <w:ind w:left="1985" w:hanging="1645"/>
      </w:pPr>
      <w:rPr>
        <w:rFonts w:ascii="宋体" w:eastAsia="宋体" w:hAnsi="宋体" w:hint="eastAsia"/>
      </w:rPr>
    </w:lvl>
    <w:lvl w:ilvl="4">
      <w:start w:val="1"/>
      <w:numFmt w:val="decimal"/>
      <w:suff w:val="space"/>
      <w:lvlText w:val="(%5)"/>
      <w:lvlJc w:val="left"/>
      <w:pPr>
        <w:ind w:left="0" w:firstLine="510"/>
      </w:pPr>
      <w:rPr>
        <w:rFonts w:ascii="宋体" w:eastAsia="宋体" w:hAnsi="宋体" w:hint="eastAsia"/>
      </w:rPr>
    </w:lvl>
    <w:lvl w:ilvl="5">
      <w:start w:val="1"/>
      <w:numFmt w:val="none"/>
      <w:suff w:val="nothing"/>
      <w:lvlText w:val="%6."/>
      <w:lvlJc w:val="left"/>
      <w:pPr>
        <w:ind w:left="4320" w:hanging="360"/>
      </w:pPr>
    </w:lvl>
    <w:lvl w:ilvl="6">
      <w:start w:val="1"/>
      <w:numFmt w:val="none"/>
      <w:suff w:val="nothing"/>
      <w:lvlText w:val="%7."/>
      <w:lvlJc w:val="left"/>
      <w:pPr>
        <w:ind w:left="5040" w:hanging="360"/>
      </w:pPr>
    </w:lvl>
    <w:lvl w:ilvl="7">
      <w:start w:val="1"/>
      <w:numFmt w:val="none"/>
      <w:suff w:val="nothing"/>
      <w:lvlText w:val="%8."/>
      <w:lvlJc w:val="left"/>
      <w:pPr>
        <w:ind w:left="5760" w:hanging="360"/>
      </w:pPr>
    </w:lvl>
    <w:lvl w:ilvl="8">
      <w:start w:val="1"/>
      <w:numFmt w:val="none"/>
      <w:suff w:val="nothing"/>
      <w:lvlText w:val="%9."/>
      <w:lvlJc w:val="left"/>
      <w:pPr>
        <w:ind w:left="6480" w:hanging="360"/>
      </w:pPr>
    </w:lvl>
  </w:abstractNum>
  <w:abstractNum w:abstractNumId="14" w15:restartNumberingAfterBreak="0">
    <w:nsid w:val="6D5D684E"/>
    <w:multiLevelType w:val="hybridMultilevel"/>
    <w:tmpl w:val="7368F464"/>
    <w:lvl w:ilvl="0" w:tplc="F9B405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6C0C8938">
      <w:start w:val="2"/>
      <w:numFmt w:val="decimal"/>
      <w:lvlText w:val="%2，"/>
      <w:lvlJc w:val="left"/>
      <w:pPr>
        <w:ind w:left="126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6712A61"/>
    <w:multiLevelType w:val="multilevel"/>
    <w:tmpl w:val="87B21772"/>
    <w:lvl w:ilvl="0">
      <w:start w:val="1"/>
      <w:numFmt w:val="chineseCountingThousand"/>
      <w:pStyle w:val="a0"/>
      <w:suff w:val="nothing"/>
      <w:lvlText w:val="%1、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pStyle w:val="aa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a0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a1"/>
      <w:isLgl/>
      <w:suff w:val="space"/>
      <w:lvlText w:val="%4."/>
      <w:lvlJc w:val="left"/>
      <w:pPr>
        <w:ind w:left="1985" w:hanging="1645"/>
      </w:pPr>
      <w:rPr>
        <w:rFonts w:asciiTheme="minorEastAsia" w:eastAsiaTheme="minorEastAsia" w:hAnsiTheme="minorEastAsia" w:hint="eastAsia"/>
        <w:b w:val="0"/>
        <w:bCs/>
      </w:rPr>
    </w:lvl>
    <w:lvl w:ilvl="4">
      <w:start w:val="1"/>
      <w:numFmt w:val="decimal"/>
      <w:pStyle w:val="a1"/>
      <w:suff w:val="nothing"/>
      <w:lvlText w:val="(%5)"/>
      <w:lvlJc w:val="left"/>
      <w:pPr>
        <w:ind w:left="0" w:firstLine="51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</w:num>
  <w:num w:numId="5">
    <w:abstractNumId w:val="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6"/>
  </w:num>
  <w:num w:numId="9">
    <w:abstractNumId w:val="10"/>
  </w:num>
  <w:num w:numId="10">
    <w:abstractNumId w:val="2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0"/>
  </w:num>
  <w:num w:numId="14">
    <w:abstractNumId w:val="8"/>
  </w:num>
  <w:num w:numId="15">
    <w:abstractNumId w:val="7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5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CD"/>
    <w:rsid w:val="00002A35"/>
    <w:rsid w:val="0000431D"/>
    <w:rsid w:val="000129FE"/>
    <w:rsid w:val="00013009"/>
    <w:rsid w:val="000131BB"/>
    <w:rsid w:val="00021B49"/>
    <w:rsid w:val="00021FF7"/>
    <w:rsid w:val="00026308"/>
    <w:rsid w:val="00027E0A"/>
    <w:rsid w:val="000310BB"/>
    <w:rsid w:val="00031B7A"/>
    <w:rsid w:val="00031F5F"/>
    <w:rsid w:val="000350BE"/>
    <w:rsid w:val="00036F25"/>
    <w:rsid w:val="00042833"/>
    <w:rsid w:val="00044805"/>
    <w:rsid w:val="00044F07"/>
    <w:rsid w:val="00045717"/>
    <w:rsid w:val="00045B34"/>
    <w:rsid w:val="00046308"/>
    <w:rsid w:val="0005180D"/>
    <w:rsid w:val="00051EE8"/>
    <w:rsid w:val="00054814"/>
    <w:rsid w:val="000561AA"/>
    <w:rsid w:val="00056DD0"/>
    <w:rsid w:val="000609B4"/>
    <w:rsid w:val="00061151"/>
    <w:rsid w:val="000649DE"/>
    <w:rsid w:val="000827A4"/>
    <w:rsid w:val="000847CE"/>
    <w:rsid w:val="00086FEE"/>
    <w:rsid w:val="00087E52"/>
    <w:rsid w:val="000952B7"/>
    <w:rsid w:val="000A501D"/>
    <w:rsid w:val="000A526E"/>
    <w:rsid w:val="000A68DA"/>
    <w:rsid w:val="000B10A8"/>
    <w:rsid w:val="000B4A84"/>
    <w:rsid w:val="000B5CF3"/>
    <w:rsid w:val="000B6C36"/>
    <w:rsid w:val="000C3B92"/>
    <w:rsid w:val="000C3FC7"/>
    <w:rsid w:val="000C3FE3"/>
    <w:rsid w:val="000C48A3"/>
    <w:rsid w:val="000C6728"/>
    <w:rsid w:val="000C75C0"/>
    <w:rsid w:val="000D67CA"/>
    <w:rsid w:val="000E23C6"/>
    <w:rsid w:val="000E3EE1"/>
    <w:rsid w:val="000E5A3C"/>
    <w:rsid w:val="000E5BE6"/>
    <w:rsid w:val="000E6FB3"/>
    <w:rsid w:val="000E7E04"/>
    <w:rsid w:val="000E7F63"/>
    <w:rsid w:val="000F10C4"/>
    <w:rsid w:val="000F50EC"/>
    <w:rsid w:val="000F6B46"/>
    <w:rsid w:val="00100749"/>
    <w:rsid w:val="00100F5E"/>
    <w:rsid w:val="00101DCD"/>
    <w:rsid w:val="0010338F"/>
    <w:rsid w:val="0010461A"/>
    <w:rsid w:val="00104858"/>
    <w:rsid w:val="00107592"/>
    <w:rsid w:val="00114D34"/>
    <w:rsid w:val="00117E3A"/>
    <w:rsid w:val="00120B9A"/>
    <w:rsid w:val="0012310C"/>
    <w:rsid w:val="00141CFA"/>
    <w:rsid w:val="00146D61"/>
    <w:rsid w:val="001512DB"/>
    <w:rsid w:val="0015395F"/>
    <w:rsid w:val="001638F0"/>
    <w:rsid w:val="00164408"/>
    <w:rsid w:val="00170C21"/>
    <w:rsid w:val="00173558"/>
    <w:rsid w:val="00174745"/>
    <w:rsid w:val="001805DA"/>
    <w:rsid w:val="00181EB3"/>
    <w:rsid w:val="00181F77"/>
    <w:rsid w:val="00182460"/>
    <w:rsid w:val="001845F0"/>
    <w:rsid w:val="00185AF6"/>
    <w:rsid w:val="001921F8"/>
    <w:rsid w:val="00192E35"/>
    <w:rsid w:val="00193158"/>
    <w:rsid w:val="00194841"/>
    <w:rsid w:val="00194D15"/>
    <w:rsid w:val="0019588A"/>
    <w:rsid w:val="00195ECC"/>
    <w:rsid w:val="001A065F"/>
    <w:rsid w:val="001A322D"/>
    <w:rsid w:val="001A4F1B"/>
    <w:rsid w:val="001A5938"/>
    <w:rsid w:val="001A7F82"/>
    <w:rsid w:val="001B1E95"/>
    <w:rsid w:val="001B3357"/>
    <w:rsid w:val="001B549F"/>
    <w:rsid w:val="001B5E3A"/>
    <w:rsid w:val="001B7247"/>
    <w:rsid w:val="001C146A"/>
    <w:rsid w:val="001C43EF"/>
    <w:rsid w:val="001C5095"/>
    <w:rsid w:val="001D055C"/>
    <w:rsid w:val="001D6650"/>
    <w:rsid w:val="001E06C2"/>
    <w:rsid w:val="001E117A"/>
    <w:rsid w:val="001E1EB1"/>
    <w:rsid w:val="001E68FD"/>
    <w:rsid w:val="001F07A3"/>
    <w:rsid w:val="001F0BC0"/>
    <w:rsid w:val="001F24C9"/>
    <w:rsid w:val="001F375F"/>
    <w:rsid w:val="001F5CC4"/>
    <w:rsid w:val="002129A5"/>
    <w:rsid w:val="00214CF8"/>
    <w:rsid w:val="00214D58"/>
    <w:rsid w:val="00215583"/>
    <w:rsid w:val="00217975"/>
    <w:rsid w:val="002223EB"/>
    <w:rsid w:val="002248F5"/>
    <w:rsid w:val="00224909"/>
    <w:rsid w:val="002269F8"/>
    <w:rsid w:val="00227B98"/>
    <w:rsid w:val="002301E3"/>
    <w:rsid w:val="00236A9F"/>
    <w:rsid w:val="0023768E"/>
    <w:rsid w:val="00240326"/>
    <w:rsid w:val="00241660"/>
    <w:rsid w:val="00241C6C"/>
    <w:rsid w:val="0024351B"/>
    <w:rsid w:val="00245DB7"/>
    <w:rsid w:val="00246067"/>
    <w:rsid w:val="002476FE"/>
    <w:rsid w:val="00252136"/>
    <w:rsid w:val="00252C47"/>
    <w:rsid w:val="00252DEB"/>
    <w:rsid w:val="002557F5"/>
    <w:rsid w:val="00256D26"/>
    <w:rsid w:val="00260697"/>
    <w:rsid w:val="0026130A"/>
    <w:rsid w:val="00261D95"/>
    <w:rsid w:val="002670EF"/>
    <w:rsid w:val="00270082"/>
    <w:rsid w:val="0027027E"/>
    <w:rsid w:val="002724DE"/>
    <w:rsid w:val="00272C9F"/>
    <w:rsid w:val="0027736F"/>
    <w:rsid w:val="002833BD"/>
    <w:rsid w:val="00283894"/>
    <w:rsid w:val="0028498F"/>
    <w:rsid w:val="00296C6B"/>
    <w:rsid w:val="002A00CD"/>
    <w:rsid w:val="002A1ED3"/>
    <w:rsid w:val="002A22FE"/>
    <w:rsid w:val="002A235C"/>
    <w:rsid w:val="002A452F"/>
    <w:rsid w:val="002A4BA9"/>
    <w:rsid w:val="002B1B74"/>
    <w:rsid w:val="002B1BDE"/>
    <w:rsid w:val="002B20E4"/>
    <w:rsid w:val="002B3CB9"/>
    <w:rsid w:val="002B6238"/>
    <w:rsid w:val="002B674E"/>
    <w:rsid w:val="002C307B"/>
    <w:rsid w:val="002C5869"/>
    <w:rsid w:val="002C5B9A"/>
    <w:rsid w:val="002D1D8B"/>
    <w:rsid w:val="002D2842"/>
    <w:rsid w:val="002D40BE"/>
    <w:rsid w:val="002D74AD"/>
    <w:rsid w:val="002E7A04"/>
    <w:rsid w:val="002F2633"/>
    <w:rsid w:val="002F4C99"/>
    <w:rsid w:val="003044E3"/>
    <w:rsid w:val="00304567"/>
    <w:rsid w:val="003058C4"/>
    <w:rsid w:val="00306015"/>
    <w:rsid w:val="003131B6"/>
    <w:rsid w:val="003153C9"/>
    <w:rsid w:val="00315F89"/>
    <w:rsid w:val="003238ED"/>
    <w:rsid w:val="003241EC"/>
    <w:rsid w:val="00330F85"/>
    <w:rsid w:val="00331E28"/>
    <w:rsid w:val="00331EE4"/>
    <w:rsid w:val="00333C0E"/>
    <w:rsid w:val="0034008F"/>
    <w:rsid w:val="00340757"/>
    <w:rsid w:val="00341D84"/>
    <w:rsid w:val="00342F6D"/>
    <w:rsid w:val="00344167"/>
    <w:rsid w:val="00344C6B"/>
    <w:rsid w:val="00345998"/>
    <w:rsid w:val="00346091"/>
    <w:rsid w:val="00355B56"/>
    <w:rsid w:val="003571CA"/>
    <w:rsid w:val="00360158"/>
    <w:rsid w:val="003602B3"/>
    <w:rsid w:val="00360DE0"/>
    <w:rsid w:val="00361FD1"/>
    <w:rsid w:val="00365134"/>
    <w:rsid w:val="003664E1"/>
    <w:rsid w:val="00367ECD"/>
    <w:rsid w:val="0037286E"/>
    <w:rsid w:val="00372F16"/>
    <w:rsid w:val="003734F6"/>
    <w:rsid w:val="003803F5"/>
    <w:rsid w:val="00381098"/>
    <w:rsid w:val="0038564A"/>
    <w:rsid w:val="003926C3"/>
    <w:rsid w:val="003A130E"/>
    <w:rsid w:val="003A4AE9"/>
    <w:rsid w:val="003A4D27"/>
    <w:rsid w:val="003B04E3"/>
    <w:rsid w:val="003B55C4"/>
    <w:rsid w:val="003B67C0"/>
    <w:rsid w:val="003C68B9"/>
    <w:rsid w:val="003C6EC5"/>
    <w:rsid w:val="003D2762"/>
    <w:rsid w:val="003D2CCA"/>
    <w:rsid w:val="003D2DDD"/>
    <w:rsid w:val="003D6237"/>
    <w:rsid w:val="003D6277"/>
    <w:rsid w:val="003D75AF"/>
    <w:rsid w:val="003D7B72"/>
    <w:rsid w:val="003E03DB"/>
    <w:rsid w:val="003E22E5"/>
    <w:rsid w:val="003E453C"/>
    <w:rsid w:val="003E6007"/>
    <w:rsid w:val="003F1E74"/>
    <w:rsid w:val="003F52FC"/>
    <w:rsid w:val="00401312"/>
    <w:rsid w:val="0040380D"/>
    <w:rsid w:val="00403F00"/>
    <w:rsid w:val="00405E82"/>
    <w:rsid w:val="0040774A"/>
    <w:rsid w:val="00410626"/>
    <w:rsid w:val="00413B64"/>
    <w:rsid w:val="0041424C"/>
    <w:rsid w:val="00415BF5"/>
    <w:rsid w:val="00417418"/>
    <w:rsid w:val="004178CF"/>
    <w:rsid w:val="004212C3"/>
    <w:rsid w:val="00422960"/>
    <w:rsid w:val="00426049"/>
    <w:rsid w:val="0043268F"/>
    <w:rsid w:val="00433568"/>
    <w:rsid w:val="00440A70"/>
    <w:rsid w:val="0044394B"/>
    <w:rsid w:val="00452FDE"/>
    <w:rsid w:val="004545E7"/>
    <w:rsid w:val="00455E52"/>
    <w:rsid w:val="004605DD"/>
    <w:rsid w:val="004661F8"/>
    <w:rsid w:val="00470C93"/>
    <w:rsid w:val="00471C2D"/>
    <w:rsid w:val="0047560F"/>
    <w:rsid w:val="0047689C"/>
    <w:rsid w:val="004810E8"/>
    <w:rsid w:val="0048462B"/>
    <w:rsid w:val="00484CCD"/>
    <w:rsid w:val="00484FB1"/>
    <w:rsid w:val="00485EE9"/>
    <w:rsid w:val="00486533"/>
    <w:rsid w:val="00487BA4"/>
    <w:rsid w:val="00490379"/>
    <w:rsid w:val="00490949"/>
    <w:rsid w:val="004928C4"/>
    <w:rsid w:val="00493438"/>
    <w:rsid w:val="00495902"/>
    <w:rsid w:val="00496570"/>
    <w:rsid w:val="004A4FD3"/>
    <w:rsid w:val="004A56A9"/>
    <w:rsid w:val="004A62CA"/>
    <w:rsid w:val="004A7D4C"/>
    <w:rsid w:val="004B0EC0"/>
    <w:rsid w:val="004B7D4D"/>
    <w:rsid w:val="004C3ACB"/>
    <w:rsid w:val="004C418E"/>
    <w:rsid w:val="004C45E4"/>
    <w:rsid w:val="004D2633"/>
    <w:rsid w:val="004D2E39"/>
    <w:rsid w:val="004E240D"/>
    <w:rsid w:val="004E5430"/>
    <w:rsid w:val="004F1150"/>
    <w:rsid w:val="004F61D7"/>
    <w:rsid w:val="004F70E4"/>
    <w:rsid w:val="004F7604"/>
    <w:rsid w:val="0050355B"/>
    <w:rsid w:val="00504767"/>
    <w:rsid w:val="00511E5D"/>
    <w:rsid w:val="00512974"/>
    <w:rsid w:val="005134D5"/>
    <w:rsid w:val="00514871"/>
    <w:rsid w:val="005149BA"/>
    <w:rsid w:val="00514FE7"/>
    <w:rsid w:val="0052135F"/>
    <w:rsid w:val="005216AC"/>
    <w:rsid w:val="00521898"/>
    <w:rsid w:val="00521924"/>
    <w:rsid w:val="00525DB7"/>
    <w:rsid w:val="005317A1"/>
    <w:rsid w:val="00533A75"/>
    <w:rsid w:val="005343AA"/>
    <w:rsid w:val="005367D5"/>
    <w:rsid w:val="00537E13"/>
    <w:rsid w:val="00540683"/>
    <w:rsid w:val="00547A33"/>
    <w:rsid w:val="005512FA"/>
    <w:rsid w:val="0055321B"/>
    <w:rsid w:val="0055539D"/>
    <w:rsid w:val="00557BC0"/>
    <w:rsid w:val="00557D4D"/>
    <w:rsid w:val="00560DAB"/>
    <w:rsid w:val="00561A23"/>
    <w:rsid w:val="0056602A"/>
    <w:rsid w:val="00566884"/>
    <w:rsid w:val="00576B39"/>
    <w:rsid w:val="00577424"/>
    <w:rsid w:val="00584C9B"/>
    <w:rsid w:val="00585A5F"/>
    <w:rsid w:val="0058658D"/>
    <w:rsid w:val="005875F7"/>
    <w:rsid w:val="0059113F"/>
    <w:rsid w:val="00597207"/>
    <w:rsid w:val="0059799C"/>
    <w:rsid w:val="00597F06"/>
    <w:rsid w:val="005A1C23"/>
    <w:rsid w:val="005A1FC5"/>
    <w:rsid w:val="005A2603"/>
    <w:rsid w:val="005A4A69"/>
    <w:rsid w:val="005A7DCC"/>
    <w:rsid w:val="005B2C3F"/>
    <w:rsid w:val="005B4AFD"/>
    <w:rsid w:val="005B5287"/>
    <w:rsid w:val="005B61F9"/>
    <w:rsid w:val="005C128C"/>
    <w:rsid w:val="005C19DE"/>
    <w:rsid w:val="005C31E3"/>
    <w:rsid w:val="005C3DDF"/>
    <w:rsid w:val="005C4301"/>
    <w:rsid w:val="005C4901"/>
    <w:rsid w:val="005D5C4D"/>
    <w:rsid w:val="005D6E8A"/>
    <w:rsid w:val="005D712B"/>
    <w:rsid w:val="005D748D"/>
    <w:rsid w:val="005D7BF9"/>
    <w:rsid w:val="005D7F88"/>
    <w:rsid w:val="005E1E67"/>
    <w:rsid w:val="005F18F9"/>
    <w:rsid w:val="005F494B"/>
    <w:rsid w:val="005F74D8"/>
    <w:rsid w:val="005F7E3B"/>
    <w:rsid w:val="005F7FDD"/>
    <w:rsid w:val="00602B55"/>
    <w:rsid w:val="0060605C"/>
    <w:rsid w:val="00614B89"/>
    <w:rsid w:val="00621760"/>
    <w:rsid w:val="006232AA"/>
    <w:rsid w:val="0063070B"/>
    <w:rsid w:val="0063230E"/>
    <w:rsid w:val="0063699B"/>
    <w:rsid w:val="00637B31"/>
    <w:rsid w:val="00641747"/>
    <w:rsid w:val="00642A31"/>
    <w:rsid w:val="00642FF6"/>
    <w:rsid w:val="006435DD"/>
    <w:rsid w:val="00647122"/>
    <w:rsid w:val="00652EAF"/>
    <w:rsid w:val="006600A5"/>
    <w:rsid w:val="0066102D"/>
    <w:rsid w:val="0066115D"/>
    <w:rsid w:val="006666EB"/>
    <w:rsid w:val="0067074B"/>
    <w:rsid w:val="00670E47"/>
    <w:rsid w:val="00674A35"/>
    <w:rsid w:val="00675A7A"/>
    <w:rsid w:val="006826B1"/>
    <w:rsid w:val="006862E9"/>
    <w:rsid w:val="00686FCB"/>
    <w:rsid w:val="00694B36"/>
    <w:rsid w:val="00695050"/>
    <w:rsid w:val="00695F04"/>
    <w:rsid w:val="006A31C1"/>
    <w:rsid w:val="006A3C7A"/>
    <w:rsid w:val="006A4939"/>
    <w:rsid w:val="006B07B0"/>
    <w:rsid w:val="006B08FD"/>
    <w:rsid w:val="006B2643"/>
    <w:rsid w:val="006B514F"/>
    <w:rsid w:val="006B5887"/>
    <w:rsid w:val="006B7E75"/>
    <w:rsid w:val="006B7E9C"/>
    <w:rsid w:val="006C0DEA"/>
    <w:rsid w:val="006C3D8C"/>
    <w:rsid w:val="006C41B9"/>
    <w:rsid w:val="006C5496"/>
    <w:rsid w:val="006D078E"/>
    <w:rsid w:val="006D1584"/>
    <w:rsid w:val="006D344B"/>
    <w:rsid w:val="006D7F56"/>
    <w:rsid w:val="006E3389"/>
    <w:rsid w:val="006F23F3"/>
    <w:rsid w:val="006F41BA"/>
    <w:rsid w:val="006F438E"/>
    <w:rsid w:val="006F46DE"/>
    <w:rsid w:val="00701A10"/>
    <w:rsid w:val="00706DA4"/>
    <w:rsid w:val="00717508"/>
    <w:rsid w:val="007204D5"/>
    <w:rsid w:val="00724B43"/>
    <w:rsid w:val="00726090"/>
    <w:rsid w:val="00726FD9"/>
    <w:rsid w:val="00727B22"/>
    <w:rsid w:val="007301DB"/>
    <w:rsid w:val="00731403"/>
    <w:rsid w:val="0075008B"/>
    <w:rsid w:val="0075314B"/>
    <w:rsid w:val="007551B8"/>
    <w:rsid w:val="007566DA"/>
    <w:rsid w:val="007615C2"/>
    <w:rsid w:val="00761D9C"/>
    <w:rsid w:val="00764795"/>
    <w:rsid w:val="00765B36"/>
    <w:rsid w:val="00765F97"/>
    <w:rsid w:val="007666CF"/>
    <w:rsid w:val="0076732A"/>
    <w:rsid w:val="00767B22"/>
    <w:rsid w:val="00767D17"/>
    <w:rsid w:val="00770152"/>
    <w:rsid w:val="00770402"/>
    <w:rsid w:val="00771093"/>
    <w:rsid w:val="00775F04"/>
    <w:rsid w:val="007762F7"/>
    <w:rsid w:val="00783273"/>
    <w:rsid w:val="00793D10"/>
    <w:rsid w:val="007A1075"/>
    <w:rsid w:val="007A20CC"/>
    <w:rsid w:val="007A4DE0"/>
    <w:rsid w:val="007A5749"/>
    <w:rsid w:val="007B1FAF"/>
    <w:rsid w:val="007B6CC9"/>
    <w:rsid w:val="007C4102"/>
    <w:rsid w:val="007C4912"/>
    <w:rsid w:val="007C49DE"/>
    <w:rsid w:val="007C4A6C"/>
    <w:rsid w:val="007C4AC6"/>
    <w:rsid w:val="007C4BC4"/>
    <w:rsid w:val="007C4DD5"/>
    <w:rsid w:val="007C6B51"/>
    <w:rsid w:val="007D44D1"/>
    <w:rsid w:val="007D472B"/>
    <w:rsid w:val="007E09F8"/>
    <w:rsid w:val="007E2FA1"/>
    <w:rsid w:val="007E44F8"/>
    <w:rsid w:val="007E4DA9"/>
    <w:rsid w:val="007E5A27"/>
    <w:rsid w:val="007E6581"/>
    <w:rsid w:val="007F5703"/>
    <w:rsid w:val="007F68E2"/>
    <w:rsid w:val="007F73E1"/>
    <w:rsid w:val="00801E64"/>
    <w:rsid w:val="00805510"/>
    <w:rsid w:val="008055FC"/>
    <w:rsid w:val="008073C5"/>
    <w:rsid w:val="008078C0"/>
    <w:rsid w:val="00810160"/>
    <w:rsid w:val="00810821"/>
    <w:rsid w:val="00820F61"/>
    <w:rsid w:val="0082338C"/>
    <w:rsid w:val="00823B3D"/>
    <w:rsid w:val="00824468"/>
    <w:rsid w:val="008310CC"/>
    <w:rsid w:val="008316C0"/>
    <w:rsid w:val="0083354F"/>
    <w:rsid w:val="008338C5"/>
    <w:rsid w:val="008365FB"/>
    <w:rsid w:val="00836A77"/>
    <w:rsid w:val="0084619D"/>
    <w:rsid w:val="00847F68"/>
    <w:rsid w:val="00850FF9"/>
    <w:rsid w:val="00856474"/>
    <w:rsid w:val="00860FE9"/>
    <w:rsid w:val="00861A0B"/>
    <w:rsid w:val="00861DF3"/>
    <w:rsid w:val="00862A72"/>
    <w:rsid w:val="0086514E"/>
    <w:rsid w:val="00866B25"/>
    <w:rsid w:val="0086715E"/>
    <w:rsid w:val="0087139A"/>
    <w:rsid w:val="008729F2"/>
    <w:rsid w:val="00872C1F"/>
    <w:rsid w:val="008754BC"/>
    <w:rsid w:val="0087561C"/>
    <w:rsid w:val="00875DD4"/>
    <w:rsid w:val="008A1C20"/>
    <w:rsid w:val="008A7577"/>
    <w:rsid w:val="008A7C9A"/>
    <w:rsid w:val="008B02DC"/>
    <w:rsid w:val="008B0525"/>
    <w:rsid w:val="008B0586"/>
    <w:rsid w:val="008B1BEB"/>
    <w:rsid w:val="008B1F02"/>
    <w:rsid w:val="008B26BF"/>
    <w:rsid w:val="008B312C"/>
    <w:rsid w:val="008B3F9D"/>
    <w:rsid w:val="008C0DFE"/>
    <w:rsid w:val="008C19DC"/>
    <w:rsid w:val="008C341D"/>
    <w:rsid w:val="008C4808"/>
    <w:rsid w:val="008C7584"/>
    <w:rsid w:val="008E39A9"/>
    <w:rsid w:val="008E3BBE"/>
    <w:rsid w:val="008E3C6A"/>
    <w:rsid w:val="008E4B20"/>
    <w:rsid w:val="008E5440"/>
    <w:rsid w:val="008E6F3B"/>
    <w:rsid w:val="008E71E3"/>
    <w:rsid w:val="008F333E"/>
    <w:rsid w:val="0090054F"/>
    <w:rsid w:val="0090325F"/>
    <w:rsid w:val="00905EF7"/>
    <w:rsid w:val="009072D2"/>
    <w:rsid w:val="00907837"/>
    <w:rsid w:val="009134B6"/>
    <w:rsid w:val="00913E36"/>
    <w:rsid w:val="00915924"/>
    <w:rsid w:val="00915EAB"/>
    <w:rsid w:val="009309CE"/>
    <w:rsid w:val="00933BA3"/>
    <w:rsid w:val="00943079"/>
    <w:rsid w:val="009441C8"/>
    <w:rsid w:val="00947BD1"/>
    <w:rsid w:val="00953788"/>
    <w:rsid w:val="00953C72"/>
    <w:rsid w:val="00954FE6"/>
    <w:rsid w:val="00957847"/>
    <w:rsid w:val="00957B3B"/>
    <w:rsid w:val="00964E85"/>
    <w:rsid w:val="0097186D"/>
    <w:rsid w:val="00971F7A"/>
    <w:rsid w:val="0097222C"/>
    <w:rsid w:val="00974B83"/>
    <w:rsid w:val="00977203"/>
    <w:rsid w:val="0097799C"/>
    <w:rsid w:val="009857BA"/>
    <w:rsid w:val="00990DF4"/>
    <w:rsid w:val="0099494A"/>
    <w:rsid w:val="00994BB4"/>
    <w:rsid w:val="0099776D"/>
    <w:rsid w:val="009B1965"/>
    <w:rsid w:val="009B27CE"/>
    <w:rsid w:val="009B61E3"/>
    <w:rsid w:val="009B7D7E"/>
    <w:rsid w:val="009B7F73"/>
    <w:rsid w:val="009C3D8D"/>
    <w:rsid w:val="009C49E1"/>
    <w:rsid w:val="009C4C10"/>
    <w:rsid w:val="009C59A8"/>
    <w:rsid w:val="009C612C"/>
    <w:rsid w:val="009D4695"/>
    <w:rsid w:val="009D4CAE"/>
    <w:rsid w:val="009D60D9"/>
    <w:rsid w:val="009D6546"/>
    <w:rsid w:val="009E1CCC"/>
    <w:rsid w:val="009E2BFF"/>
    <w:rsid w:val="009E3DF8"/>
    <w:rsid w:val="009F2FCA"/>
    <w:rsid w:val="00A024C8"/>
    <w:rsid w:val="00A050C8"/>
    <w:rsid w:val="00A107D7"/>
    <w:rsid w:val="00A10E7F"/>
    <w:rsid w:val="00A15DC5"/>
    <w:rsid w:val="00A172AD"/>
    <w:rsid w:val="00A20CA4"/>
    <w:rsid w:val="00A21553"/>
    <w:rsid w:val="00A321AC"/>
    <w:rsid w:val="00A34A00"/>
    <w:rsid w:val="00A35161"/>
    <w:rsid w:val="00A370B0"/>
    <w:rsid w:val="00A37AC3"/>
    <w:rsid w:val="00A42314"/>
    <w:rsid w:val="00A42BDF"/>
    <w:rsid w:val="00A50D89"/>
    <w:rsid w:val="00A513DB"/>
    <w:rsid w:val="00A57D6F"/>
    <w:rsid w:val="00A61A53"/>
    <w:rsid w:val="00A64659"/>
    <w:rsid w:val="00A67C78"/>
    <w:rsid w:val="00A74911"/>
    <w:rsid w:val="00A74BCA"/>
    <w:rsid w:val="00A80CE8"/>
    <w:rsid w:val="00A91089"/>
    <w:rsid w:val="00A9273B"/>
    <w:rsid w:val="00A9289F"/>
    <w:rsid w:val="00A9486E"/>
    <w:rsid w:val="00A9619A"/>
    <w:rsid w:val="00AA2511"/>
    <w:rsid w:val="00AA48E8"/>
    <w:rsid w:val="00AA4BAF"/>
    <w:rsid w:val="00AA76E4"/>
    <w:rsid w:val="00AB25F0"/>
    <w:rsid w:val="00AB2CBE"/>
    <w:rsid w:val="00AB4C10"/>
    <w:rsid w:val="00AB55AE"/>
    <w:rsid w:val="00AB5750"/>
    <w:rsid w:val="00AB6AF9"/>
    <w:rsid w:val="00AC0EAE"/>
    <w:rsid w:val="00AC4607"/>
    <w:rsid w:val="00AC647A"/>
    <w:rsid w:val="00AC7E75"/>
    <w:rsid w:val="00AD25C6"/>
    <w:rsid w:val="00AD77F4"/>
    <w:rsid w:val="00AE2331"/>
    <w:rsid w:val="00AE3E27"/>
    <w:rsid w:val="00AE5C19"/>
    <w:rsid w:val="00AE5D92"/>
    <w:rsid w:val="00AF3EC4"/>
    <w:rsid w:val="00AF4835"/>
    <w:rsid w:val="00AF5DB4"/>
    <w:rsid w:val="00B021C9"/>
    <w:rsid w:val="00B10173"/>
    <w:rsid w:val="00B13437"/>
    <w:rsid w:val="00B13BE9"/>
    <w:rsid w:val="00B13CEE"/>
    <w:rsid w:val="00B1487B"/>
    <w:rsid w:val="00B14E5A"/>
    <w:rsid w:val="00B169FE"/>
    <w:rsid w:val="00B20FE0"/>
    <w:rsid w:val="00B21E16"/>
    <w:rsid w:val="00B26457"/>
    <w:rsid w:val="00B267CA"/>
    <w:rsid w:val="00B30FEF"/>
    <w:rsid w:val="00B36343"/>
    <w:rsid w:val="00B40307"/>
    <w:rsid w:val="00B41838"/>
    <w:rsid w:val="00B4522A"/>
    <w:rsid w:val="00B45A9F"/>
    <w:rsid w:val="00B46483"/>
    <w:rsid w:val="00B47F65"/>
    <w:rsid w:val="00B5229D"/>
    <w:rsid w:val="00B54148"/>
    <w:rsid w:val="00B54F5B"/>
    <w:rsid w:val="00B55BF9"/>
    <w:rsid w:val="00B5793E"/>
    <w:rsid w:val="00B57C7E"/>
    <w:rsid w:val="00B61E02"/>
    <w:rsid w:val="00B6285E"/>
    <w:rsid w:val="00B63DA1"/>
    <w:rsid w:val="00B6534A"/>
    <w:rsid w:val="00B7374A"/>
    <w:rsid w:val="00B73F84"/>
    <w:rsid w:val="00B74295"/>
    <w:rsid w:val="00B746B3"/>
    <w:rsid w:val="00B749A5"/>
    <w:rsid w:val="00B76806"/>
    <w:rsid w:val="00B876BB"/>
    <w:rsid w:val="00B91F7F"/>
    <w:rsid w:val="00B93091"/>
    <w:rsid w:val="00B94F73"/>
    <w:rsid w:val="00BA164C"/>
    <w:rsid w:val="00BA584E"/>
    <w:rsid w:val="00BA621A"/>
    <w:rsid w:val="00BB05C7"/>
    <w:rsid w:val="00BB070E"/>
    <w:rsid w:val="00BB1A3E"/>
    <w:rsid w:val="00BB4C73"/>
    <w:rsid w:val="00BB7D89"/>
    <w:rsid w:val="00BC07AC"/>
    <w:rsid w:val="00BC60E7"/>
    <w:rsid w:val="00BD02FD"/>
    <w:rsid w:val="00BD04AA"/>
    <w:rsid w:val="00BD103F"/>
    <w:rsid w:val="00BD2BDD"/>
    <w:rsid w:val="00BD3612"/>
    <w:rsid w:val="00BD6C99"/>
    <w:rsid w:val="00BE4660"/>
    <w:rsid w:val="00BF0121"/>
    <w:rsid w:val="00BF0F6D"/>
    <w:rsid w:val="00BF358D"/>
    <w:rsid w:val="00BF779A"/>
    <w:rsid w:val="00C04400"/>
    <w:rsid w:val="00C05BA3"/>
    <w:rsid w:val="00C0761A"/>
    <w:rsid w:val="00C11991"/>
    <w:rsid w:val="00C12C91"/>
    <w:rsid w:val="00C15DD9"/>
    <w:rsid w:val="00C21FAE"/>
    <w:rsid w:val="00C2230E"/>
    <w:rsid w:val="00C239E4"/>
    <w:rsid w:val="00C275C4"/>
    <w:rsid w:val="00C308D6"/>
    <w:rsid w:val="00C32A24"/>
    <w:rsid w:val="00C35C96"/>
    <w:rsid w:val="00C44AB5"/>
    <w:rsid w:val="00C45B11"/>
    <w:rsid w:val="00C4702E"/>
    <w:rsid w:val="00C519A3"/>
    <w:rsid w:val="00C52ECA"/>
    <w:rsid w:val="00C552E7"/>
    <w:rsid w:val="00C55DB6"/>
    <w:rsid w:val="00C57632"/>
    <w:rsid w:val="00C57801"/>
    <w:rsid w:val="00C601DB"/>
    <w:rsid w:val="00C63E99"/>
    <w:rsid w:val="00C65738"/>
    <w:rsid w:val="00C66312"/>
    <w:rsid w:val="00C7221B"/>
    <w:rsid w:val="00C72A45"/>
    <w:rsid w:val="00C741F9"/>
    <w:rsid w:val="00C751D6"/>
    <w:rsid w:val="00C80CAC"/>
    <w:rsid w:val="00C92CF6"/>
    <w:rsid w:val="00C93CF2"/>
    <w:rsid w:val="00C97D98"/>
    <w:rsid w:val="00CA163B"/>
    <w:rsid w:val="00CB49F3"/>
    <w:rsid w:val="00CB6518"/>
    <w:rsid w:val="00CB6A53"/>
    <w:rsid w:val="00CC03C2"/>
    <w:rsid w:val="00CC1E1A"/>
    <w:rsid w:val="00CC3DE5"/>
    <w:rsid w:val="00CC53C7"/>
    <w:rsid w:val="00CC6956"/>
    <w:rsid w:val="00CC7932"/>
    <w:rsid w:val="00CD1D2E"/>
    <w:rsid w:val="00CD4A36"/>
    <w:rsid w:val="00CD6805"/>
    <w:rsid w:val="00CD6AB8"/>
    <w:rsid w:val="00CD7963"/>
    <w:rsid w:val="00CE2C3D"/>
    <w:rsid w:val="00CE479F"/>
    <w:rsid w:val="00CE6E03"/>
    <w:rsid w:val="00CE6E90"/>
    <w:rsid w:val="00CF07B6"/>
    <w:rsid w:val="00CF14E5"/>
    <w:rsid w:val="00D01082"/>
    <w:rsid w:val="00D03371"/>
    <w:rsid w:val="00D03D86"/>
    <w:rsid w:val="00D04111"/>
    <w:rsid w:val="00D06077"/>
    <w:rsid w:val="00D075C5"/>
    <w:rsid w:val="00D07A85"/>
    <w:rsid w:val="00D10982"/>
    <w:rsid w:val="00D11B86"/>
    <w:rsid w:val="00D1200D"/>
    <w:rsid w:val="00D1347D"/>
    <w:rsid w:val="00D13746"/>
    <w:rsid w:val="00D14134"/>
    <w:rsid w:val="00D1548A"/>
    <w:rsid w:val="00D15E4B"/>
    <w:rsid w:val="00D172A4"/>
    <w:rsid w:val="00D176E6"/>
    <w:rsid w:val="00D24832"/>
    <w:rsid w:val="00D3108C"/>
    <w:rsid w:val="00D31DCD"/>
    <w:rsid w:val="00D339DA"/>
    <w:rsid w:val="00D40B6B"/>
    <w:rsid w:val="00D43659"/>
    <w:rsid w:val="00D45CE3"/>
    <w:rsid w:val="00D5385F"/>
    <w:rsid w:val="00D7593A"/>
    <w:rsid w:val="00D775B6"/>
    <w:rsid w:val="00D837C4"/>
    <w:rsid w:val="00D957AB"/>
    <w:rsid w:val="00D97BD3"/>
    <w:rsid w:val="00DA2CCC"/>
    <w:rsid w:val="00DA6980"/>
    <w:rsid w:val="00DA7327"/>
    <w:rsid w:val="00DB1135"/>
    <w:rsid w:val="00DC0185"/>
    <w:rsid w:val="00DC0995"/>
    <w:rsid w:val="00DC2952"/>
    <w:rsid w:val="00DC2CDA"/>
    <w:rsid w:val="00DC4E84"/>
    <w:rsid w:val="00DD386B"/>
    <w:rsid w:val="00DD45EE"/>
    <w:rsid w:val="00DD70E6"/>
    <w:rsid w:val="00DF2138"/>
    <w:rsid w:val="00DF6969"/>
    <w:rsid w:val="00DF6A89"/>
    <w:rsid w:val="00E00421"/>
    <w:rsid w:val="00E01D31"/>
    <w:rsid w:val="00E02F62"/>
    <w:rsid w:val="00E03D64"/>
    <w:rsid w:val="00E05679"/>
    <w:rsid w:val="00E06756"/>
    <w:rsid w:val="00E07505"/>
    <w:rsid w:val="00E1461D"/>
    <w:rsid w:val="00E20881"/>
    <w:rsid w:val="00E2711B"/>
    <w:rsid w:val="00E308A1"/>
    <w:rsid w:val="00E3731D"/>
    <w:rsid w:val="00E37669"/>
    <w:rsid w:val="00E45076"/>
    <w:rsid w:val="00E506BB"/>
    <w:rsid w:val="00E57369"/>
    <w:rsid w:val="00E637A7"/>
    <w:rsid w:val="00E65836"/>
    <w:rsid w:val="00E706DC"/>
    <w:rsid w:val="00E71527"/>
    <w:rsid w:val="00E747C8"/>
    <w:rsid w:val="00E74985"/>
    <w:rsid w:val="00E81BA8"/>
    <w:rsid w:val="00E96786"/>
    <w:rsid w:val="00E96B9D"/>
    <w:rsid w:val="00E97AFC"/>
    <w:rsid w:val="00EA12D8"/>
    <w:rsid w:val="00EA2717"/>
    <w:rsid w:val="00EA4B20"/>
    <w:rsid w:val="00EA59B3"/>
    <w:rsid w:val="00EA6199"/>
    <w:rsid w:val="00EB013F"/>
    <w:rsid w:val="00EB6D17"/>
    <w:rsid w:val="00EB74EC"/>
    <w:rsid w:val="00EC1E21"/>
    <w:rsid w:val="00EC5C80"/>
    <w:rsid w:val="00EC7ED4"/>
    <w:rsid w:val="00ED2699"/>
    <w:rsid w:val="00ED7B58"/>
    <w:rsid w:val="00EE02C5"/>
    <w:rsid w:val="00EE08BD"/>
    <w:rsid w:val="00EE0F7B"/>
    <w:rsid w:val="00EE18B9"/>
    <w:rsid w:val="00EE19C0"/>
    <w:rsid w:val="00EE3EFD"/>
    <w:rsid w:val="00EF2F10"/>
    <w:rsid w:val="00F07940"/>
    <w:rsid w:val="00F11F0A"/>
    <w:rsid w:val="00F12A4C"/>
    <w:rsid w:val="00F15CCF"/>
    <w:rsid w:val="00F15EBB"/>
    <w:rsid w:val="00F2185F"/>
    <w:rsid w:val="00F22EF4"/>
    <w:rsid w:val="00F25E5A"/>
    <w:rsid w:val="00F27D5E"/>
    <w:rsid w:val="00F4035A"/>
    <w:rsid w:val="00F43BAE"/>
    <w:rsid w:val="00F45F05"/>
    <w:rsid w:val="00F469F7"/>
    <w:rsid w:val="00F506FD"/>
    <w:rsid w:val="00F51584"/>
    <w:rsid w:val="00F52DCC"/>
    <w:rsid w:val="00F534A5"/>
    <w:rsid w:val="00F5459E"/>
    <w:rsid w:val="00F552CA"/>
    <w:rsid w:val="00F573D4"/>
    <w:rsid w:val="00F6130F"/>
    <w:rsid w:val="00F61D96"/>
    <w:rsid w:val="00F62E3C"/>
    <w:rsid w:val="00F62E7B"/>
    <w:rsid w:val="00F6692B"/>
    <w:rsid w:val="00F71DCF"/>
    <w:rsid w:val="00F72F69"/>
    <w:rsid w:val="00F751F4"/>
    <w:rsid w:val="00F82606"/>
    <w:rsid w:val="00F82DB5"/>
    <w:rsid w:val="00F82FC8"/>
    <w:rsid w:val="00F843BD"/>
    <w:rsid w:val="00F85BBB"/>
    <w:rsid w:val="00F86F64"/>
    <w:rsid w:val="00F9020C"/>
    <w:rsid w:val="00F91191"/>
    <w:rsid w:val="00F9296A"/>
    <w:rsid w:val="00F96DCD"/>
    <w:rsid w:val="00F97638"/>
    <w:rsid w:val="00F979BA"/>
    <w:rsid w:val="00FA1494"/>
    <w:rsid w:val="00FA70F7"/>
    <w:rsid w:val="00FA72BD"/>
    <w:rsid w:val="00FB0901"/>
    <w:rsid w:val="00FB4083"/>
    <w:rsid w:val="00FB5BC4"/>
    <w:rsid w:val="00FB5CF3"/>
    <w:rsid w:val="00FB7A23"/>
    <w:rsid w:val="00FC1F7D"/>
    <w:rsid w:val="00FD0F05"/>
    <w:rsid w:val="00FD4F3C"/>
    <w:rsid w:val="00FD4FF4"/>
    <w:rsid w:val="00FD69AF"/>
    <w:rsid w:val="00FE0560"/>
    <w:rsid w:val="00FE3471"/>
    <w:rsid w:val="00FE7A18"/>
    <w:rsid w:val="00FF010B"/>
    <w:rsid w:val="00FF2372"/>
    <w:rsid w:val="00FF5ADE"/>
    <w:rsid w:val="00FF6675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C69186"/>
  <w15:docId w15:val="{CC6AE6AF-0C4F-4AF7-9D6C-4DDF1479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3634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4928C4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5">
    <w:name w:val="heading 5"/>
    <w:basedOn w:val="a2"/>
    <w:next w:val="a2"/>
    <w:link w:val="50"/>
    <w:semiHidden/>
    <w:unhideWhenUsed/>
    <w:qFormat/>
    <w:rsid w:val="004A7D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semiHidden/>
    <w:unhideWhenUsed/>
    <w:qFormat/>
    <w:rsid w:val="004A7D4C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semiHidden/>
    <w:unhideWhenUsed/>
    <w:qFormat/>
    <w:rsid w:val="004A7D4C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semiHidden/>
    <w:unhideWhenUsed/>
    <w:qFormat/>
    <w:rsid w:val="004A7D4C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semiHidden/>
    <w:unhideWhenUsed/>
    <w:qFormat/>
    <w:rsid w:val="004A7D4C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B74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B749A5"/>
    <w:rPr>
      <w:kern w:val="2"/>
      <w:sz w:val="18"/>
      <w:szCs w:val="18"/>
    </w:rPr>
  </w:style>
  <w:style w:type="paragraph" w:styleId="a8">
    <w:name w:val="footer"/>
    <w:basedOn w:val="a2"/>
    <w:link w:val="a9"/>
    <w:uiPriority w:val="99"/>
    <w:rsid w:val="00B74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B749A5"/>
    <w:rPr>
      <w:kern w:val="2"/>
      <w:sz w:val="18"/>
      <w:szCs w:val="18"/>
    </w:rPr>
  </w:style>
  <w:style w:type="table" w:styleId="ab">
    <w:name w:val="Table Grid"/>
    <w:basedOn w:val="a4"/>
    <w:uiPriority w:val="39"/>
    <w:rsid w:val="009779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Quote"/>
    <w:basedOn w:val="a2"/>
    <w:next w:val="a2"/>
    <w:link w:val="ad"/>
    <w:uiPriority w:val="29"/>
    <w:qFormat/>
    <w:rsid w:val="006A31C1"/>
    <w:pPr>
      <w:spacing w:beforeLines="50"/>
      <w:jc w:val="center"/>
    </w:pPr>
    <w:rPr>
      <w:i/>
      <w:iCs/>
      <w:color w:val="000000" w:themeColor="text1"/>
    </w:rPr>
  </w:style>
  <w:style w:type="character" w:customStyle="1" w:styleId="ad">
    <w:name w:val="引用 字符"/>
    <w:basedOn w:val="a3"/>
    <w:link w:val="ac"/>
    <w:uiPriority w:val="29"/>
    <w:rsid w:val="006A31C1"/>
    <w:rPr>
      <w:i/>
      <w:iCs/>
      <w:color w:val="000000" w:themeColor="text1"/>
      <w:kern w:val="2"/>
      <w:sz w:val="21"/>
      <w:szCs w:val="24"/>
    </w:rPr>
  </w:style>
  <w:style w:type="paragraph" w:customStyle="1" w:styleId="a0">
    <w:name w:val="a一级"/>
    <w:basedOn w:val="a2"/>
    <w:next w:val="aa"/>
    <w:qFormat/>
    <w:rsid w:val="00726090"/>
    <w:pPr>
      <w:keepNext/>
      <w:widowControl/>
      <w:numPr>
        <w:numId w:val="7"/>
      </w:numPr>
      <w:spacing w:beforeLines="200" w:before="624" w:afterLines="200" w:after="624"/>
      <w:jc w:val="center"/>
      <w:outlineLvl w:val="1"/>
    </w:pPr>
    <w:rPr>
      <w:rFonts w:ascii="黑体" w:eastAsia="黑体" w:hAnsi="黑体"/>
      <w:color w:val="000000" w:themeColor="text1"/>
      <w:sz w:val="28"/>
      <w:szCs w:val="32"/>
    </w:rPr>
  </w:style>
  <w:style w:type="paragraph" w:customStyle="1" w:styleId="aa">
    <w:name w:val="aa二级"/>
    <w:basedOn w:val="a2"/>
    <w:next w:val="aa0"/>
    <w:autoRedefine/>
    <w:qFormat/>
    <w:rsid w:val="00C239E4"/>
    <w:pPr>
      <w:keepNext/>
      <w:widowControl/>
      <w:numPr>
        <w:ilvl w:val="1"/>
        <w:numId w:val="7"/>
      </w:numPr>
      <w:spacing w:beforeLines="50" w:before="156" w:afterLines="50" w:after="156"/>
      <w:outlineLvl w:val="2"/>
    </w:pPr>
    <w:rPr>
      <w:rFonts w:asciiTheme="minorEastAsia" w:eastAsiaTheme="minorEastAsia" w:hAnsiTheme="minorEastAsia"/>
      <w:b/>
      <w:color w:val="000000" w:themeColor="text1"/>
      <w:sz w:val="24"/>
      <w:szCs w:val="28"/>
    </w:rPr>
  </w:style>
  <w:style w:type="paragraph" w:customStyle="1" w:styleId="aa0">
    <w:name w:val="aa三级"/>
    <w:basedOn w:val="a2"/>
    <w:next w:val="aa1"/>
    <w:qFormat/>
    <w:rsid w:val="00C57632"/>
    <w:pPr>
      <w:numPr>
        <w:ilvl w:val="2"/>
        <w:numId w:val="7"/>
      </w:numPr>
      <w:spacing w:beforeLines="50" w:before="156" w:afterLines="50" w:after="156"/>
      <w:outlineLvl w:val="3"/>
    </w:pPr>
    <w:rPr>
      <w:rFonts w:asciiTheme="minorEastAsia" w:eastAsiaTheme="minorEastAsia" w:hAnsiTheme="minorEastAsia"/>
      <w:b/>
      <w:color w:val="000000" w:themeColor="text1"/>
      <w:sz w:val="24"/>
      <w:szCs w:val="28"/>
    </w:rPr>
  </w:style>
  <w:style w:type="paragraph" w:customStyle="1" w:styleId="aa1">
    <w:name w:val="aa小标题"/>
    <w:basedOn w:val="a2"/>
    <w:qFormat/>
    <w:rsid w:val="000C48A3"/>
    <w:pPr>
      <w:numPr>
        <w:ilvl w:val="3"/>
        <w:numId w:val="7"/>
      </w:numPr>
      <w:outlineLvl w:val="4"/>
    </w:pPr>
    <w:rPr>
      <w:rFonts w:asciiTheme="minorEastAsia" w:eastAsiaTheme="minorEastAsia" w:hAnsiTheme="minorEastAsia"/>
      <w:b/>
      <w:sz w:val="24"/>
    </w:rPr>
  </w:style>
  <w:style w:type="character" w:customStyle="1" w:styleId="50">
    <w:name w:val="标题 5 字符"/>
    <w:basedOn w:val="a3"/>
    <w:link w:val="5"/>
    <w:semiHidden/>
    <w:rsid w:val="004A7D4C"/>
    <w:rPr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semiHidden/>
    <w:rsid w:val="004A7D4C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semiHidden/>
    <w:rsid w:val="004A7D4C"/>
    <w:rPr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semiHidden/>
    <w:rsid w:val="004A7D4C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semiHidden/>
    <w:rsid w:val="004A7D4C"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a1">
    <w:name w:val="a点标题"/>
    <w:basedOn w:val="a2"/>
    <w:qFormat/>
    <w:rsid w:val="00686FCB"/>
    <w:pPr>
      <w:widowControl/>
      <w:numPr>
        <w:ilvl w:val="4"/>
        <w:numId w:val="7"/>
      </w:numPr>
      <w:spacing w:beforeLines="50" w:before="156"/>
      <w:jc w:val="left"/>
    </w:pPr>
    <w:rPr>
      <w:rFonts w:asciiTheme="minorEastAsia" w:eastAsiaTheme="minorEastAsia" w:hAnsiTheme="minorEastAsia"/>
      <w:sz w:val="24"/>
    </w:rPr>
  </w:style>
  <w:style w:type="paragraph" w:customStyle="1" w:styleId="aa2">
    <w:name w:val="aa正文"/>
    <w:basedOn w:val="a1"/>
    <w:qFormat/>
    <w:rsid w:val="0090325F"/>
    <w:pPr>
      <w:numPr>
        <w:ilvl w:val="0"/>
        <w:numId w:val="0"/>
      </w:numPr>
      <w:spacing w:beforeLines="0" w:before="0"/>
      <w:ind w:firstLineChars="200" w:firstLine="480"/>
      <w:jc w:val="both"/>
    </w:pPr>
    <w:rPr>
      <w:rFonts w:ascii="Cambria" w:hAnsi="Cambria"/>
    </w:rPr>
  </w:style>
  <w:style w:type="paragraph" w:customStyle="1" w:styleId="ae">
    <w:name w:val="a论文标题"/>
    <w:basedOn w:val="a2"/>
    <w:qFormat/>
    <w:rsid w:val="008E71E3"/>
    <w:pPr>
      <w:spacing w:beforeLines="200" w:before="624" w:afterLines="100" w:after="312"/>
      <w:jc w:val="center"/>
    </w:pPr>
    <w:rPr>
      <w:rFonts w:ascii="黑体" w:eastAsia="黑体" w:hAnsi="黑体"/>
      <w:sz w:val="32"/>
      <w:szCs w:val="32"/>
    </w:rPr>
  </w:style>
  <w:style w:type="paragraph" w:styleId="11">
    <w:name w:val="toc 1"/>
    <w:basedOn w:val="a2"/>
    <w:next w:val="a2"/>
    <w:autoRedefine/>
    <w:unhideWhenUsed/>
    <w:rsid w:val="00D40B6B"/>
    <w:pPr>
      <w:spacing w:before="360" w:after="360"/>
      <w:jc w:val="left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2">
    <w:name w:val="toc 2"/>
    <w:basedOn w:val="a2"/>
    <w:next w:val="a2"/>
    <w:autoRedefine/>
    <w:uiPriority w:val="39"/>
    <w:unhideWhenUsed/>
    <w:rsid w:val="008E5440"/>
    <w:pPr>
      <w:jc w:val="left"/>
    </w:pPr>
    <w:rPr>
      <w:rFonts w:asciiTheme="minorHAnsi" w:hAnsiTheme="minorHAnsi" w:cstheme="minorHAnsi"/>
      <w:b/>
      <w:bCs/>
      <w:smallCaps/>
      <w:sz w:val="22"/>
      <w:szCs w:val="22"/>
    </w:rPr>
  </w:style>
  <w:style w:type="paragraph" w:styleId="3">
    <w:name w:val="toc 3"/>
    <w:basedOn w:val="a2"/>
    <w:next w:val="a2"/>
    <w:autoRedefine/>
    <w:uiPriority w:val="39"/>
    <w:unhideWhenUsed/>
    <w:rsid w:val="00E81BA8"/>
    <w:pPr>
      <w:tabs>
        <w:tab w:val="right" w:leader="dot" w:pos="9060"/>
      </w:tabs>
      <w:ind w:leftChars="135" w:left="283"/>
      <w:jc w:val="left"/>
    </w:pPr>
    <w:rPr>
      <w:rFonts w:asciiTheme="minorHAnsi" w:hAnsiTheme="minorHAnsi" w:cstheme="minorHAnsi"/>
      <w:smallCaps/>
      <w:sz w:val="22"/>
      <w:szCs w:val="22"/>
    </w:rPr>
  </w:style>
  <w:style w:type="paragraph" w:styleId="4">
    <w:name w:val="toc 4"/>
    <w:basedOn w:val="a2"/>
    <w:next w:val="a2"/>
    <w:autoRedefine/>
    <w:uiPriority w:val="39"/>
    <w:unhideWhenUsed/>
    <w:rsid w:val="00E81BA8"/>
    <w:pPr>
      <w:tabs>
        <w:tab w:val="right" w:leader="dot" w:pos="9060"/>
      </w:tabs>
      <w:ind w:leftChars="270" w:left="567"/>
      <w:jc w:val="left"/>
    </w:pPr>
    <w:rPr>
      <w:rFonts w:asciiTheme="minorHAnsi" w:hAnsiTheme="minorHAnsi" w:cstheme="minorHAnsi"/>
      <w:sz w:val="22"/>
      <w:szCs w:val="22"/>
    </w:rPr>
  </w:style>
  <w:style w:type="paragraph" w:styleId="51">
    <w:name w:val="toc 5"/>
    <w:basedOn w:val="a2"/>
    <w:next w:val="a2"/>
    <w:autoRedefine/>
    <w:unhideWhenUsed/>
    <w:rsid w:val="00D40B6B"/>
    <w:pPr>
      <w:jc w:val="left"/>
    </w:pPr>
    <w:rPr>
      <w:rFonts w:asciiTheme="minorHAnsi" w:hAnsiTheme="minorHAnsi" w:cstheme="minorHAnsi"/>
      <w:sz w:val="22"/>
      <w:szCs w:val="22"/>
    </w:rPr>
  </w:style>
  <w:style w:type="paragraph" w:styleId="61">
    <w:name w:val="toc 6"/>
    <w:basedOn w:val="a2"/>
    <w:next w:val="a2"/>
    <w:autoRedefine/>
    <w:unhideWhenUsed/>
    <w:rsid w:val="00D40B6B"/>
    <w:pPr>
      <w:jc w:val="left"/>
    </w:pPr>
    <w:rPr>
      <w:rFonts w:asciiTheme="minorHAnsi" w:hAnsiTheme="minorHAnsi" w:cstheme="minorHAnsi"/>
      <w:sz w:val="22"/>
      <w:szCs w:val="22"/>
    </w:rPr>
  </w:style>
  <w:style w:type="paragraph" w:styleId="71">
    <w:name w:val="toc 7"/>
    <w:basedOn w:val="a2"/>
    <w:next w:val="a2"/>
    <w:autoRedefine/>
    <w:unhideWhenUsed/>
    <w:rsid w:val="00D40B6B"/>
    <w:pPr>
      <w:jc w:val="left"/>
    </w:pPr>
    <w:rPr>
      <w:rFonts w:asciiTheme="minorHAnsi" w:hAnsiTheme="minorHAnsi" w:cstheme="minorHAnsi"/>
      <w:sz w:val="22"/>
      <w:szCs w:val="22"/>
    </w:rPr>
  </w:style>
  <w:style w:type="paragraph" w:styleId="81">
    <w:name w:val="toc 8"/>
    <w:basedOn w:val="a2"/>
    <w:next w:val="a2"/>
    <w:autoRedefine/>
    <w:unhideWhenUsed/>
    <w:rsid w:val="00D40B6B"/>
    <w:pPr>
      <w:jc w:val="left"/>
    </w:pPr>
    <w:rPr>
      <w:rFonts w:asciiTheme="minorHAnsi" w:hAnsiTheme="minorHAnsi" w:cstheme="minorHAnsi"/>
      <w:sz w:val="22"/>
      <w:szCs w:val="22"/>
    </w:rPr>
  </w:style>
  <w:style w:type="paragraph" w:styleId="91">
    <w:name w:val="toc 9"/>
    <w:basedOn w:val="a2"/>
    <w:next w:val="a2"/>
    <w:autoRedefine/>
    <w:unhideWhenUsed/>
    <w:rsid w:val="00D40B6B"/>
    <w:pPr>
      <w:jc w:val="left"/>
    </w:pPr>
    <w:rPr>
      <w:rFonts w:asciiTheme="minorHAnsi" w:hAnsiTheme="minorHAnsi" w:cstheme="minorHAnsi"/>
      <w:sz w:val="22"/>
      <w:szCs w:val="22"/>
    </w:rPr>
  </w:style>
  <w:style w:type="character" w:styleId="af">
    <w:name w:val="Hyperlink"/>
    <w:basedOn w:val="a3"/>
    <w:uiPriority w:val="99"/>
    <w:unhideWhenUsed/>
    <w:rsid w:val="00D40B6B"/>
    <w:rPr>
      <w:color w:val="0000FF" w:themeColor="hyperlink"/>
      <w:u w:val="single"/>
    </w:rPr>
  </w:style>
  <w:style w:type="character" w:styleId="af0">
    <w:name w:val="Placeholder Text"/>
    <w:basedOn w:val="a3"/>
    <w:uiPriority w:val="99"/>
    <w:semiHidden/>
    <w:rsid w:val="006C3D8C"/>
    <w:rPr>
      <w:color w:val="808080"/>
    </w:rPr>
  </w:style>
  <w:style w:type="paragraph" w:customStyle="1" w:styleId="a">
    <w:name w:val="a公式"/>
    <w:rsid w:val="006C3D8C"/>
    <w:pPr>
      <w:numPr>
        <w:numId w:val="12"/>
      </w:numPr>
    </w:pPr>
    <w:rPr>
      <w:rFonts w:ascii="Cambria Math" w:eastAsiaTheme="minorEastAsia" w:hAnsi="Cambria Math"/>
      <w:i/>
      <w:kern w:val="2"/>
      <w:sz w:val="24"/>
      <w:szCs w:val="24"/>
    </w:rPr>
  </w:style>
  <w:style w:type="paragraph" w:styleId="af1">
    <w:name w:val="caption"/>
    <w:basedOn w:val="a2"/>
    <w:next w:val="a2"/>
    <w:unhideWhenUsed/>
    <w:qFormat/>
    <w:rsid w:val="00410626"/>
    <w:rPr>
      <w:rFonts w:asciiTheme="majorHAnsi" w:eastAsia="黑体" w:hAnsiTheme="majorHAnsi" w:cstheme="majorBidi"/>
      <w:sz w:val="20"/>
      <w:szCs w:val="20"/>
    </w:rPr>
  </w:style>
  <w:style w:type="paragraph" w:customStyle="1" w:styleId="aa3">
    <w:name w:val="aa公式编号"/>
    <w:qFormat/>
    <w:rsid w:val="0090325F"/>
    <w:pPr>
      <w:widowControl w:val="0"/>
      <w:tabs>
        <w:tab w:val="center" w:pos="3570"/>
        <w:tab w:val="center" w:pos="8400"/>
      </w:tabs>
      <w:spacing w:beforeLines="50" w:before="50" w:afterLines="50" w:after="50"/>
      <w:jc w:val="center"/>
      <w:textAlignment w:val="center"/>
    </w:pPr>
    <w:rPr>
      <w:rFonts w:asciiTheme="minorEastAsia" w:eastAsiaTheme="minorEastAsia" w:hAnsiTheme="minorEastAsia"/>
      <w:kern w:val="2"/>
      <w:sz w:val="28"/>
      <w:szCs w:val="28"/>
    </w:rPr>
  </w:style>
  <w:style w:type="paragraph" w:styleId="af2">
    <w:name w:val="Plain Text"/>
    <w:basedOn w:val="a2"/>
    <w:link w:val="af3"/>
    <w:rsid w:val="002A00CD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character" w:customStyle="1" w:styleId="af3">
    <w:name w:val="纯文本 字符"/>
    <w:basedOn w:val="a3"/>
    <w:link w:val="af2"/>
    <w:rsid w:val="002A00CD"/>
    <w:rPr>
      <w:rFonts w:ascii="宋体" w:hAnsi="Courier New"/>
      <w:sz w:val="21"/>
    </w:rPr>
  </w:style>
  <w:style w:type="character" w:customStyle="1" w:styleId="12">
    <w:name w:val="未处理的提及1"/>
    <w:basedOn w:val="a3"/>
    <w:uiPriority w:val="99"/>
    <w:semiHidden/>
    <w:unhideWhenUsed/>
    <w:rsid w:val="00CE6E90"/>
    <w:rPr>
      <w:color w:val="605E5C"/>
      <w:shd w:val="clear" w:color="auto" w:fill="E1DFDD"/>
    </w:rPr>
  </w:style>
  <w:style w:type="paragraph" w:styleId="af4">
    <w:name w:val="List Paragraph"/>
    <w:basedOn w:val="a2"/>
    <w:uiPriority w:val="34"/>
    <w:qFormat/>
    <w:rsid w:val="002C5B9A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f5">
    <w:name w:val="Subtitle"/>
    <w:basedOn w:val="a2"/>
    <w:next w:val="a2"/>
    <w:link w:val="af6"/>
    <w:qFormat/>
    <w:rsid w:val="001512D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6">
    <w:name w:val="副标题 字符"/>
    <w:basedOn w:val="a3"/>
    <w:link w:val="af5"/>
    <w:rsid w:val="001512DB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table" w:customStyle="1" w:styleId="13">
    <w:name w:val="网格型1"/>
    <w:basedOn w:val="a4"/>
    <w:next w:val="ab"/>
    <w:uiPriority w:val="39"/>
    <w:rsid w:val="003058C4"/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2"/>
    <w:link w:val="af8"/>
    <w:semiHidden/>
    <w:unhideWhenUsed/>
    <w:rsid w:val="003B04E3"/>
    <w:rPr>
      <w:sz w:val="18"/>
      <w:szCs w:val="18"/>
    </w:rPr>
  </w:style>
  <w:style w:type="character" w:customStyle="1" w:styleId="af8">
    <w:name w:val="批注框文本 字符"/>
    <w:basedOn w:val="a3"/>
    <w:link w:val="af7"/>
    <w:semiHidden/>
    <w:rsid w:val="003B04E3"/>
    <w:rPr>
      <w:kern w:val="2"/>
      <w:sz w:val="18"/>
      <w:szCs w:val="18"/>
    </w:rPr>
  </w:style>
  <w:style w:type="paragraph" w:styleId="af9">
    <w:name w:val="Revision"/>
    <w:hidden/>
    <w:uiPriority w:val="99"/>
    <w:semiHidden/>
    <w:rsid w:val="003B04E3"/>
    <w:rPr>
      <w:kern w:val="2"/>
      <w:sz w:val="21"/>
      <w:szCs w:val="24"/>
    </w:rPr>
  </w:style>
  <w:style w:type="character" w:customStyle="1" w:styleId="10">
    <w:name w:val="标题 1 字符"/>
    <w:basedOn w:val="a3"/>
    <w:link w:val="1"/>
    <w:uiPriority w:val="9"/>
    <w:rsid w:val="004928C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fa">
    <w:name w:val="Normal (Web)"/>
    <w:basedOn w:val="a2"/>
    <w:uiPriority w:val="99"/>
    <w:unhideWhenUsed/>
    <w:qFormat/>
    <w:rsid w:val="004928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ord">
    <w:name w:val="mord"/>
    <w:basedOn w:val="a3"/>
    <w:rsid w:val="004928C4"/>
  </w:style>
  <w:style w:type="character" w:customStyle="1" w:styleId="mopen">
    <w:name w:val="mopen"/>
    <w:basedOn w:val="a3"/>
    <w:rsid w:val="004928C4"/>
  </w:style>
  <w:style w:type="character" w:customStyle="1" w:styleId="mpunct">
    <w:name w:val="mpunct"/>
    <w:basedOn w:val="a3"/>
    <w:rsid w:val="004928C4"/>
  </w:style>
  <w:style w:type="character" w:customStyle="1" w:styleId="mclose">
    <w:name w:val="mclose"/>
    <w:basedOn w:val="a3"/>
    <w:rsid w:val="004928C4"/>
  </w:style>
  <w:style w:type="paragraph" w:styleId="afb">
    <w:name w:val="endnote text"/>
    <w:basedOn w:val="a2"/>
    <w:link w:val="afc"/>
    <w:semiHidden/>
    <w:unhideWhenUsed/>
    <w:rsid w:val="003E453C"/>
    <w:pPr>
      <w:snapToGrid w:val="0"/>
      <w:jc w:val="left"/>
    </w:pPr>
  </w:style>
  <w:style w:type="character" w:customStyle="1" w:styleId="afc">
    <w:name w:val="尾注文本 字符"/>
    <w:basedOn w:val="a3"/>
    <w:link w:val="afb"/>
    <w:semiHidden/>
    <w:rsid w:val="003E453C"/>
    <w:rPr>
      <w:kern w:val="2"/>
      <w:sz w:val="21"/>
      <w:szCs w:val="24"/>
    </w:rPr>
  </w:style>
  <w:style w:type="character" w:styleId="afd">
    <w:name w:val="endnote reference"/>
    <w:basedOn w:val="a3"/>
    <w:semiHidden/>
    <w:unhideWhenUsed/>
    <w:rsid w:val="003E453C"/>
    <w:rPr>
      <w:vertAlign w:val="superscript"/>
    </w:rPr>
  </w:style>
  <w:style w:type="paragraph" w:customStyle="1" w:styleId="afe">
    <w:name w:val="a表格"/>
    <w:basedOn w:val="a2"/>
    <w:uiPriority w:val="99"/>
    <w:qFormat/>
    <w:rsid w:val="00947BD1"/>
    <w:pPr>
      <w:autoSpaceDE w:val="0"/>
      <w:autoSpaceDN w:val="0"/>
      <w:adjustRightInd w:val="0"/>
      <w:spacing w:line="320" w:lineRule="atLeast"/>
      <w:ind w:left="60" w:right="60"/>
      <w:jc w:val="center"/>
    </w:pPr>
    <w:rPr>
      <w:rFonts w:cs="MingLiU"/>
      <w:color w:val="264A60"/>
      <w:kern w:val="0"/>
      <w:sz w:val="24"/>
      <w:szCs w:val="18"/>
    </w:rPr>
  </w:style>
  <w:style w:type="character" w:styleId="aff">
    <w:name w:val="Strong"/>
    <w:basedOn w:val="a3"/>
    <w:qFormat/>
    <w:rsid w:val="001805DA"/>
    <w:rPr>
      <w:b/>
      <w:bCs/>
    </w:rPr>
  </w:style>
  <w:style w:type="paragraph" w:customStyle="1" w:styleId="aff0">
    <w:name w:val="表头"/>
    <w:basedOn w:val="a2"/>
    <w:qFormat/>
    <w:rsid w:val="00F27D5E"/>
    <w:pPr>
      <w:spacing w:beforeLines="50" w:before="156"/>
      <w:ind w:left="62" w:right="62"/>
      <w:jc w:val="center"/>
    </w:pPr>
    <w:rPr>
      <w:rFonts w:asciiTheme="minorEastAsia" w:eastAsiaTheme="minorEastAsia" w:hAnsiTheme="minorEastAsia"/>
      <w:b/>
      <w:bCs/>
      <w:color w:val="000000" w:themeColor="text1"/>
      <w:sz w:val="24"/>
    </w:rPr>
  </w:style>
  <w:style w:type="character" w:customStyle="1" w:styleId="UnresolvedMention">
    <w:name w:val="Unresolved Mention"/>
    <w:basedOn w:val="a3"/>
    <w:uiPriority w:val="99"/>
    <w:semiHidden/>
    <w:unhideWhenUsed/>
    <w:rsid w:val="00AF5DB4"/>
    <w:rPr>
      <w:color w:val="605E5C"/>
      <w:shd w:val="clear" w:color="auto" w:fill="E1DFDD"/>
    </w:rPr>
  </w:style>
  <w:style w:type="character" w:styleId="aff1">
    <w:name w:val="annotation reference"/>
    <w:basedOn w:val="a3"/>
    <w:semiHidden/>
    <w:unhideWhenUsed/>
    <w:rsid w:val="00AE5C19"/>
    <w:rPr>
      <w:sz w:val="21"/>
      <w:szCs w:val="21"/>
    </w:rPr>
  </w:style>
  <w:style w:type="paragraph" w:styleId="aff2">
    <w:name w:val="annotation text"/>
    <w:basedOn w:val="a2"/>
    <w:link w:val="aff3"/>
    <w:semiHidden/>
    <w:unhideWhenUsed/>
    <w:rsid w:val="00AE5C19"/>
    <w:pPr>
      <w:jc w:val="left"/>
    </w:pPr>
  </w:style>
  <w:style w:type="character" w:customStyle="1" w:styleId="aff3">
    <w:name w:val="批注文字 字符"/>
    <w:basedOn w:val="a3"/>
    <w:link w:val="aff2"/>
    <w:semiHidden/>
    <w:rsid w:val="00AE5C19"/>
    <w:rPr>
      <w:kern w:val="2"/>
      <w:sz w:val="21"/>
      <w:szCs w:val="24"/>
    </w:rPr>
  </w:style>
  <w:style w:type="paragraph" w:styleId="aff4">
    <w:name w:val="annotation subject"/>
    <w:basedOn w:val="aff2"/>
    <w:next w:val="aff2"/>
    <w:link w:val="aff5"/>
    <w:semiHidden/>
    <w:unhideWhenUsed/>
    <w:rsid w:val="00AE5C19"/>
    <w:rPr>
      <w:b/>
      <w:bCs/>
    </w:rPr>
  </w:style>
  <w:style w:type="character" w:customStyle="1" w:styleId="aff5">
    <w:name w:val="批注主题 字符"/>
    <w:basedOn w:val="aff3"/>
    <w:link w:val="aff4"/>
    <w:semiHidden/>
    <w:rsid w:val="00AE5C19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ysxdi\Documents\&#33258;&#23450;&#20041;%20Office%20&#27169;&#26495;\&#25968;&#23398;&#24314;&#27169;&#35770;&#25991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7">
    <wetp:webextensionref xmlns:r="http://schemas.openxmlformats.org/officeDocument/2006/relationships" r:id="rId1"/>
  </wetp:taskpane>
  <wetp:taskpane dockstate="right" visibility="0" width="525" row="8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E901E95D-C1D6-4D9D-A2AE-72E872A728B9}">
  <we:reference id="wa104380646" version="1.0.0.0" store="zh-CN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9549A15-A179-4E6D-BD2A-2C2784960E00}">
  <we:reference id="wa104178141" version="3.10.0.197" store="zh-CN" storeType="OMEX"/>
  <we:alternateReferences>
    <we:reference id="wa104178141" version="3.10.0.197" store="WA10417814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C791C-151F-48DD-8C91-BAA7D9B98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数学建模论文.dotx</Template>
  <TotalTime>261</TotalTime>
  <Pages>1</Pages>
  <Words>330</Words>
  <Characters>1884</Characters>
  <Application>Microsoft Office Word</Application>
  <DocSecurity>0</DocSecurity>
  <Lines>15</Lines>
  <Paragraphs>4</Paragraphs>
  <ScaleCrop>false</ScaleCrop>
  <Company>IMD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西南师范大学信息管理与信息系统专业</dc:title>
  <dc:subject/>
  <dc:creator>wysxdi</dc:creator>
  <cp:keywords>summer</cp:keywords>
  <dc:description/>
  <cp:lastModifiedBy>Song XJ</cp:lastModifiedBy>
  <cp:revision>29</cp:revision>
  <cp:lastPrinted>2019-05-19T11:39:00Z</cp:lastPrinted>
  <dcterms:created xsi:type="dcterms:W3CDTF">2019-05-19T11:38:00Z</dcterms:created>
  <dcterms:modified xsi:type="dcterms:W3CDTF">2019-05-31T01:24:00Z</dcterms:modified>
</cp:coreProperties>
</file>