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9661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西南大学计算机与信息科学学院</w:t>
      </w:r>
    </w:p>
    <w:p w14:paraId="4542D6D0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《</w:t>
      </w:r>
      <w:r w:rsidRPr="00C239E4">
        <w:rPr>
          <w:rFonts w:hint="eastAsia"/>
          <w:b/>
          <w:sz w:val="32"/>
          <w:szCs w:val="30"/>
        </w:rPr>
        <w:t>C++</w:t>
      </w:r>
      <w:r w:rsidRPr="00C239E4">
        <w:rPr>
          <w:rFonts w:hint="eastAsia"/>
          <w:b/>
          <w:sz w:val="32"/>
          <w:szCs w:val="30"/>
        </w:rPr>
        <w:t>》之</w:t>
      </w:r>
    </w:p>
    <w:p w14:paraId="3037BFA8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实验</w:t>
      </w:r>
      <w:r w:rsidRPr="00C239E4">
        <w:rPr>
          <w:b/>
          <w:sz w:val="32"/>
          <w:szCs w:val="30"/>
        </w:rPr>
        <w:t>001</w:t>
      </w:r>
      <w:r w:rsidRPr="00C239E4">
        <w:rPr>
          <w:rFonts w:hint="eastAsia"/>
          <w:b/>
          <w:sz w:val="32"/>
          <w:szCs w:val="30"/>
        </w:rPr>
        <w:t>：</w:t>
      </w:r>
      <w:r w:rsidRPr="00C239E4">
        <w:rPr>
          <w:b/>
          <w:sz w:val="32"/>
          <w:szCs w:val="30"/>
        </w:rPr>
        <w:t xml:space="preserve"> </w:t>
      </w:r>
      <w:r w:rsidRPr="00C239E4">
        <w:rPr>
          <w:rFonts w:hint="eastAsia"/>
          <w:b/>
          <w:sz w:val="32"/>
          <w:szCs w:val="30"/>
        </w:rPr>
        <w:t>射雕英雄传分回</w:t>
      </w:r>
    </w:p>
    <w:p w14:paraId="65C05E8E" w14:textId="77777777" w:rsidR="00C239E4" w:rsidRPr="00F91310" w:rsidRDefault="00C239E4" w:rsidP="00C239E4">
      <w:pPr>
        <w:rPr>
          <w:sz w:val="30"/>
          <w:szCs w:val="30"/>
        </w:rPr>
      </w:pPr>
    </w:p>
    <w:p w14:paraId="1FF85537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实验基本信息：</w:t>
      </w:r>
    </w:p>
    <w:p w14:paraId="14E9DA7A" w14:textId="29988C01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noProof/>
        </w:rPr>
        <w:drawing>
          <wp:anchor distT="0" distB="0" distL="114300" distR="114300" simplePos="0" relativeHeight="251658240" behindDoc="0" locked="0" layoutInCell="1" allowOverlap="1" wp14:anchorId="6A7F37EE" wp14:editId="06B35A36">
            <wp:simplePos x="0" y="0"/>
            <wp:positionH relativeFrom="column">
              <wp:posOffset>1061720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10">
        <w:rPr>
          <w:rFonts w:ascii="宋体" w:hAnsi="宋体" w:hint="eastAsia"/>
          <w:sz w:val="24"/>
        </w:rPr>
        <w:t>实验类型：</w:t>
      </w:r>
      <w:r w:rsidRPr="00F91310">
        <w:rPr>
          <w:rFonts w:ascii="宋体" w:hAnsi="宋体" w:hint="eastAsia"/>
          <w:sz w:val="24"/>
        </w:rPr>
        <w:tab/>
        <w:t>□验证性</w:t>
      </w:r>
      <w:r w:rsidRPr="00F91310">
        <w:rPr>
          <w:rFonts w:ascii="宋体" w:hAnsi="宋体" w:hint="eastAsia"/>
          <w:sz w:val="24"/>
        </w:rPr>
        <w:tab/>
        <w:t>□设计性</w:t>
      </w:r>
      <w:r w:rsidRPr="00F91310">
        <w:rPr>
          <w:rFonts w:ascii="宋体" w:hAnsi="宋体" w:hint="eastAsia"/>
          <w:sz w:val="24"/>
        </w:rPr>
        <w:tab/>
        <w:t>□综合性</w:t>
      </w:r>
    </w:p>
    <w:p w14:paraId="6A6F3656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rFonts w:ascii="宋体" w:hAnsi="宋体" w:hint="eastAsia"/>
          <w:sz w:val="24"/>
        </w:rPr>
        <w:t>理论教师：</w:t>
      </w:r>
      <w:r w:rsidRPr="00F91310">
        <w:rPr>
          <w:rFonts w:ascii="宋体" w:hAnsi="宋体" w:hint="eastAsia"/>
          <w:sz w:val="24"/>
        </w:rPr>
        <w:tab/>
        <w:t>代立云</w:t>
      </w:r>
      <w:r w:rsidRPr="00F91310">
        <w:rPr>
          <w:rFonts w:ascii="宋体" w:hAnsi="宋体" w:hint="eastAsia"/>
          <w:sz w:val="24"/>
        </w:rPr>
        <w:tab/>
      </w:r>
      <w:r w:rsidRPr="00F91310">
        <w:rPr>
          <w:rFonts w:ascii="宋体" w:hAnsi="宋体" w:hint="eastAsia"/>
          <w:sz w:val="24"/>
        </w:rPr>
        <w:tab/>
        <w:t>实验指导教师：代立云</w:t>
      </w:r>
    </w:p>
    <w:p w14:paraId="47846E0A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 xml:space="preserve">学生姓名: </w:t>
      </w:r>
      <w:r w:rsidRPr="00F91310">
        <w:rPr>
          <w:rFonts w:ascii="宋体" w:hAnsi="宋体" w:hint="eastAsia"/>
          <w:sz w:val="24"/>
          <w:u w:val="single"/>
        </w:rPr>
        <w:t xml:space="preserve">     宋行健    </w:t>
      </w:r>
      <w:r w:rsidRPr="00F91310">
        <w:rPr>
          <w:rFonts w:ascii="宋体" w:hAnsi="宋体" w:hint="eastAsia"/>
          <w:sz w:val="24"/>
        </w:rPr>
        <w:t>学号:</w:t>
      </w:r>
      <w:r w:rsidRPr="00F91310">
        <w:rPr>
          <w:rFonts w:ascii="宋体" w:hAnsi="宋体" w:hint="eastAsia"/>
          <w:sz w:val="24"/>
          <w:u w:val="single"/>
        </w:rPr>
        <w:t xml:space="preserve"> </w:t>
      </w:r>
      <w:r w:rsidRPr="00F91310">
        <w:rPr>
          <w:rFonts w:ascii="宋体" w:hAnsi="宋体"/>
          <w:sz w:val="24"/>
          <w:u w:val="single"/>
        </w:rPr>
        <w:t>222018321062006</w:t>
      </w:r>
      <w:r w:rsidRPr="00F91310">
        <w:rPr>
          <w:rFonts w:ascii="宋体" w:hAnsi="宋体" w:hint="eastAsia"/>
          <w:sz w:val="24"/>
          <w:u w:val="single"/>
        </w:rPr>
        <w:t xml:space="preserve">             </w:t>
      </w:r>
    </w:p>
    <w:p w14:paraId="3E7E4595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班级：</w:t>
      </w:r>
      <w:r w:rsidRPr="00F91310">
        <w:rPr>
          <w:rFonts w:ascii="宋体" w:hAnsi="宋体" w:hint="eastAsia"/>
          <w:sz w:val="24"/>
          <w:u w:val="single"/>
        </w:rPr>
        <w:t xml:space="preserve">    </w:t>
      </w:r>
      <w:r w:rsidRPr="00F91310">
        <w:rPr>
          <w:rFonts w:ascii="宋体" w:hAnsi="宋体"/>
          <w:sz w:val="24"/>
          <w:u w:val="single"/>
        </w:rPr>
        <w:t>18</w:t>
      </w:r>
      <w:r w:rsidRPr="00F91310">
        <w:rPr>
          <w:rFonts w:ascii="宋体" w:hAnsi="宋体" w:hint="eastAsia"/>
          <w:sz w:val="24"/>
          <w:u w:val="single"/>
        </w:rPr>
        <w:t xml:space="preserve">级软件工程一班           </w:t>
      </w:r>
    </w:p>
    <w:p w14:paraId="0D4037B4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时间：</w:t>
      </w:r>
      <w:r w:rsidRPr="00F91310">
        <w:rPr>
          <w:rFonts w:ascii="宋体" w:hAnsi="宋体" w:hint="eastAsia"/>
          <w:sz w:val="24"/>
          <w:u w:val="single"/>
        </w:rPr>
        <w:t xml:space="preserve">     </w:t>
      </w:r>
      <w:r w:rsidRPr="00F91310">
        <w:rPr>
          <w:rFonts w:ascii="宋体" w:hAnsi="宋体"/>
          <w:sz w:val="24"/>
          <w:u w:val="single"/>
        </w:rPr>
        <w:t>2019.5.7</w:t>
      </w:r>
      <w:r w:rsidRPr="00F91310">
        <w:rPr>
          <w:rFonts w:ascii="宋体" w:hAnsi="宋体" w:hint="eastAsia"/>
          <w:sz w:val="24"/>
          <w:u w:val="single"/>
        </w:rPr>
        <w:t xml:space="preserve">            </w:t>
      </w:r>
    </w:p>
    <w:p w14:paraId="73A5AE4F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</w:p>
    <w:p w14:paraId="361CF633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实验过程：</w:t>
      </w:r>
    </w:p>
    <w:p w14:paraId="5616201D" w14:textId="09D8CC55" w:rsidR="00CE479F" w:rsidRPr="00CE479F" w:rsidRDefault="00C239E4" w:rsidP="00CE479F">
      <w:pPr>
        <w:pStyle w:val="a0"/>
      </w:pPr>
      <w:r>
        <w:rPr>
          <w:rFonts w:hint="eastAsia"/>
        </w:rPr>
        <w:t>实验代码</w:t>
      </w:r>
    </w:p>
    <w:p w14:paraId="7EEAE79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iostream</w:t>
      </w:r>
      <w:proofErr w:type="spellEnd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</w:p>
    <w:p w14:paraId="14C441E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fstream</w:t>
      </w:r>
      <w:proofErr w:type="spellEnd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</w:p>
    <w:p w14:paraId="4821536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&lt;string&gt;</w:t>
      </w:r>
    </w:p>
    <w:p w14:paraId="41893C0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string.h</w:t>
      </w:r>
      <w:proofErr w:type="spellEnd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</w:p>
    <w:p w14:paraId="48D0DFC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10261CE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using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namespace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std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12F9F9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exchange(</w:t>
      </w:r>
      <w:proofErr w:type="spell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number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将计数变量转化为字符串；</w:t>
      </w:r>
    </w:p>
    <w:p w14:paraId="3B09226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68793051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proofErr w:type="spellStart"/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main()</w:t>
      </w:r>
    </w:p>
    <w:p w14:paraId="0C3F730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14:paraId="792CF16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ifstream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in;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读入文件流；</w:t>
      </w:r>
    </w:p>
    <w:p w14:paraId="4C3664D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ofstream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out;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写入文件流；</w:t>
      </w:r>
    </w:p>
    <w:p w14:paraId="5DC79DB1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number=1;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第几回的计数变量；</w:t>
      </w:r>
    </w:p>
    <w:p w14:paraId="4DF9665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文件名称：第几回；</w:t>
      </w:r>
    </w:p>
    <w:p w14:paraId="73D9008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line;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读入文件流，每次读一行，储存变量；</w:t>
      </w:r>
    </w:p>
    <w:p w14:paraId="66F6602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location;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文件地址名称；</w:t>
      </w:r>
    </w:p>
    <w:p w14:paraId="14D4D1C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char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*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loc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文件地址名称字符串首位指针；</w:t>
      </w:r>
    </w:p>
    <w:p w14:paraId="4381807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5A290FC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in.open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"E:\\C++\\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射雕英雄传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.txt"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打开要读入的文件；</w:t>
      </w:r>
    </w:p>
    <w:p w14:paraId="744FC70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out.open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"E:\\C++\\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射雕英雄传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out\\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前言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.txt"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打开前言；</w:t>
      </w:r>
    </w:p>
    <w:p w14:paraId="3393EB3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4CB30D9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!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in)</w:t>
      </w:r>
    </w:p>
    <w:p w14:paraId="0C1E5D8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cout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"Open failed(in)"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检验原文件是否打开成功；</w:t>
      </w:r>
    </w:p>
    <w:p w14:paraId="03F7234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</w:p>
    <w:p w14:paraId="3B10C10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else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</w:p>
    <w:p w14:paraId="0CC9A41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2EA83CC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exchange(number);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将计数变量转化为字符串——“第几回”；</w:t>
      </w:r>
    </w:p>
    <w:p w14:paraId="073069E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while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getline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(in, line))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当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in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成行读入有数据，则将读入的数据存入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line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；</w:t>
      </w:r>
    </w:p>
    <w:p w14:paraId="675B5A9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36AF625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line.find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(name))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如果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line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中含有“第几回”关键字，则新建文件；</w:t>
      </w:r>
    </w:p>
    <w:p w14:paraId="015C9DB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591C385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out.close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关闭上一个文件；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ab/>
      </w:r>
    </w:p>
    <w:p w14:paraId="2AAA7C4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cout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监视复制过程；</w:t>
      </w:r>
    </w:p>
    <w:p w14:paraId="696DD1AE" w14:textId="193C792E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location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"E:\\C++\\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射雕英雄传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out\\"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".txt"</w:t>
      </w:r>
      <w:r w:rsidR="00E706DC"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//location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来存文件的完整地址的字符串；</w:t>
      </w:r>
    </w:p>
    <w:p w14:paraId="3511FB0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loc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= &amp;location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[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0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]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proofErr w:type="spellStart"/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loc</w:t>
      </w:r>
      <w:proofErr w:type="spellEnd"/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来存文件的完整地址字符串的内存地址；</w:t>
      </w:r>
    </w:p>
    <w:p w14:paraId="0DD7BD7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</w:p>
    <w:p w14:paraId="288D59F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out.open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loc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打开新文件；</w:t>
      </w:r>
    </w:p>
    <w:p w14:paraId="51C17F12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!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out)</w:t>
      </w:r>
    </w:p>
    <w:p w14:paraId="0734B8A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0C9D5DE1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cout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"Open failed(out)"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检查文件是否创建成功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,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若不成功则跳出循环；</w:t>
      </w:r>
    </w:p>
    <w:p w14:paraId="0C27277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52249A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1F6FD5A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number++;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计数变量加一；</w:t>
      </w:r>
    </w:p>
    <w:p w14:paraId="2063F63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exchange(number);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将计数变量转化为字符串——“第几回”；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ab/>
      </w:r>
    </w:p>
    <w:p w14:paraId="35E90BD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487941D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out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line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一行</w:t>
      </w:r>
      <w:proofErr w:type="gramStart"/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一行</w:t>
      </w:r>
      <w:proofErr w:type="gramEnd"/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将数据写入文件；</w:t>
      </w:r>
    </w:p>
    <w:p w14:paraId="6EDF375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045B99F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92F698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cout</w:t>
      </w:r>
      <w:proofErr w:type="spellEnd"/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"FINISH!!!"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复制完成提示；</w:t>
      </w:r>
    </w:p>
    <w:p w14:paraId="3AF0727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3563A322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4A7624C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out.close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();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关闭打开的所有文件；</w:t>
      </w:r>
    </w:p>
    <w:p w14:paraId="316D761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proofErr w:type="gram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in.close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4F58A9C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1776D59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return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0;</w:t>
      </w:r>
    </w:p>
    <w:p w14:paraId="44ED03E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14:paraId="53BCA7E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078194E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exchange(</w:t>
      </w:r>
      <w:proofErr w:type="spell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number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将计数变量转化为字符串；</w:t>
      </w:r>
    </w:p>
    <w:p w14:paraId="113AD2F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14:paraId="18BC0E2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第几回；</w:t>
      </w:r>
    </w:p>
    <w:p w14:paraId="0178698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</w:r>
      <w:proofErr w:type="spell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number_1;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计数变量的十位；</w:t>
      </w:r>
    </w:p>
    <w:p w14:paraId="03762F9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spell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number_2;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计数变量的个位；</w:t>
      </w:r>
    </w:p>
    <w:p w14:paraId="680BDCB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number_1 = </w:t>
      </w: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number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/ 10;</w:t>
      </w:r>
    </w:p>
    <w:p w14:paraId="2A1F344D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number_2 = </w:t>
      </w:r>
      <w:r w:rsidRPr="00E706DC">
        <w:rPr>
          <w:rFonts w:ascii="新宋体" w:eastAsia="新宋体" w:cs="新宋体"/>
          <w:color w:val="808080"/>
          <w:kern w:val="0"/>
          <w:sz w:val="18"/>
          <w:szCs w:val="19"/>
        </w:rPr>
        <w:t>number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% 10;</w:t>
      </w:r>
    </w:p>
    <w:p w14:paraId="0A264412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</w:p>
    <w:p w14:paraId="790E0EB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(number_1 == 0)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计数变量为个位数，十位为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0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；</w:t>
      </w:r>
    </w:p>
    <w:p w14:paraId="2B56D0A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3C8F789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switch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(number_2)</w:t>
      </w:r>
    </w:p>
    <w:p w14:paraId="67126EE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4936892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1:name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proofErr w:type="gramStart"/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一</w:t>
      </w:r>
      <w:proofErr w:type="gramEnd"/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C37D40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2:name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二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4CE52A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3:name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三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A46CF4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4:name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四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989B5A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5:name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五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30979C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6:name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六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D91285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7:name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七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34C5B77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8:name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八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01D62D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9:name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九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264EA6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148162A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42B1CC4D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else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(number_1 == 1)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计数变量为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10~19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；</w:t>
      </w:r>
    </w:p>
    <w:p w14:paraId="39F76B9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63E7032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switch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(number_2)</w:t>
      </w:r>
    </w:p>
    <w:p w14:paraId="3070C8B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71D0A3E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0:name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6C2D31E1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1:name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十一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CDF77E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2:name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十二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407B9CD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3:name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十三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776FC1FD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4:name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十四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57202E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5:name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十五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1E6BC8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6:name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十六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BDB41A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7:name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十七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571E5B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8:name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十八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3D85FBE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9:name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十九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81E0B7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13AA845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0FA3A24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else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计数变量为</w:t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20~99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；</w:t>
      </w:r>
    </w:p>
    <w:p w14:paraId="13941DE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344C310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switch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(number_1)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先输出十位；</w:t>
      </w:r>
    </w:p>
    <w:p w14:paraId="6A0110D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45F0C0C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2:name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二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02091F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3:name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三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3C8CC4B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4:name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四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7F63705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5:name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五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4DA1EA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6:name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六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ED71DD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7:name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七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7DA1E41A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8:name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八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6B8AF75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9:name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九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362FF8A4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69627CF3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02605A29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switch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(number_2)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再输出个位；</w:t>
      </w:r>
    </w:p>
    <w:p w14:paraId="456F8F3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14:paraId="63D707C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0:name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4B524E5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1:name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十一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2F94FCE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2:name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十二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01B82AAE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3:name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十三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149FE2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4:name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十四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5EA6CBD8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5:name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十五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3FE7137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6:name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十六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1EE332B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7:name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十七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0D1E93CB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8:name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十八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69189462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case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9:name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十九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</w:t>
      </w:r>
      <w:proofErr w:type="gramStart"/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proofErr w:type="gram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14:paraId="6F0151EF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20B131F7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14:paraId="48D6993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=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第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 </w:t>
      </w:r>
      <w:r w:rsidRPr="00E706DC">
        <w:rPr>
          <w:rFonts w:ascii="新宋体" w:eastAsia="新宋体" w:cs="新宋体"/>
          <w:color w:val="008080"/>
          <w:kern w:val="0"/>
          <w:sz w:val="18"/>
          <w:szCs w:val="19"/>
        </w:rPr>
        <w:t>+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 w:hint="eastAsia"/>
          <w:color w:val="A31515"/>
          <w:kern w:val="0"/>
          <w:sz w:val="18"/>
          <w:szCs w:val="19"/>
        </w:rPr>
        <w:t>回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完整名称，第几回；</w:t>
      </w:r>
    </w:p>
    <w:p w14:paraId="6BBF92B6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proofErr w:type="spellStart"/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cout</w:t>
      </w:r>
      <w:proofErr w:type="spellEnd"/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 xml:space="preserve"> &lt;&lt; name &lt;&lt; </w:t>
      </w:r>
      <w:proofErr w:type="spellStart"/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endl</w:t>
      </w:r>
      <w:proofErr w:type="spellEnd"/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;</w:t>
      </w:r>
    </w:p>
    <w:p w14:paraId="2F6C4CE0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68CDF17C" w14:textId="77777777" w:rsidR="00CE479F" w:rsidRPr="00E706DC" w:rsidRDefault="00CE479F" w:rsidP="00CE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FF"/>
          <w:kern w:val="0"/>
          <w:sz w:val="18"/>
          <w:szCs w:val="19"/>
        </w:rPr>
        <w:t>return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name;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E706DC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706DC">
        <w:rPr>
          <w:rFonts w:ascii="新宋体" w:eastAsia="新宋体" w:cs="新宋体" w:hint="eastAsia"/>
          <w:color w:val="008000"/>
          <w:kern w:val="0"/>
          <w:sz w:val="18"/>
          <w:szCs w:val="19"/>
        </w:rPr>
        <w:t>返回名称字符串；</w:t>
      </w:r>
    </w:p>
    <w:p w14:paraId="5C93FC77" w14:textId="71FB3926" w:rsidR="007E09F8" w:rsidRDefault="00CE479F" w:rsidP="00CE479F">
      <w:pPr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14:paraId="4DCC4C42" w14:textId="52EDE18D" w:rsidR="00E706DC" w:rsidRDefault="00E706DC" w:rsidP="00CE479F">
      <w:pPr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0AF2CBEC" w14:textId="15CE1B6B" w:rsidR="00E706DC" w:rsidRDefault="00E706DC" w:rsidP="00E706DC">
      <w:pPr>
        <w:pStyle w:val="a0"/>
      </w:pPr>
      <w:r>
        <w:rPr>
          <w:rFonts w:hint="eastAsia"/>
        </w:rPr>
        <w:t>实验感想</w:t>
      </w:r>
    </w:p>
    <w:p w14:paraId="1EFE8953" w14:textId="26E7222E" w:rsidR="00E706DC" w:rsidRDefault="00E706DC" w:rsidP="00E706DC">
      <w:pPr>
        <w:pStyle w:val="aa2"/>
      </w:pPr>
      <w:r>
        <w:rPr>
          <w:rFonts w:hint="eastAsia"/>
        </w:rPr>
        <w:t>通过本次实验，我更加熟练掌握了文件读入读出流的应用。</w:t>
      </w:r>
      <w:r w:rsidR="0027736F">
        <w:rPr>
          <w:rFonts w:hint="eastAsia"/>
        </w:rPr>
        <w:t>利用</w:t>
      </w:r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fstream</w:t>
      </w:r>
      <w:proofErr w:type="spellEnd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  <w:r w:rsidR="0027736F" w:rsidRPr="0027736F">
        <w:rPr>
          <w:rFonts w:hint="eastAsia"/>
        </w:rPr>
        <w:t>包</w:t>
      </w:r>
      <w:r w:rsidR="0027736F">
        <w:rPr>
          <w:rFonts w:hint="eastAsia"/>
        </w:rPr>
        <w:t>对</w:t>
      </w:r>
      <w:r w:rsidR="00F11F0A">
        <w:rPr>
          <w:rFonts w:hint="eastAsia"/>
        </w:rPr>
        <w:t>“射雕英雄传</w:t>
      </w:r>
      <w:r w:rsidR="00F11F0A">
        <w:rPr>
          <w:rFonts w:hint="eastAsia"/>
        </w:rPr>
        <w:t>.</w:t>
      </w:r>
      <w:r w:rsidR="00F11F0A">
        <w:t>txt</w:t>
      </w:r>
      <w:r w:rsidR="00F11F0A">
        <w:rPr>
          <w:rFonts w:hint="eastAsia"/>
        </w:rPr>
        <w:t>”文件进行逐行读取，在每一行的读取数据中寻找是否含有“第</w:t>
      </w:r>
      <w:r w:rsidR="00ED2699">
        <w:rPr>
          <w:rFonts w:hint="eastAsia"/>
        </w:rPr>
        <w:t>X</w:t>
      </w:r>
      <w:r w:rsidR="00F11F0A">
        <w:rPr>
          <w:rFonts w:hint="eastAsia"/>
        </w:rPr>
        <w:t>回”这个关键词，若含有这个关键词，则</w:t>
      </w:r>
      <w:r w:rsidR="00ED2699">
        <w:rPr>
          <w:rFonts w:hint="eastAsia"/>
        </w:rPr>
        <w:t>新建一个名为“第</w:t>
      </w:r>
      <w:r w:rsidR="00ED2699">
        <w:rPr>
          <w:rFonts w:hint="eastAsia"/>
        </w:rPr>
        <w:t>X</w:t>
      </w:r>
      <w:r w:rsidR="00ED2699">
        <w:rPr>
          <w:rFonts w:hint="eastAsia"/>
        </w:rPr>
        <w:t>回</w:t>
      </w:r>
      <w:r w:rsidR="00ED2699">
        <w:rPr>
          <w:rFonts w:hint="eastAsia"/>
        </w:rPr>
        <w:t>.</w:t>
      </w:r>
      <w:r w:rsidR="00ED2699">
        <w:t>txt</w:t>
      </w:r>
      <w:r w:rsidR="00ED2699">
        <w:rPr>
          <w:rFonts w:hint="eastAsia"/>
        </w:rPr>
        <w:t>”的文件，把从</w:t>
      </w:r>
      <w:r w:rsidR="00ED2699">
        <w:rPr>
          <w:rFonts w:hint="eastAsia"/>
        </w:rPr>
        <w:t>“射雕英雄传</w:t>
      </w:r>
      <w:r w:rsidR="00ED2699">
        <w:rPr>
          <w:rFonts w:hint="eastAsia"/>
        </w:rPr>
        <w:t>.</w:t>
      </w:r>
      <w:r w:rsidR="00ED2699">
        <w:t>txt</w:t>
      </w:r>
      <w:r w:rsidR="00ED2699">
        <w:rPr>
          <w:rFonts w:hint="eastAsia"/>
        </w:rPr>
        <w:t>”</w:t>
      </w:r>
      <w:r w:rsidR="00ED2699">
        <w:rPr>
          <w:rFonts w:hint="eastAsia"/>
        </w:rPr>
        <w:t>中逐行读取的数据复制到这个新建的文件中，实现了对原文件的分回。</w:t>
      </w:r>
    </w:p>
    <w:p w14:paraId="0C16F76F" w14:textId="2CDF88FC" w:rsidR="00ED2699" w:rsidRDefault="00ED2699" w:rsidP="00E706DC">
      <w:pPr>
        <w:pStyle w:val="aa2"/>
      </w:pPr>
      <w:r>
        <w:rPr>
          <w:rFonts w:hint="eastAsia"/>
        </w:rPr>
        <w:t>其中比较困难的问题是如何自动的生成“第</w:t>
      </w:r>
      <w:r>
        <w:rPr>
          <w:rFonts w:hint="eastAsia"/>
        </w:rPr>
        <w:t>X</w:t>
      </w:r>
      <w:r>
        <w:rPr>
          <w:rFonts w:hint="eastAsia"/>
        </w:rPr>
        <w:t>回”</w:t>
      </w:r>
      <w:r w:rsidR="00CF14E5">
        <w:rPr>
          <w:rFonts w:hint="eastAsia"/>
        </w:rPr>
        <w:t>这个汉语关键词。为了解决这个问题，</w:t>
      </w:r>
      <w:r w:rsidR="00783273">
        <w:rPr>
          <w:rFonts w:hint="eastAsia"/>
        </w:rPr>
        <w:t>我先</w:t>
      </w:r>
      <w:r w:rsidR="00783273">
        <w:rPr>
          <w:rFonts w:hint="eastAsia"/>
        </w:rPr>
        <w:t>在主函数中</w:t>
      </w:r>
      <w:r w:rsidR="00783273">
        <w:rPr>
          <w:rFonts w:hint="eastAsia"/>
        </w:rPr>
        <w:t>定义了一个计数变量</w:t>
      </w:r>
      <w:proofErr w:type="spellStart"/>
      <w:r w:rsidR="00C55DB6"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="00C55DB6"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number</w:t>
      </w:r>
      <w:r w:rsidR="00783273">
        <w:rPr>
          <w:rFonts w:hint="eastAsia"/>
        </w:rPr>
        <w:t>，</w:t>
      </w:r>
      <w:r w:rsidR="00C55DB6">
        <w:rPr>
          <w:rFonts w:hint="eastAsia"/>
        </w:rPr>
        <w:t>另外</w:t>
      </w:r>
      <w:r w:rsidR="00CF14E5">
        <w:rPr>
          <w:rFonts w:hint="eastAsia"/>
        </w:rPr>
        <w:t>定义了</w:t>
      </w:r>
      <w:r w:rsidR="00CF14E5"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="00CF14E5"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exchange(</w:t>
      </w:r>
      <w:proofErr w:type="spellStart"/>
      <w:r w:rsidR="00CF14E5"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="00CF14E5"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CF14E5" w:rsidRPr="00E706DC">
        <w:rPr>
          <w:rFonts w:ascii="新宋体" w:eastAsia="新宋体" w:cs="新宋体"/>
          <w:color w:val="808080"/>
          <w:kern w:val="0"/>
          <w:sz w:val="18"/>
          <w:szCs w:val="19"/>
        </w:rPr>
        <w:t>number</w:t>
      </w:r>
      <w:r w:rsidR="00CF14E5" w:rsidRPr="00E706DC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="00CF14E5" w:rsidRPr="00CF14E5">
        <w:t>函数</w:t>
      </w:r>
      <w:r w:rsidR="00783273">
        <w:rPr>
          <w:rFonts w:hint="eastAsia"/>
        </w:rPr>
        <w:t>，</w:t>
      </w:r>
      <w:r w:rsidR="00C55DB6">
        <w:rPr>
          <w:rFonts w:hint="eastAsia"/>
        </w:rPr>
        <w:t>在这个函数中用</w:t>
      </w:r>
      <w:r w:rsidR="00C55DB6" w:rsidRPr="00E706DC">
        <w:rPr>
          <w:rFonts w:ascii="新宋体" w:eastAsia="新宋体" w:cs="新宋体"/>
          <w:color w:val="0000FF"/>
          <w:kern w:val="0"/>
          <w:sz w:val="18"/>
          <w:szCs w:val="19"/>
        </w:rPr>
        <w:t>switch</w:t>
      </w:r>
      <w:r w:rsidR="00C55DB6" w:rsidRPr="00E706D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(number_1)</w:t>
      </w:r>
      <w:r w:rsidR="00C55DB6" w:rsidRPr="00C55DB6">
        <w:t>语句</w:t>
      </w:r>
      <w:r w:rsidR="00C55DB6">
        <w:rPr>
          <w:rFonts w:hint="eastAsia"/>
        </w:rPr>
        <w:t>将</w:t>
      </w:r>
      <w:proofErr w:type="spellStart"/>
      <w:r w:rsidR="00C55DB6" w:rsidRPr="00E706DC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proofErr w:type="spellEnd"/>
      <w:r w:rsidR="00C55DB6" w:rsidRPr="00C55DB6">
        <w:t>类型</w:t>
      </w:r>
      <w:r w:rsidR="00C55DB6">
        <w:rPr>
          <w:rFonts w:hint="eastAsia"/>
        </w:rPr>
        <w:t>的计数变量</w:t>
      </w:r>
      <w:r w:rsidR="008338C5">
        <w:rPr>
          <w:rFonts w:hint="eastAsia"/>
        </w:rPr>
        <w:t>分别以十位个位</w:t>
      </w:r>
      <w:r w:rsidR="00C55DB6">
        <w:rPr>
          <w:rFonts w:hint="eastAsia"/>
        </w:rPr>
        <w:t>转换成</w:t>
      </w:r>
      <w:r w:rsidR="00C55DB6" w:rsidRPr="00E706DC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="00C55DB6" w:rsidRPr="00C55DB6">
        <w:t>类型</w:t>
      </w:r>
      <w:r w:rsidR="00C55DB6">
        <w:rPr>
          <w:rFonts w:hint="eastAsia"/>
        </w:rPr>
        <w:t>的字符串类型变量</w:t>
      </w:r>
      <w:r w:rsidR="008338C5">
        <w:rPr>
          <w:rFonts w:hint="eastAsia"/>
        </w:rPr>
        <w:t>，然后将其返回</w:t>
      </w:r>
      <w:r w:rsidR="00C55DB6">
        <w:rPr>
          <w:rFonts w:hint="eastAsia"/>
        </w:rPr>
        <w:t>。</w:t>
      </w:r>
    </w:p>
    <w:p w14:paraId="1696ECBD" w14:textId="7F422FA8" w:rsidR="008338C5" w:rsidRDefault="00245DB7" w:rsidP="00E706DC">
      <w:pPr>
        <w:pStyle w:val="aa2"/>
      </w:pPr>
      <w:r>
        <w:rPr>
          <w:rFonts w:hint="eastAsia"/>
        </w:rPr>
        <w:t>另外通过</w:t>
      </w:r>
      <w:r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&lt;string&gt;</w:t>
      </w:r>
      <w:r w:rsidRPr="00245DB7">
        <w:t>包</w:t>
      </w:r>
      <w:r>
        <w:rPr>
          <w:rFonts w:hint="eastAsia"/>
        </w:rPr>
        <w:t>的应用，我可以对字符串进行方便的连接、比较，这比</w:t>
      </w:r>
      <w:r>
        <w:rPr>
          <w:rFonts w:hint="eastAsia"/>
        </w:rPr>
        <w:t>C</w:t>
      </w:r>
      <w:r>
        <w:rPr>
          <w:rFonts w:hint="eastAsia"/>
        </w:rPr>
        <w:t>语言便捷很多。还有就是学习到了如何使用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!</w:t>
      </w:r>
      <w:proofErr w:type="spellStart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line.find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(name)</w:t>
      </w:r>
      <w:r w:rsidRPr="00245DB7">
        <w:t>函数</w:t>
      </w:r>
      <w:r w:rsidR="005149BA">
        <w:rPr>
          <w:rFonts w:hint="eastAsia"/>
        </w:rPr>
        <w:t>对字符串进行查找。</w:t>
      </w:r>
    </w:p>
    <w:p w14:paraId="292B3419" w14:textId="77777777" w:rsidR="005149BA" w:rsidRDefault="005149BA" w:rsidP="00E706DC">
      <w:pPr>
        <w:pStyle w:val="aa2"/>
        <w:rPr>
          <w:rFonts w:hint="eastAsia"/>
        </w:rPr>
      </w:pPr>
    </w:p>
    <w:p w14:paraId="1117A26E" w14:textId="0837B3ED" w:rsidR="005149BA" w:rsidRDefault="005149BA" w:rsidP="005149BA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11DB3E" wp14:editId="7E43518A">
            <wp:simplePos x="0" y="0"/>
            <wp:positionH relativeFrom="margin">
              <wp:posOffset>245110</wp:posOffset>
            </wp:positionH>
            <wp:positionV relativeFrom="paragraph">
              <wp:posOffset>5798820</wp:posOffset>
            </wp:positionV>
            <wp:extent cx="5483860" cy="30810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BBC0BB" wp14:editId="463B4701">
            <wp:simplePos x="0" y="0"/>
            <wp:positionH relativeFrom="margin">
              <wp:align>right</wp:align>
            </wp:positionH>
            <wp:positionV relativeFrom="paragraph">
              <wp:posOffset>840056</wp:posOffset>
            </wp:positionV>
            <wp:extent cx="5976620" cy="4945380"/>
            <wp:effectExtent l="0" t="0" r="508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实验截图</w:t>
      </w:r>
    </w:p>
    <w:p w14:paraId="05488C7F" w14:textId="5C7B5630" w:rsidR="005149BA" w:rsidRDefault="005149BA" w:rsidP="005149BA">
      <w:pPr>
        <w:pStyle w:val="aa2"/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5F0F2B" wp14:editId="46390175">
            <wp:simplePos x="0" y="0"/>
            <wp:positionH relativeFrom="margin">
              <wp:align>right</wp:align>
            </wp:positionH>
            <wp:positionV relativeFrom="paragraph">
              <wp:posOffset>201197</wp:posOffset>
            </wp:positionV>
            <wp:extent cx="5976620" cy="3009265"/>
            <wp:effectExtent l="0" t="0" r="508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4830E814" w14:textId="4D671FB1" w:rsidR="005149BA" w:rsidRPr="005149BA" w:rsidRDefault="005149BA" w:rsidP="005149BA">
      <w:pPr>
        <w:pStyle w:val="aa2"/>
      </w:pPr>
    </w:p>
    <w:sectPr w:rsidR="005149BA" w:rsidRPr="005149BA" w:rsidSect="00695F04">
      <w:footerReference w:type="default" r:id="rId13"/>
      <w:type w:val="continuous"/>
      <w:pgSz w:w="11906" w:h="16838" w:code="9"/>
      <w:pgMar w:top="1418" w:right="1247" w:bottom="1418" w:left="124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EAY2uHZQ==" wne:acdName="acd0" wne:fciIndexBasedOn="0065"/>
    <wne:acd wne:argValue="AgBhAGEAjE6nfg==" wne:acdName="acd1" wne:fciIndexBasedOn="0065"/>
    <wne:acd wne:argValue="AgBhAGEACU6nfg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7DFFF" w14:textId="77777777" w:rsidR="008B3F9D" w:rsidRDefault="008B3F9D" w:rsidP="00B749A5">
      <w:r>
        <w:separator/>
      </w:r>
    </w:p>
  </w:endnote>
  <w:endnote w:type="continuationSeparator" w:id="0">
    <w:p w14:paraId="747E3BF6" w14:textId="77777777" w:rsidR="008B3F9D" w:rsidRDefault="008B3F9D" w:rsidP="00B749A5">
      <w:r>
        <w:continuationSeparator/>
      </w:r>
    </w:p>
  </w:endnote>
  <w:endnote w:type="continuationNotice" w:id="1">
    <w:p w14:paraId="1091109A" w14:textId="77777777" w:rsidR="008B3F9D" w:rsidRDefault="008B3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3853"/>
      <w:docPartObj>
        <w:docPartGallery w:val="Page Numbers (Bottom of Page)"/>
        <w:docPartUnique/>
      </w:docPartObj>
    </w:sdtPr>
    <w:sdtEndPr/>
    <w:sdtContent>
      <w:p w14:paraId="0DDE630E" w14:textId="75EC3A41" w:rsidR="006435DD" w:rsidRDefault="006435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C6B" w:rsidRPr="00296C6B">
          <w:rPr>
            <w:noProof/>
            <w:lang w:val="zh-CN"/>
          </w:rPr>
          <w:t>6</w:t>
        </w:r>
        <w:r>
          <w:fldChar w:fldCharType="end"/>
        </w:r>
      </w:p>
    </w:sdtContent>
  </w:sdt>
  <w:p w14:paraId="278ACF7A" w14:textId="77777777" w:rsidR="006435DD" w:rsidRDefault="006435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7F0B3" w14:textId="77777777" w:rsidR="008B3F9D" w:rsidRDefault="008B3F9D" w:rsidP="00B749A5">
      <w:r>
        <w:separator/>
      </w:r>
    </w:p>
  </w:footnote>
  <w:footnote w:type="continuationSeparator" w:id="0">
    <w:p w14:paraId="258F0C9D" w14:textId="77777777" w:rsidR="008B3F9D" w:rsidRDefault="008B3F9D" w:rsidP="00B749A5">
      <w:r>
        <w:continuationSeparator/>
      </w:r>
    </w:p>
  </w:footnote>
  <w:footnote w:type="continuationNotice" w:id="1">
    <w:p w14:paraId="65BB89A1" w14:textId="77777777" w:rsidR="008B3F9D" w:rsidRDefault="008B3F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000B5A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55C19"/>
    <w:multiLevelType w:val="multilevel"/>
    <w:tmpl w:val="00ECAB90"/>
    <w:lvl w:ilvl="0">
      <w:start w:val="1"/>
      <w:numFmt w:val="decimal"/>
      <w:pStyle w:val="a"/>
      <w:suff w:val="space"/>
      <w:lvlText w:val="(%1)"/>
      <w:lvlJc w:val="right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50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F13CDF"/>
    <w:multiLevelType w:val="multilevel"/>
    <w:tmpl w:val="B4BADE5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6DB35BD"/>
    <w:multiLevelType w:val="multilevel"/>
    <w:tmpl w:val="9F54F69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F816D9"/>
    <w:multiLevelType w:val="hybridMultilevel"/>
    <w:tmpl w:val="8A66EC78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97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675DE7"/>
    <w:multiLevelType w:val="hybridMultilevel"/>
    <w:tmpl w:val="B0A0659E"/>
    <w:lvl w:ilvl="0" w:tplc="F8F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B0310"/>
    <w:multiLevelType w:val="multilevel"/>
    <w:tmpl w:val="48F2BDE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D66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4E63B4"/>
    <w:multiLevelType w:val="multilevel"/>
    <w:tmpl w:val="088E6DA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0" w:firstLine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2E7391"/>
    <w:multiLevelType w:val="hybridMultilevel"/>
    <w:tmpl w:val="99225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B439A"/>
    <w:multiLevelType w:val="multilevel"/>
    <w:tmpl w:val="4656A87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1645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(%5)"/>
      <w:lvlJc w:val="left"/>
      <w:pPr>
        <w:ind w:left="0" w:firstLine="510"/>
      </w:pPr>
      <w:rPr>
        <w:rFonts w:ascii="宋体" w:eastAsia="宋体" w:hAnsi="宋体" w:hint="eastAsia"/>
      </w:r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4" w15:restartNumberingAfterBreak="0">
    <w:nsid w:val="6D5D684E"/>
    <w:multiLevelType w:val="hybridMultilevel"/>
    <w:tmpl w:val="7368F464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C0C8938">
      <w:start w:val="2"/>
      <w:numFmt w:val="decimal"/>
      <w:lvlText w:val="%2，"/>
      <w:lvlJc w:val="left"/>
      <w:pPr>
        <w:ind w:left="12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712A61"/>
    <w:multiLevelType w:val="multilevel"/>
    <w:tmpl w:val="87B21772"/>
    <w:lvl w:ilvl="0">
      <w:start w:val="1"/>
      <w:numFmt w:val="chineseCountingThousand"/>
      <w:pStyle w:val="a0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a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a1"/>
      <w:isLgl/>
      <w:suff w:val="space"/>
      <w:lvlText w:val="%4."/>
      <w:lvlJc w:val="left"/>
      <w:pPr>
        <w:ind w:left="1985" w:hanging="1645"/>
      </w:pPr>
      <w:rPr>
        <w:rFonts w:asciiTheme="minorEastAsia" w:eastAsiaTheme="minorEastAsia" w:hAnsiTheme="minorEastAsia" w:hint="eastAsia"/>
        <w:b w:val="0"/>
        <w:bCs/>
      </w:rPr>
    </w:lvl>
    <w:lvl w:ilvl="4">
      <w:start w:val="1"/>
      <w:numFmt w:val="decimal"/>
      <w:pStyle w:val="a1"/>
      <w:suff w:val="nothing"/>
      <w:lvlText w:val="(%5)"/>
      <w:lvlJc w:val="left"/>
      <w:pPr>
        <w:ind w:left="0" w:firstLine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8"/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D"/>
    <w:rsid w:val="00002A35"/>
    <w:rsid w:val="0000431D"/>
    <w:rsid w:val="000129FE"/>
    <w:rsid w:val="00013009"/>
    <w:rsid w:val="000131BB"/>
    <w:rsid w:val="00021B49"/>
    <w:rsid w:val="00021FF7"/>
    <w:rsid w:val="00026308"/>
    <w:rsid w:val="00027E0A"/>
    <w:rsid w:val="000310BB"/>
    <w:rsid w:val="00031B7A"/>
    <w:rsid w:val="00031F5F"/>
    <w:rsid w:val="000350BE"/>
    <w:rsid w:val="00036F25"/>
    <w:rsid w:val="00042833"/>
    <w:rsid w:val="00044805"/>
    <w:rsid w:val="00044F07"/>
    <w:rsid w:val="00045717"/>
    <w:rsid w:val="00045B34"/>
    <w:rsid w:val="00046308"/>
    <w:rsid w:val="0005180D"/>
    <w:rsid w:val="00051EE8"/>
    <w:rsid w:val="000561AA"/>
    <w:rsid w:val="00056DD0"/>
    <w:rsid w:val="000609B4"/>
    <w:rsid w:val="00061151"/>
    <w:rsid w:val="000649DE"/>
    <w:rsid w:val="000827A4"/>
    <w:rsid w:val="000847CE"/>
    <w:rsid w:val="00086FEE"/>
    <w:rsid w:val="00087E52"/>
    <w:rsid w:val="000952B7"/>
    <w:rsid w:val="000A501D"/>
    <w:rsid w:val="000A526E"/>
    <w:rsid w:val="000A68DA"/>
    <w:rsid w:val="000B10A8"/>
    <w:rsid w:val="000B4A84"/>
    <w:rsid w:val="000B5CF3"/>
    <w:rsid w:val="000B6C36"/>
    <w:rsid w:val="000C3B92"/>
    <w:rsid w:val="000C3FC7"/>
    <w:rsid w:val="000C3FE3"/>
    <w:rsid w:val="000C48A3"/>
    <w:rsid w:val="000C6728"/>
    <w:rsid w:val="000C75C0"/>
    <w:rsid w:val="000D67CA"/>
    <w:rsid w:val="000E23C6"/>
    <w:rsid w:val="000E3EE1"/>
    <w:rsid w:val="000E5A3C"/>
    <w:rsid w:val="000E5BE6"/>
    <w:rsid w:val="000E6FB3"/>
    <w:rsid w:val="000E7E04"/>
    <w:rsid w:val="000E7F63"/>
    <w:rsid w:val="000F10C4"/>
    <w:rsid w:val="000F50EC"/>
    <w:rsid w:val="000F6B46"/>
    <w:rsid w:val="00100749"/>
    <w:rsid w:val="00100F5E"/>
    <w:rsid w:val="00101DCD"/>
    <w:rsid w:val="0010338F"/>
    <w:rsid w:val="0010461A"/>
    <w:rsid w:val="00104858"/>
    <w:rsid w:val="00107592"/>
    <w:rsid w:val="00114D34"/>
    <w:rsid w:val="00117E3A"/>
    <w:rsid w:val="00120B9A"/>
    <w:rsid w:val="0012310C"/>
    <w:rsid w:val="00141CFA"/>
    <w:rsid w:val="00146D61"/>
    <w:rsid w:val="001512DB"/>
    <w:rsid w:val="0015395F"/>
    <w:rsid w:val="001638F0"/>
    <w:rsid w:val="00164408"/>
    <w:rsid w:val="00170C21"/>
    <w:rsid w:val="00173558"/>
    <w:rsid w:val="00174745"/>
    <w:rsid w:val="001805DA"/>
    <w:rsid w:val="00181EB3"/>
    <w:rsid w:val="00182460"/>
    <w:rsid w:val="001845F0"/>
    <w:rsid w:val="00185AF6"/>
    <w:rsid w:val="001921F8"/>
    <w:rsid w:val="00192E35"/>
    <w:rsid w:val="00193158"/>
    <w:rsid w:val="00194841"/>
    <w:rsid w:val="00194D15"/>
    <w:rsid w:val="0019588A"/>
    <w:rsid w:val="00195ECC"/>
    <w:rsid w:val="001A065F"/>
    <w:rsid w:val="001A322D"/>
    <w:rsid w:val="001A4F1B"/>
    <w:rsid w:val="001A5938"/>
    <w:rsid w:val="001A7F82"/>
    <w:rsid w:val="001B1E95"/>
    <w:rsid w:val="001B3357"/>
    <w:rsid w:val="001B549F"/>
    <w:rsid w:val="001B5E3A"/>
    <w:rsid w:val="001B7247"/>
    <w:rsid w:val="001C146A"/>
    <w:rsid w:val="001C43EF"/>
    <w:rsid w:val="001C5095"/>
    <w:rsid w:val="001D055C"/>
    <w:rsid w:val="001D6650"/>
    <w:rsid w:val="001E06C2"/>
    <w:rsid w:val="001E117A"/>
    <w:rsid w:val="001E1EB1"/>
    <w:rsid w:val="001E68FD"/>
    <w:rsid w:val="001F07A3"/>
    <w:rsid w:val="001F0BC0"/>
    <w:rsid w:val="001F24C9"/>
    <w:rsid w:val="001F375F"/>
    <w:rsid w:val="001F5CC4"/>
    <w:rsid w:val="002129A5"/>
    <w:rsid w:val="00214CF8"/>
    <w:rsid w:val="00214D58"/>
    <w:rsid w:val="00215583"/>
    <w:rsid w:val="00217975"/>
    <w:rsid w:val="002223EB"/>
    <w:rsid w:val="002248F5"/>
    <w:rsid w:val="00224909"/>
    <w:rsid w:val="002269F8"/>
    <w:rsid w:val="00227B98"/>
    <w:rsid w:val="002301E3"/>
    <w:rsid w:val="00236A9F"/>
    <w:rsid w:val="0023768E"/>
    <w:rsid w:val="00240326"/>
    <w:rsid w:val="00241660"/>
    <w:rsid w:val="00241C6C"/>
    <w:rsid w:val="0024351B"/>
    <w:rsid w:val="00245DB7"/>
    <w:rsid w:val="00246067"/>
    <w:rsid w:val="002476FE"/>
    <w:rsid w:val="00252136"/>
    <w:rsid w:val="00252C47"/>
    <w:rsid w:val="00252DEB"/>
    <w:rsid w:val="002557F5"/>
    <w:rsid w:val="00256D26"/>
    <w:rsid w:val="00260697"/>
    <w:rsid w:val="0026130A"/>
    <w:rsid w:val="00261D95"/>
    <w:rsid w:val="002670EF"/>
    <w:rsid w:val="00270082"/>
    <w:rsid w:val="0027027E"/>
    <w:rsid w:val="002724DE"/>
    <w:rsid w:val="00272C9F"/>
    <w:rsid w:val="0027736F"/>
    <w:rsid w:val="002833BD"/>
    <w:rsid w:val="00283894"/>
    <w:rsid w:val="0028498F"/>
    <w:rsid w:val="00296C6B"/>
    <w:rsid w:val="002A00CD"/>
    <w:rsid w:val="002A1ED3"/>
    <w:rsid w:val="002A22FE"/>
    <w:rsid w:val="002A235C"/>
    <w:rsid w:val="002A452F"/>
    <w:rsid w:val="002A4BA9"/>
    <w:rsid w:val="002B1B74"/>
    <w:rsid w:val="002B1BDE"/>
    <w:rsid w:val="002B20E4"/>
    <w:rsid w:val="002B3CB9"/>
    <w:rsid w:val="002B6238"/>
    <w:rsid w:val="002B674E"/>
    <w:rsid w:val="002C307B"/>
    <w:rsid w:val="002C5B9A"/>
    <w:rsid w:val="002D1D8B"/>
    <w:rsid w:val="002D2842"/>
    <w:rsid w:val="002D40BE"/>
    <w:rsid w:val="002D74AD"/>
    <w:rsid w:val="002E7A04"/>
    <w:rsid w:val="002F2633"/>
    <w:rsid w:val="002F4C99"/>
    <w:rsid w:val="003044E3"/>
    <w:rsid w:val="00304567"/>
    <w:rsid w:val="003058C4"/>
    <w:rsid w:val="00306015"/>
    <w:rsid w:val="003131B6"/>
    <w:rsid w:val="003153C9"/>
    <w:rsid w:val="00315F89"/>
    <w:rsid w:val="003238ED"/>
    <w:rsid w:val="003241EC"/>
    <w:rsid w:val="00330F85"/>
    <w:rsid w:val="00331E28"/>
    <w:rsid w:val="00331EE4"/>
    <w:rsid w:val="00333C0E"/>
    <w:rsid w:val="0034008F"/>
    <w:rsid w:val="00340757"/>
    <w:rsid w:val="00341D84"/>
    <w:rsid w:val="00342F6D"/>
    <w:rsid w:val="00344167"/>
    <w:rsid w:val="00344C6B"/>
    <w:rsid w:val="00345998"/>
    <w:rsid w:val="00346091"/>
    <w:rsid w:val="00355B56"/>
    <w:rsid w:val="003571CA"/>
    <w:rsid w:val="00360158"/>
    <w:rsid w:val="003602B3"/>
    <w:rsid w:val="00360DE0"/>
    <w:rsid w:val="00361FD1"/>
    <w:rsid w:val="00365134"/>
    <w:rsid w:val="003664E1"/>
    <w:rsid w:val="00367ECD"/>
    <w:rsid w:val="0037286E"/>
    <w:rsid w:val="00372F16"/>
    <w:rsid w:val="003734F6"/>
    <w:rsid w:val="003803F5"/>
    <w:rsid w:val="00381098"/>
    <w:rsid w:val="0038564A"/>
    <w:rsid w:val="003926C3"/>
    <w:rsid w:val="003A130E"/>
    <w:rsid w:val="003A4AE9"/>
    <w:rsid w:val="003A4D27"/>
    <w:rsid w:val="003B04E3"/>
    <w:rsid w:val="003B55C4"/>
    <w:rsid w:val="003B67C0"/>
    <w:rsid w:val="003C68B9"/>
    <w:rsid w:val="003C6EC5"/>
    <w:rsid w:val="003D2762"/>
    <w:rsid w:val="003D2CCA"/>
    <w:rsid w:val="003D2DDD"/>
    <w:rsid w:val="003D6277"/>
    <w:rsid w:val="003D75AF"/>
    <w:rsid w:val="003D7B72"/>
    <w:rsid w:val="003E03DB"/>
    <w:rsid w:val="003E22E5"/>
    <w:rsid w:val="003E453C"/>
    <w:rsid w:val="003E6007"/>
    <w:rsid w:val="003F1E74"/>
    <w:rsid w:val="003F52FC"/>
    <w:rsid w:val="00401312"/>
    <w:rsid w:val="0040380D"/>
    <w:rsid w:val="00403F00"/>
    <w:rsid w:val="00405E82"/>
    <w:rsid w:val="0040774A"/>
    <w:rsid w:val="00410626"/>
    <w:rsid w:val="00413B64"/>
    <w:rsid w:val="0041424C"/>
    <w:rsid w:val="00415BF5"/>
    <w:rsid w:val="00417418"/>
    <w:rsid w:val="004178CF"/>
    <w:rsid w:val="004212C3"/>
    <w:rsid w:val="00422960"/>
    <w:rsid w:val="00426049"/>
    <w:rsid w:val="0043268F"/>
    <w:rsid w:val="00433568"/>
    <w:rsid w:val="00440A70"/>
    <w:rsid w:val="0044394B"/>
    <w:rsid w:val="00452FDE"/>
    <w:rsid w:val="004545E7"/>
    <w:rsid w:val="00455E52"/>
    <w:rsid w:val="004605DD"/>
    <w:rsid w:val="004661F8"/>
    <w:rsid w:val="00470C93"/>
    <w:rsid w:val="00471C2D"/>
    <w:rsid w:val="0047560F"/>
    <w:rsid w:val="0047689C"/>
    <w:rsid w:val="004810E8"/>
    <w:rsid w:val="0048462B"/>
    <w:rsid w:val="00484CCD"/>
    <w:rsid w:val="00484FB1"/>
    <w:rsid w:val="00485EE9"/>
    <w:rsid w:val="00486533"/>
    <w:rsid w:val="00487BA4"/>
    <w:rsid w:val="00490379"/>
    <w:rsid w:val="00490949"/>
    <w:rsid w:val="004928C4"/>
    <w:rsid w:val="00493438"/>
    <w:rsid w:val="00495902"/>
    <w:rsid w:val="00496570"/>
    <w:rsid w:val="004A4FD3"/>
    <w:rsid w:val="004A56A9"/>
    <w:rsid w:val="004A62CA"/>
    <w:rsid w:val="004A7D4C"/>
    <w:rsid w:val="004B0EC0"/>
    <w:rsid w:val="004B7D4D"/>
    <w:rsid w:val="004C3ACB"/>
    <w:rsid w:val="004C418E"/>
    <w:rsid w:val="004C45E4"/>
    <w:rsid w:val="004D2633"/>
    <w:rsid w:val="004D2E39"/>
    <w:rsid w:val="004E240D"/>
    <w:rsid w:val="004E5430"/>
    <w:rsid w:val="004F1150"/>
    <w:rsid w:val="004F61D7"/>
    <w:rsid w:val="004F70E4"/>
    <w:rsid w:val="004F7604"/>
    <w:rsid w:val="0050355B"/>
    <w:rsid w:val="00504767"/>
    <w:rsid w:val="00511E5D"/>
    <w:rsid w:val="00512974"/>
    <w:rsid w:val="005134D5"/>
    <w:rsid w:val="00514871"/>
    <w:rsid w:val="005149BA"/>
    <w:rsid w:val="00514FE7"/>
    <w:rsid w:val="0052135F"/>
    <w:rsid w:val="005216AC"/>
    <w:rsid w:val="00521898"/>
    <w:rsid w:val="00521924"/>
    <w:rsid w:val="00525DB7"/>
    <w:rsid w:val="005317A1"/>
    <w:rsid w:val="00533A75"/>
    <w:rsid w:val="005343AA"/>
    <w:rsid w:val="005367D5"/>
    <w:rsid w:val="00537E13"/>
    <w:rsid w:val="00540683"/>
    <w:rsid w:val="00547A33"/>
    <w:rsid w:val="005512FA"/>
    <w:rsid w:val="0055321B"/>
    <w:rsid w:val="0055539D"/>
    <w:rsid w:val="00557BC0"/>
    <w:rsid w:val="00557D4D"/>
    <w:rsid w:val="00560DAB"/>
    <w:rsid w:val="00561A23"/>
    <w:rsid w:val="0056602A"/>
    <w:rsid w:val="00566884"/>
    <w:rsid w:val="00576B39"/>
    <w:rsid w:val="00577424"/>
    <w:rsid w:val="00584C9B"/>
    <w:rsid w:val="00585A5F"/>
    <w:rsid w:val="0058658D"/>
    <w:rsid w:val="005875F7"/>
    <w:rsid w:val="0059113F"/>
    <w:rsid w:val="00597207"/>
    <w:rsid w:val="0059799C"/>
    <w:rsid w:val="00597F06"/>
    <w:rsid w:val="005A1C23"/>
    <w:rsid w:val="005A1FC5"/>
    <w:rsid w:val="005A2603"/>
    <w:rsid w:val="005A4A69"/>
    <w:rsid w:val="005A7DCC"/>
    <w:rsid w:val="005B2C3F"/>
    <w:rsid w:val="005B4AFD"/>
    <w:rsid w:val="005B5287"/>
    <w:rsid w:val="005B61F9"/>
    <w:rsid w:val="005C128C"/>
    <w:rsid w:val="005C19DE"/>
    <w:rsid w:val="005C31E3"/>
    <w:rsid w:val="005C3DDF"/>
    <w:rsid w:val="005C4301"/>
    <w:rsid w:val="005C4901"/>
    <w:rsid w:val="005D5C4D"/>
    <w:rsid w:val="005D6E8A"/>
    <w:rsid w:val="005D712B"/>
    <w:rsid w:val="005D748D"/>
    <w:rsid w:val="005D7BF9"/>
    <w:rsid w:val="005D7F88"/>
    <w:rsid w:val="005E1E67"/>
    <w:rsid w:val="005F18F9"/>
    <w:rsid w:val="005F494B"/>
    <w:rsid w:val="005F74D8"/>
    <w:rsid w:val="005F7E3B"/>
    <w:rsid w:val="005F7FDD"/>
    <w:rsid w:val="00602B55"/>
    <w:rsid w:val="0060605C"/>
    <w:rsid w:val="00614B89"/>
    <w:rsid w:val="00621760"/>
    <w:rsid w:val="006232AA"/>
    <w:rsid w:val="0063070B"/>
    <w:rsid w:val="0063230E"/>
    <w:rsid w:val="0063699B"/>
    <w:rsid w:val="00637B31"/>
    <w:rsid w:val="00641747"/>
    <w:rsid w:val="00642A31"/>
    <w:rsid w:val="00642FF6"/>
    <w:rsid w:val="006435DD"/>
    <w:rsid w:val="00647122"/>
    <w:rsid w:val="00652EAF"/>
    <w:rsid w:val="006600A5"/>
    <w:rsid w:val="0066102D"/>
    <w:rsid w:val="0066115D"/>
    <w:rsid w:val="006666EB"/>
    <w:rsid w:val="0067074B"/>
    <w:rsid w:val="00670E47"/>
    <w:rsid w:val="00674A35"/>
    <w:rsid w:val="00675A7A"/>
    <w:rsid w:val="006826B1"/>
    <w:rsid w:val="006862E9"/>
    <w:rsid w:val="00686FCB"/>
    <w:rsid w:val="00694B36"/>
    <w:rsid w:val="00695050"/>
    <w:rsid w:val="00695F04"/>
    <w:rsid w:val="006A31C1"/>
    <w:rsid w:val="006A3C7A"/>
    <w:rsid w:val="006A4939"/>
    <w:rsid w:val="006B07B0"/>
    <w:rsid w:val="006B08FD"/>
    <w:rsid w:val="006B2643"/>
    <w:rsid w:val="006B514F"/>
    <w:rsid w:val="006B5887"/>
    <w:rsid w:val="006B7E75"/>
    <w:rsid w:val="006B7E9C"/>
    <w:rsid w:val="006C0DEA"/>
    <w:rsid w:val="006C3D8C"/>
    <w:rsid w:val="006C41B9"/>
    <w:rsid w:val="006C5496"/>
    <w:rsid w:val="006D078E"/>
    <w:rsid w:val="006D1584"/>
    <w:rsid w:val="006D344B"/>
    <w:rsid w:val="006D7F56"/>
    <w:rsid w:val="006E3389"/>
    <w:rsid w:val="006F23F3"/>
    <w:rsid w:val="006F41BA"/>
    <w:rsid w:val="006F438E"/>
    <w:rsid w:val="006F46DE"/>
    <w:rsid w:val="00701A10"/>
    <w:rsid w:val="00706DA4"/>
    <w:rsid w:val="00717508"/>
    <w:rsid w:val="007204D5"/>
    <w:rsid w:val="00724B43"/>
    <w:rsid w:val="00726090"/>
    <w:rsid w:val="00726FD9"/>
    <w:rsid w:val="00727B22"/>
    <w:rsid w:val="007301DB"/>
    <w:rsid w:val="00731403"/>
    <w:rsid w:val="0075008B"/>
    <w:rsid w:val="0075314B"/>
    <w:rsid w:val="007551B8"/>
    <w:rsid w:val="007566DA"/>
    <w:rsid w:val="007615C2"/>
    <w:rsid w:val="00761D9C"/>
    <w:rsid w:val="00764795"/>
    <w:rsid w:val="00765B36"/>
    <w:rsid w:val="00765F97"/>
    <w:rsid w:val="007666CF"/>
    <w:rsid w:val="0076732A"/>
    <w:rsid w:val="00767B22"/>
    <w:rsid w:val="00767D17"/>
    <w:rsid w:val="00770152"/>
    <w:rsid w:val="00770402"/>
    <w:rsid w:val="00771093"/>
    <w:rsid w:val="00775F04"/>
    <w:rsid w:val="007762F7"/>
    <w:rsid w:val="00783273"/>
    <w:rsid w:val="00793D10"/>
    <w:rsid w:val="007A1075"/>
    <w:rsid w:val="007A20CC"/>
    <w:rsid w:val="007A4DE0"/>
    <w:rsid w:val="007A5749"/>
    <w:rsid w:val="007B1FAF"/>
    <w:rsid w:val="007B6CC9"/>
    <w:rsid w:val="007C4102"/>
    <w:rsid w:val="007C4912"/>
    <w:rsid w:val="007C49DE"/>
    <w:rsid w:val="007C4AC6"/>
    <w:rsid w:val="007C4BC4"/>
    <w:rsid w:val="007C4DD5"/>
    <w:rsid w:val="007C6B51"/>
    <w:rsid w:val="007D44D1"/>
    <w:rsid w:val="007D472B"/>
    <w:rsid w:val="007E09F8"/>
    <w:rsid w:val="007E2FA1"/>
    <w:rsid w:val="007E44F8"/>
    <w:rsid w:val="007E4DA9"/>
    <w:rsid w:val="007E5A27"/>
    <w:rsid w:val="007E6581"/>
    <w:rsid w:val="007F5703"/>
    <w:rsid w:val="007F68E2"/>
    <w:rsid w:val="007F73E1"/>
    <w:rsid w:val="00801E64"/>
    <w:rsid w:val="00805510"/>
    <w:rsid w:val="008055FC"/>
    <w:rsid w:val="008073C5"/>
    <w:rsid w:val="008078C0"/>
    <w:rsid w:val="00810160"/>
    <w:rsid w:val="00810821"/>
    <w:rsid w:val="00820F61"/>
    <w:rsid w:val="0082338C"/>
    <w:rsid w:val="00823B3D"/>
    <w:rsid w:val="00824468"/>
    <w:rsid w:val="008310CC"/>
    <w:rsid w:val="008316C0"/>
    <w:rsid w:val="0083354F"/>
    <w:rsid w:val="008338C5"/>
    <w:rsid w:val="008365FB"/>
    <w:rsid w:val="00836A77"/>
    <w:rsid w:val="0084619D"/>
    <w:rsid w:val="00847F68"/>
    <w:rsid w:val="00850FF9"/>
    <w:rsid w:val="00856474"/>
    <w:rsid w:val="00860FE9"/>
    <w:rsid w:val="00861A0B"/>
    <w:rsid w:val="00861DF3"/>
    <w:rsid w:val="00862A72"/>
    <w:rsid w:val="0086514E"/>
    <w:rsid w:val="00866B25"/>
    <w:rsid w:val="0086715E"/>
    <w:rsid w:val="0087139A"/>
    <w:rsid w:val="008729F2"/>
    <w:rsid w:val="00872C1F"/>
    <w:rsid w:val="008754BC"/>
    <w:rsid w:val="0087561C"/>
    <w:rsid w:val="00875DD4"/>
    <w:rsid w:val="008A1C20"/>
    <w:rsid w:val="008A7577"/>
    <w:rsid w:val="008A7C9A"/>
    <w:rsid w:val="008B02DC"/>
    <w:rsid w:val="008B0525"/>
    <w:rsid w:val="008B0586"/>
    <w:rsid w:val="008B1BEB"/>
    <w:rsid w:val="008B1F02"/>
    <w:rsid w:val="008B26BF"/>
    <w:rsid w:val="008B312C"/>
    <w:rsid w:val="008B3F9D"/>
    <w:rsid w:val="008C0DFE"/>
    <w:rsid w:val="008C19DC"/>
    <w:rsid w:val="008C341D"/>
    <w:rsid w:val="008C4808"/>
    <w:rsid w:val="008C7584"/>
    <w:rsid w:val="008E39A9"/>
    <w:rsid w:val="008E3BBE"/>
    <w:rsid w:val="008E3C6A"/>
    <w:rsid w:val="008E4B20"/>
    <w:rsid w:val="008E5440"/>
    <w:rsid w:val="008E6F3B"/>
    <w:rsid w:val="008E71E3"/>
    <w:rsid w:val="008F333E"/>
    <w:rsid w:val="0090054F"/>
    <w:rsid w:val="0090325F"/>
    <w:rsid w:val="00905EF7"/>
    <w:rsid w:val="009072D2"/>
    <w:rsid w:val="00907837"/>
    <w:rsid w:val="009134B6"/>
    <w:rsid w:val="00913E36"/>
    <w:rsid w:val="00915924"/>
    <w:rsid w:val="00915EAB"/>
    <w:rsid w:val="009309CE"/>
    <w:rsid w:val="00933BA3"/>
    <w:rsid w:val="00943079"/>
    <w:rsid w:val="009441C8"/>
    <w:rsid w:val="00947BD1"/>
    <w:rsid w:val="00953788"/>
    <w:rsid w:val="00953C72"/>
    <w:rsid w:val="00954FE6"/>
    <w:rsid w:val="00957847"/>
    <w:rsid w:val="00957B3B"/>
    <w:rsid w:val="00964E85"/>
    <w:rsid w:val="0097186D"/>
    <w:rsid w:val="00971F7A"/>
    <w:rsid w:val="0097222C"/>
    <w:rsid w:val="00974B83"/>
    <w:rsid w:val="00977203"/>
    <w:rsid w:val="0097799C"/>
    <w:rsid w:val="009857BA"/>
    <w:rsid w:val="00990DF4"/>
    <w:rsid w:val="0099494A"/>
    <w:rsid w:val="00994BB4"/>
    <w:rsid w:val="0099776D"/>
    <w:rsid w:val="009B1965"/>
    <w:rsid w:val="009B27CE"/>
    <w:rsid w:val="009B61E3"/>
    <w:rsid w:val="009B7D7E"/>
    <w:rsid w:val="009B7F73"/>
    <w:rsid w:val="009C3D8D"/>
    <w:rsid w:val="009C49E1"/>
    <w:rsid w:val="009C4C10"/>
    <w:rsid w:val="009C59A8"/>
    <w:rsid w:val="009C612C"/>
    <w:rsid w:val="009D4695"/>
    <w:rsid w:val="009D4CAE"/>
    <w:rsid w:val="009D60D9"/>
    <w:rsid w:val="009D6546"/>
    <w:rsid w:val="009E1CCC"/>
    <w:rsid w:val="009E2BFF"/>
    <w:rsid w:val="009E3DF8"/>
    <w:rsid w:val="009F2FCA"/>
    <w:rsid w:val="00A024C8"/>
    <w:rsid w:val="00A050C8"/>
    <w:rsid w:val="00A107D7"/>
    <w:rsid w:val="00A10E7F"/>
    <w:rsid w:val="00A15DC5"/>
    <w:rsid w:val="00A172AD"/>
    <w:rsid w:val="00A20CA4"/>
    <w:rsid w:val="00A21553"/>
    <w:rsid w:val="00A321AC"/>
    <w:rsid w:val="00A34A00"/>
    <w:rsid w:val="00A35161"/>
    <w:rsid w:val="00A370B0"/>
    <w:rsid w:val="00A37AC3"/>
    <w:rsid w:val="00A42314"/>
    <w:rsid w:val="00A42BDF"/>
    <w:rsid w:val="00A50D89"/>
    <w:rsid w:val="00A513DB"/>
    <w:rsid w:val="00A57D6F"/>
    <w:rsid w:val="00A61A53"/>
    <w:rsid w:val="00A64659"/>
    <w:rsid w:val="00A67C78"/>
    <w:rsid w:val="00A74911"/>
    <w:rsid w:val="00A74BCA"/>
    <w:rsid w:val="00A80CE8"/>
    <w:rsid w:val="00A91089"/>
    <w:rsid w:val="00A9273B"/>
    <w:rsid w:val="00A9289F"/>
    <w:rsid w:val="00A9486E"/>
    <w:rsid w:val="00A9619A"/>
    <w:rsid w:val="00AA2511"/>
    <w:rsid w:val="00AA48E8"/>
    <w:rsid w:val="00AA4BAF"/>
    <w:rsid w:val="00AA76E4"/>
    <w:rsid w:val="00AB25F0"/>
    <w:rsid w:val="00AB2CBE"/>
    <w:rsid w:val="00AB4C10"/>
    <w:rsid w:val="00AB55AE"/>
    <w:rsid w:val="00AB5750"/>
    <w:rsid w:val="00AB6AF9"/>
    <w:rsid w:val="00AC0EAE"/>
    <w:rsid w:val="00AC4607"/>
    <w:rsid w:val="00AC647A"/>
    <w:rsid w:val="00AC7E75"/>
    <w:rsid w:val="00AD25C6"/>
    <w:rsid w:val="00AD77F4"/>
    <w:rsid w:val="00AE2331"/>
    <w:rsid w:val="00AE3E27"/>
    <w:rsid w:val="00AE5C19"/>
    <w:rsid w:val="00AE5D92"/>
    <w:rsid w:val="00AF3EC4"/>
    <w:rsid w:val="00AF4835"/>
    <w:rsid w:val="00AF5DB4"/>
    <w:rsid w:val="00B021C9"/>
    <w:rsid w:val="00B10173"/>
    <w:rsid w:val="00B13437"/>
    <w:rsid w:val="00B13BE9"/>
    <w:rsid w:val="00B13CEE"/>
    <w:rsid w:val="00B1487B"/>
    <w:rsid w:val="00B14E5A"/>
    <w:rsid w:val="00B169FE"/>
    <w:rsid w:val="00B20FE0"/>
    <w:rsid w:val="00B21E16"/>
    <w:rsid w:val="00B26457"/>
    <w:rsid w:val="00B267CA"/>
    <w:rsid w:val="00B30FEF"/>
    <w:rsid w:val="00B36343"/>
    <w:rsid w:val="00B40307"/>
    <w:rsid w:val="00B41838"/>
    <w:rsid w:val="00B4522A"/>
    <w:rsid w:val="00B45A9F"/>
    <w:rsid w:val="00B46483"/>
    <w:rsid w:val="00B47F65"/>
    <w:rsid w:val="00B5229D"/>
    <w:rsid w:val="00B54148"/>
    <w:rsid w:val="00B54F5B"/>
    <w:rsid w:val="00B55BF9"/>
    <w:rsid w:val="00B5793E"/>
    <w:rsid w:val="00B57C7E"/>
    <w:rsid w:val="00B61E02"/>
    <w:rsid w:val="00B6285E"/>
    <w:rsid w:val="00B63DA1"/>
    <w:rsid w:val="00B6534A"/>
    <w:rsid w:val="00B7374A"/>
    <w:rsid w:val="00B73F84"/>
    <w:rsid w:val="00B74295"/>
    <w:rsid w:val="00B746B3"/>
    <w:rsid w:val="00B749A5"/>
    <w:rsid w:val="00B76806"/>
    <w:rsid w:val="00B876BB"/>
    <w:rsid w:val="00B91F7F"/>
    <w:rsid w:val="00B93091"/>
    <w:rsid w:val="00B94F73"/>
    <w:rsid w:val="00BA164C"/>
    <w:rsid w:val="00BA584E"/>
    <w:rsid w:val="00BA621A"/>
    <w:rsid w:val="00BB05C7"/>
    <w:rsid w:val="00BB070E"/>
    <w:rsid w:val="00BB1A3E"/>
    <w:rsid w:val="00BB4C73"/>
    <w:rsid w:val="00BB7D89"/>
    <w:rsid w:val="00BC07AC"/>
    <w:rsid w:val="00BC60E7"/>
    <w:rsid w:val="00BD02FD"/>
    <w:rsid w:val="00BD04AA"/>
    <w:rsid w:val="00BD103F"/>
    <w:rsid w:val="00BD2BDD"/>
    <w:rsid w:val="00BD3612"/>
    <w:rsid w:val="00BD6C99"/>
    <w:rsid w:val="00BE4660"/>
    <w:rsid w:val="00BF0121"/>
    <w:rsid w:val="00BF0F6D"/>
    <w:rsid w:val="00BF358D"/>
    <w:rsid w:val="00BF779A"/>
    <w:rsid w:val="00C04400"/>
    <w:rsid w:val="00C05BA3"/>
    <w:rsid w:val="00C0761A"/>
    <w:rsid w:val="00C11991"/>
    <w:rsid w:val="00C12C91"/>
    <w:rsid w:val="00C15DD9"/>
    <w:rsid w:val="00C21FAE"/>
    <w:rsid w:val="00C2230E"/>
    <w:rsid w:val="00C239E4"/>
    <w:rsid w:val="00C275C4"/>
    <w:rsid w:val="00C308D6"/>
    <w:rsid w:val="00C32A24"/>
    <w:rsid w:val="00C35C96"/>
    <w:rsid w:val="00C44AB5"/>
    <w:rsid w:val="00C45B11"/>
    <w:rsid w:val="00C4702E"/>
    <w:rsid w:val="00C519A3"/>
    <w:rsid w:val="00C52ECA"/>
    <w:rsid w:val="00C552E7"/>
    <w:rsid w:val="00C55DB6"/>
    <w:rsid w:val="00C57632"/>
    <w:rsid w:val="00C57801"/>
    <w:rsid w:val="00C601DB"/>
    <w:rsid w:val="00C63E99"/>
    <w:rsid w:val="00C65738"/>
    <w:rsid w:val="00C66312"/>
    <w:rsid w:val="00C7221B"/>
    <w:rsid w:val="00C72A45"/>
    <w:rsid w:val="00C741F9"/>
    <w:rsid w:val="00C751D6"/>
    <w:rsid w:val="00C80CAC"/>
    <w:rsid w:val="00C92CF6"/>
    <w:rsid w:val="00C93CF2"/>
    <w:rsid w:val="00C97D98"/>
    <w:rsid w:val="00CA163B"/>
    <w:rsid w:val="00CB49F3"/>
    <w:rsid w:val="00CB6518"/>
    <w:rsid w:val="00CB6A53"/>
    <w:rsid w:val="00CC03C2"/>
    <w:rsid w:val="00CC1E1A"/>
    <w:rsid w:val="00CC3DE5"/>
    <w:rsid w:val="00CC53C7"/>
    <w:rsid w:val="00CC6956"/>
    <w:rsid w:val="00CC7932"/>
    <w:rsid w:val="00CD1D2E"/>
    <w:rsid w:val="00CD4A36"/>
    <w:rsid w:val="00CD6805"/>
    <w:rsid w:val="00CD6AB8"/>
    <w:rsid w:val="00CD7963"/>
    <w:rsid w:val="00CE2C3D"/>
    <w:rsid w:val="00CE479F"/>
    <w:rsid w:val="00CE6E03"/>
    <w:rsid w:val="00CE6E90"/>
    <w:rsid w:val="00CF07B6"/>
    <w:rsid w:val="00CF14E5"/>
    <w:rsid w:val="00D01082"/>
    <w:rsid w:val="00D03371"/>
    <w:rsid w:val="00D03D86"/>
    <w:rsid w:val="00D04111"/>
    <w:rsid w:val="00D06077"/>
    <w:rsid w:val="00D075C5"/>
    <w:rsid w:val="00D07A85"/>
    <w:rsid w:val="00D10982"/>
    <w:rsid w:val="00D11B86"/>
    <w:rsid w:val="00D1200D"/>
    <w:rsid w:val="00D1347D"/>
    <w:rsid w:val="00D13746"/>
    <w:rsid w:val="00D14134"/>
    <w:rsid w:val="00D1548A"/>
    <w:rsid w:val="00D15E4B"/>
    <w:rsid w:val="00D172A4"/>
    <w:rsid w:val="00D176E6"/>
    <w:rsid w:val="00D24832"/>
    <w:rsid w:val="00D3108C"/>
    <w:rsid w:val="00D31DCD"/>
    <w:rsid w:val="00D339DA"/>
    <w:rsid w:val="00D40B6B"/>
    <w:rsid w:val="00D43659"/>
    <w:rsid w:val="00D45CE3"/>
    <w:rsid w:val="00D5385F"/>
    <w:rsid w:val="00D7593A"/>
    <w:rsid w:val="00D775B6"/>
    <w:rsid w:val="00D837C4"/>
    <w:rsid w:val="00D957AB"/>
    <w:rsid w:val="00D97BD3"/>
    <w:rsid w:val="00DA2CCC"/>
    <w:rsid w:val="00DA6980"/>
    <w:rsid w:val="00DA7327"/>
    <w:rsid w:val="00DB1135"/>
    <w:rsid w:val="00DC0185"/>
    <w:rsid w:val="00DC0995"/>
    <w:rsid w:val="00DC2952"/>
    <w:rsid w:val="00DC2CDA"/>
    <w:rsid w:val="00DC4E84"/>
    <w:rsid w:val="00DD386B"/>
    <w:rsid w:val="00DD45EE"/>
    <w:rsid w:val="00DD70E6"/>
    <w:rsid w:val="00DF2138"/>
    <w:rsid w:val="00DF6969"/>
    <w:rsid w:val="00DF6A89"/>
    <w:rsid w:val="00E00421"/>
    <w:rsid w:val="00E01D31"/>
    <w:rsid w:val="00E02F62"/>
    <w:rsid w:val="00E03D64"/>
    <w:rsid w:val="00E05679"/>
    <w:rsid w:val="00E06756"/>
    <w:rsid w:val="00E07505"/>
    <w:rsid w:val="00E1461D"/>
    <w:rsid w:val="00E20881"/>
    <w:rsid w:val="00E2711B"/>
    <w:rsid w:val="00E308A1"/>
    <w:rsid w:val="00E3731D"/>
    <w:rsid w:val="00E37669"/>
    <w:rsid w:val="00E45076"/>
    <w:rsid w:val="00E506BB"/>
    <w:rsid w:val="00E57369"/>
    <w:rsid w:val="00E637A7"/>
    <w:rsid w:val="00E65836"/>
    <w:rsid w:val="00E706DC"/>
    <w:rsid w:val="00E71527"/>
    <w:rsid w:val="00E747C8"/>
    <w:rsid w:val="00E74985"/>
    <w:rsid w:val="00E81BA8"/>
    <w:rsid w:val="00E96786"/>
    <w:rsid w:val="00E96B9D"/>
    <w:rsid w:val="00E97AFC"/>
    <w:rsid w:val="00EA12D8"/>
    <w:rsid w:val="00EA2717"/>
    <w:rsid w:val="00EA4B20"/>
    <w:rsid w:val="00EA59B3"/>
    <w:rsid w:val="00EA6199"/>
    <w:rsid w:val="00EB013F"/>
    <w:rsid w:val="00EB6D17"/>
    <w:rsid w:val="00EB74EC"/>
    <w:rsid w:val="00EC1E21"/>
    <w:rsid w:val="00EC5C80"/>
    <w:rsid w:val="00EC7ED4"/>
    <w:rsid w:val="00ED2699"/>
    <w:rsid w:val="00ED7B58"/>
    <w:rsid w:val="00EE02C5"/>
    <w:rsid w:val="00EE08BD"/>
    <w:rsid w:val="00EE0F7B"/>
    <w:rsid w:val="00EE18B9"/>
    <w:rsid w:val="00EE19C0"/>
    <w:rsid w:val="00EE3EFD"/>
    <w:rsid w:val="00EF2F10"/>
    <w:rsid w:val="00F07940"/>
    <w:rsid w:val="00F11F0A"/>
    <w:rsid w:val="00F12A4C"/>
    <w:rsid w:val="00F15CCF"/>
    <w:rsid w:val="00F15EBB"/>
    <w:rsid w:val="00F2185F"/>
    <w:rsid w:val="00F22EF4"/>
    <w:rsid w:val="00F25E5A"/>
    <w:rsid w:val="00F27D5E"/>
    <w:rsid w:val="00F4035A"/>
    <w:rsid w:val="00F43BAE"/>
    <w:rsid w:val="00F45F05"/>
    <w:rsid w:val="00F469F7"/>
    <w:rsid w:val="00F506FD"/>
    <w:rsid w:val="00F51584"/>
    <w:rsid w:val="00F52DCC"/>
    <w:rsid w:val="00F534A5"/>
    <w:rsid w:val="00F5459E"/>
    <w:rsid w:val="00F552CA"/>
    <w:rsid w:val="00F573D4"/>
    <w:rsid w:val="00F6130F"/>
    <w:rsid w:val="00F61D96"/>
    <w:rsid w:val="00F62E3C"/>
    <w:rsid w:val="00F62E7B"/>
    <w:rsid w:val="00F6692B"/>
    <w:rsid w:val="00F71DCF"/>
    <w:rsid w:val="00F72F69"/>
    <w:rsid w:val="00F751F4"/>
    <w:rsid w:val="00F82606"/>
    <w:rsid w:val="00F82DB5"/>
    <w:rsid w:val="00F82FC8"/>
    <w:rsid w:val="00F843BD"/>
    <w:rsid w:val="00F85BBB"/>
    <w:rsid w:val="00F86F64"/>
    <w:rsid w:val="00F9020C"/>
    <w:rsid w:val="00F91191"/>
    <w:rsid w:val="00F9296A"/>
    <w:rsid w:val="00F96DCD"/>
    <w:rsid w:val="00F97638"/>
    <w:rsid w:val="00F979BA"/>
    <w:rsid w:val="00FA1494"/>
    <w:rsid w:val="00FA70F7"/>
    <w:rsid w:val="00FA72BD"/>
    <w:rsid w:val="00FB0901"/>
    <w:rsid w:val="00FB4083"/>
    <w:rsid w:val="00FB5BC4"/>
    <w:rsid w:val="00FB5CF3"/>
    <w:rsid w:val="00FB7A23"/>
    <w:rsid w:val="00FC1F7D"/>
    <w:rsid w:val="00FD0F05"/>
    <w:rsid w:val="00FD4F3C"/>
    <w:rsid w:val="00FD69AF"/>
    <w:rsid w:val="00FE0560"/>
    <w:rsid w:val="00FE3471"/>
    <w:rsid w:val="00FE7A18"/>
    <w:rsid w:val="00FF010B"/>
    <w:rsid w:val="00FF2372"/>
    <w:rsid w:val="00FF5ADE"/>
    <w:rsid w:val="00FF6675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69186"/>
  <w15:docId w15:val="{CC6AE6AF-0C4F-4AF7-9D6C-4DDF147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6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928C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5">
    <w:name w:val="heading 5"/>
    <w:basedOn w:val="a2"/>
    <w:next w:val="a2"/>
    <w:link w:val="50"/>
    <w:semiHidden/>
    <w:unhideWhenUsed/>
    <w:qFormat/>
    <w:rsid w:val="004A7D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4A7D4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4A7D4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4A7D4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4A7D4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B7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749A5"/>
    <w:rPr>
      <w:kern w:val="2"/>
      <w:sz w:val="18"/>
      <w:szCs w:val="18"/>
    </w:rPr>
  </w:style>
  <w:style w:type="paragraph" w:styleId="a8">
    <w:name w:val="footer"/>
    <w:basedOn w:val="a2"/>
    <w:link w:val="a9"/>
    <w:uiPriority w:val="99"/>
    <w:rsid w:val="00B7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749A5"/>
    <w:rPr>
      <w:kern w:val="2"/>
      <w:sz w:val="18"/>
      <w:szCs w:val="18"/>
    </w:rPr>
  </w:style>
  <w:style w:type="table" w:styleId="ab">
    <w:name w:val="Table Grid"/>
    <w:basedOn w:val="a4"/>
    <w:uiPriority w:val="39"/>
    <w:rsid w:val="00977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Quote"/>
    <w:basedOn w:val="a2"/>
    <w:next w:val="a2"/>
    <w:link w:val="ad"/>
    <w:uiPriority w:val="29"/>
    <w:qFormat/>
    <w:rsid w:val="006A31C1"/>
    <w:pPr>
      <w:spacing w:beforeLines="5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3"/>
    <w:link w:val="ac"/>
    <w:uiPriority w:val="29"/>
    <w:rsid w:val="006A31C1"/>
    <w:rPr>
      <w:i/>
      <w:iCs/>
      <w:color w:val="000000" w:themeColor="text1"/>
      <w:kern w:val="2"/>
      <w:sz w:val="21"/>
      <w:szCs w:val="24"/>
    </w:rPr>
  </w:style>
  <w:style w:type="paragraph" w:customStyle="1" w:styleId="a0">
    <w:name w:val="a一级"/>
    <w:basedOn w:val="a2"/>
    <w:next w:val="aa"/>
    <w:qFormat/>
    <w:rsid w:val="00726090"/>
    <w:pPr>
      <w:keepNext/>
      <w:widowControl/>
      <w:numPr>
        <w:numId w:val="7"/>
      </w:numPr>
      <w:spacing w:beforeLines="200" w:before="624" w:afterLines="200" w:after="624"/>
      <w:jc w:val="center"/>
      <w:outlineLvl w:val="1"/>
    </w:pPr>
    <w:rPr>
      <w:rFonts w:ascii="黑体" w:eastAsia="黑体" w:hAnsi="黑体"/>
      <w:color w:val="000000" w:themeColor="text1"/>
      <w:sz w:val="28"/>
      <w:szCs w:val="32"/>
    </w:rPr>
  </w:style>
  <w:style w:type="paragraph" w:customStyle="1" w:styleId="aa">
    <w:name w:val="aa二级"/>
    <w:basedOn w:val="a2"/>
    <w:next w:val="aa0"/>
    <w:autoRedefine/>
    <w:qFormat/>
    <w:rsid w:val="00C239E4"/>
    <w:pPr>
      <w:keepNext/>
      <w:widowControl/>
      <w:numPr>
        <w:ilvl w:val="1"/>
        <w:numId w:val="7"/>
      </w:numPr>
      <w:spacing w:beforeLines="50" w:before="156" w:afterLines="50" w:after="156"/>
      <w:outlineLvl w:val="2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0">
    <w:name w:val="aa三级"/>
    <w:basedOn w:val="a2"/>
    <w:next w:val="aa1"/>
    <w:qFormat/>
    <w:rsid w:val="00C57632"/>
    <w:pPr>
      <w:numPr>
        <w:ilvl w:val="2"/>
        <w:numId w:val="7"/>
      </w:numPr>
      <w:spacing w:beforeLines="50" w:before="156" w:afterLines="50" w:after="156"/>
      <w:outlineLvl w:val="3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1">
    <w:name w:val="aa小标题"/>
    <w:basedOn w:val="a2"/>
    <w:qFormat/>
    <w:rsid w:val="000C48A3"/>
    <w:pPr>
      <w:numPr>
        <w:ilvl w:val="3"/>
        <w:numId w:val="7"/>
      </w:numPr>
      <w:outlineLvl w:val="4"/>
    </w:pPr>
    <w:rPr>
      <w:rFonts w:asciiTheme="minorEastAsia" w:eastAsiaTheme="minorEastAsia" w:hAnsiTheme="minorEastAsia"/>
      <w:b/>
      <w:sz w:val="24"/>
    </w:rPr>
  </w:style>
  <w:style w:type="character" w:customStyle="1" w:styleId="50">
    <w:name w:val="标题 5 字符"/>
    <w:basedOn w:val="a3"/>
    <w:link w:val="5"/>
    <w:semiHidden/>
    <w:rsid w:val="004A7D4C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4A7D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4A7D4C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4A7D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4A7D4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1">
    <w:name w:val="a点标题"/>
    <w:basedOn w:val="a2"/>
    <w:qFormat/>
    <w:rsid w:val="00686FCB"/>
    <w:pPr>
      <w:widowControl/>
      <w:numPr>
        <w:ilvl w:val="4"/>
        <w:numId w:val="7"/>
      </w:numPr>
      <w:spacing w:beforeLines="50" w:before="156"/>
      <w:jc w:val="left"/>
    </w:pPr>
    <w:rPr>
      <w:rFonts w:asciiTheme="minorEastAsia" w:eastAsiaTheme="minorEastAsia" w:hAnsiTheme="minorEastAsia"/>
      <w:sz w:val="24"/>
    </w:rPr>
  </w:style>
  <w:style w:type="paragraph" w:customStyle="1" w:styleId="aa2">
    <w:name w:val="aa正文"/>
    <w:basedOn w:val="a1"/>
    <w:qFormat/>
    <w:rsid w:val="0090325F"/>
    <w:pPr>
      <w:numPr>
        <w:ilvl w:val="0"/>
        <w:numId w:val="0"/>
      </w:numPr>
      <w:spacing w:beforeLines="0" w:before="0"/>
      <w:ind w:firstLineChars="200" w:firstLine="480"/>
      <w:jc w:val="both"/>
    </w:pPr>
    <w:rPr>
      <w:rFonts w:ascii="Cambria" w:hAnsi="Cambria"/>
    </w:rPr>
  </w:style>
  <w:style w:type="paragraph" w:customStyle="1" w:styleId="ae">
    <w:name w:val="a论文标题"/>
    <w:basedOn w:val="a2"/>
    <w:qFormat/>
    <w:rsid w:val="008E71E3"/>
    <w:pPr>
      <w:spacing w:beforeLines="200" w:before="624" w:afterLines="100" w:after="312"/>
      <w:jc w:val="center"/>
    </w:pPr>
    <w:rPr>
      <w:rFonts w:ascii="黑体" w:eastAsia="黑体" w:hAnsi="黑体"/>
      <w:sz w:val="32"/>
      <w:szCs w:val="32"/>
    </w:rPr>
  </w:style>
  <w:style w:type="paragraph" w:styleId="11">
    <w:name w:val="toc 1"/>
    <w:basedOn w:val="a2"/>
    <w:next w:val="a2"/>
    <w:autoRedefine/>
    <w:unhideWhenUsed/>
    <w:rsid w:val="00D40B6B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8E544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135" w:left="283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270" w:left="567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af">
    <w:name w:val="Hyperlink"/>
    <w:basedOn w:val="a3"/>
    <w:uiPriority w:val="99"/>
    <w:unhideWhenUsed/>
    <w:rsid w:val="00D40B6B"/>
    <w:rPr>
      <w:color w:val="0000FF" w:themeColor="hyperlink"/>
      <w:u w:val="single"/>
    </w:rPr>
  </w:style>
  <w:style w:type="character" w:styleId="af0">
    <w:name w:val="Placeholder Text"/>
    <w:basedOn w:val="a3"/>
    <w:uiPriority w:val="99"/>
    <w:semiHidden/>
    <w:rsid w:val="006C3D8C"/>
    <w:rPr>
      <w:color w:val="808080"/>
    </w:rPr>
  </w:style>
  <w:style w:type="paragraph" w:customStyle="1" w:styleId="a">
    <w:name w:val="a公式"/>
    <w:rsid w:val="006C3D8C"/>
    <w:pPr>
      <w:numPr>
        <w:numId w:val="12"/>
      </w:numPr>
    </w:pPr>
    <w:rPr>
      <w:rFonts w:ascii="Cambria Math" w:eastAsiaTheme="minorEastAsia" w:hAnsi="Cambria Math"/>
      <w:i/>
      <w:kern w:val="2"/>
      <w:sz w:val="24"/>
      <w:szCs w:val="24"/>
    </w:rPr>
  </w:style>
  <w:style w:type="paragraph" w:styleId="af1">
    <w:name w:val="caption"/>
    <w:basedOn w:val="a2"/>
    <w:next w:val="a2"/>
    <w:unhideWhenUsed/>
    <w:qFormat/>
    <w:rsid w:val="00410626"/>
    <w:rPr>
      <w:rFonts w:asciiTheme="majorHAnsi" w:eastAsia="黑体" w:hAnsiTheme="majorHAnsi" w:cstheme="majorBidi"/>
      <w:sz w:val="20"/>
      <w:szCs w:val="20"/>
    </w:rPr>
  </w:style>
  <w:style w:type="paragraph" w:customStyle="1" w:styleId="aa3">
    <w:name w:val="aa公式编号"/>
    <w:qFormat/>
    <w:rsid w:val="0090325F"/>
    <w:pPr>
      <w:widowControl w:val="0"/>
      <w:tabs>
        <w:tab w:val="center" w:pos="3570"/>
        <w:tab w:val="center" w:pos="8400"/>
      </w:tabs>
      <w:spacing w:beforeLines="50" w:before="50" w:afterLines="50" w:after="50"/>
      <w:jc w:val="center"/>
      <w:textAlignment w:val="center"/>
    </w:pPr>
    <w:rPr>
      <w:rFonts w:asciiTheme="minorEastAsia" w:eastAsiaTheme="minorEastAsia" w:hAnsiTheme="minorEastAsia"/>
      <w:kern w:val="2"/>
      <w:sz w:val="28"/>
      <w:szCs w:val="28"/>
    </w:rPr>
  </w:style>
  <w:style w:type="paragraph" w:styleId="af2">
    <w:name w:val="Plain Text"/>
    <w:basedOn w:val="a2"/>
    <w:link w:val="af3"/>
    <w:rsid w:val="002A00C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f3">
    <w:name w:val="纯文本 字符"/>
    <w:basedOn w:val="a3"/>
    <w:link w:val="af2"/>
    <w:rsid w:val="002A00CD"/>
    <w:rPr>
      <w:rFonts w:ascii="宋体" w:hAnsi="Courier New"/>
      <w:sz w:val="21"/>
    </w:rPr>
  </w:style>
  <w:style w:type="character" w:customStyle="1" w:styleId="12">
    <w:name w:val="未处理的提及1"/>
    <w:basedOn w:val="a3"/>
    <w:uiPriority w:val="99"/>
    <w:semiHidden/>
    <w:unhideWhenUsed/>
    <w:rsid w:val="00CE6E90"/>
    <w:rPr>
      <w:color w:val="605E5C"/>
      <w:shd w:val="clear" w:color="auto" w:fill="E1DFDD"/>
    </w:rPr>
  </w:style>
  <w:style w:type="paragraph" w:styleId="af4">
    <w:name w:val="List Paragraph"/>
    <w:basedOn w:val="a2"/>
    <w:uiPriority w:val="34"/>
    <w:qFormat/>
    <w:rsid w:val="002C5B9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5">
    <w:name w:val="Subtitle"/>
    <w:basedOn w:val="a2"/>
    <w:next w:val="a2"/>
    <w:link w:val="af6"/>
    <w:qFormat/>
    <w:rsid w:val="001512D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3"/>
    <w:link w:val="af5"/>
    <w:rsid w:val="001512D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customStyle="1" w:styleId="13">
    <w:name w:val="网格型1"/>
    <w:basedOn w:val="a4"/>
    <w:next w:val="ab"/>
    <w:uiPriority w:val="39"/>
    <w:rsid w:val="003058C4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semiHidden/>
    <w:unhideWhenUsed/>
    <w:rsid w:val="003B04E3"/>
    <w:rPr>
      <w:sz w:val="18"/>
      <w:szCs w:val="18"/>
    </w:rPr>
  </w:style>
  <w:style w:type="character" w:customStyle="1" w:styleId="af8">
    <w:name w:val="批注框文本 字符"/>
    <w:basedOn w:val="a3"/>
    <w:link w:val="af7"/>
    <w:semiHidden/>
    <w:rsid w:val="003B04E3"/>
    <w:rPr>
      <w:kern w:val="2"/>
      <w:sz w:val="18"/>
      <w:szCs w:val="18"/>
    </w:rPr>
  </w:style>
  <w:style w:type="paragraph" w:styleId="af9">
    <w:name w:val="Revision"/>
    <w:hidden/>
    <w:uiPriority w:val="99"/>
    <w:semiHidden/>
    <w:rsid w:val="003B04E3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uiPriority w:val="9"/>
    <w:rsid w:val="004928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a">
    <w:name w:val="Normal (Web)"/>
    <w:basedOn w:val="a2"/>
    <w:uiPriority w:val="99"/>
    <w:unhideWhenUsed/>
    <w:qFormat/>
    <w:rsid w:val="00492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3"/>
    <w:rsid w:val="004928C4"/>
  </w:style>
  <w:style w:type="character" w:customStyle="1" w:styleId="mopen">
    <w:name w:val="mopen"/>
    <w:basedOn w:val="a3"/>
    <w:rsid w:val="004928C4"/>
  </w:style>
  <w:style w:type="character" w:customStyle="1" w:styleId="mpunct">
    <w:name w:val="mpunct"/>
    <w:basedOn w:val="a3"/>
    <w:rsid w:val="004928C4"/>
  </w:style>
  <w:style w:type="character" w:customStyle="1" w:styleId="mclose">
    <w:name w:val="mclose"/>
    <w:basedOn w:val="a3"/>
    <w:rsid w:val="004928C4"/>
  </w:style>
  <w:style w:type="paragraph" w:styleId="afb">
    <w:name w:val="endnote text"/>
    <w:basedOn w:val="a2"/>
    <w:link w:val="afc"/>
    <w:semiHidden/>
    <w:unhideWhenUsed/>
    <w:rsid w:val="003E453C"/>
    <w:pPr>
      <w:snapToGrid w:val="0"/>
      <w:jc w:val="left"/>
    </w:pPr>
  </w:style>
  <w:style w:type="character" w:customStyle="1" w:styleId="afc">
    <w:name w:val="尾注文本 字符"/>
    <w:basedOn w:val="a3"/>
    <w:link w:val="afb"/>
    <w:semiHidden/>
    <w:rsid w:val="003E453C"/>
    <w:rPr>
      <w:kern w:val="2"/>
      <w:sz w:val="21"/>
      <w:szCs w:val="24"/>
    </w:rPr>
  </w:style>
  <w:style w:type="character" w:styleId="afd">
    <w:name w:val="endnote reference"/>
    <w:basedOn w:val="a3"/>
    <w:semiHidden/>
    <w:unhideWhenUsed/>
    <w:rsid w:val="003E453C"/>
    <w:rPr>
      <w:vertAlign w:val="superscript"/>
    </w:rPr>
  </w:style>
  <w:style w:type="paragraph" w:customStyle="1" w:styleId="afe">
    <w:name w:val="a表格"/>
    <w:basedOn w:val="a2"/>
    <w:uiPriority w:val="99"/>
    <w:qFormat/>
    <w:rsid w:val="00947BD1"/>
    <w:pPr>
      <w:autoSpaceDE w:val="0"/>
      <w:autoSpaceDN w:val="0"/>
      <w:adjustRightInd w:val="0"/>
      <w:spacing w:line="320" w:lineRule="atLeast"/>
      <w:ind w:left="60" w:right="60"/>
      <w:jc w:val="center"/>
    </w:pPr>
    <w:rPr>
      <w:rFonts w:cs="MingLiU"/>
      <w:color w:val="264A60"/>
      <w:kern w:val="0"/>
      <w:sz w:val="24"/>
      <w:szCs w:val="18"/>
    </w:rPr>
  </w:style>
  <w:style w:type="character" w:styleId="aff">
    <w:name w:val="Strong"/>
    <w:basedOn w:val="a3"/>
    <w:qFormat/>
    <w:rsid w:val="001805DA"/>
    <w:rPr>
      <w:b/>
      <w:bCs/>
    </w:rPr>
  </w:style>
  <w:style w:type="paragraph" w:customStyle="1" w:styleId="aff0">
    <w:name w:val="表头"/>
    <w:basedOn w:val="a2"/>
    <w:qFormat/>
    <w:rsid w:val="00F27D5E"/>
    <w:pPr>
      <w:spacing w:beforeLines="50" w:before="156"/>
      <w:ind w:left="62" w:right="62"/>
      <w:jc w:val="center"/>
    </w:pPr>
    <w:rPr>
      <w:rFonts w:asciiTheme="minorEastAsia" w:eastAsiaTheme="minorEastAsia" w:hAnsiTheme="minorEastAsia"/>
      <w:b/>
      <w:bCs/>
      <w:color w:val="000000" w:themeColor="text1"/>
      <w:sz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F5DB4"/>
    <w:rPr>
      <w:color w:val="605E5C"/>
      <w:shd w:val="clear" w:color="auto" w:fill="E1DFDD"/>
    </w:rPr>
  </w:style>
  <w:style w:type="character" w:styleId="aff1">
    <w:name w:val="annotation reference"/>
    <w:basedOn w:val="a3"/>
    <w:semiHidden/>
    <w:unhideWhenUsed/>
    <w:rsid w:val="00AE5C19"/>
    <w:rPr>
      <w:sz w:val="21"/>
      <w:szCs w:val="21"/>
    </w:rPr>
  </w:style>
  <w:style w:type="paragraph" w:styleId="aff2">
    <w:name w:val="annotation text"/>
    <w:basedOn w:val="a2"/>
    <w:link w:val="aff3"/>
    <w:semiHidden/>
    <w:unhideWhenUsed/>
    <w:rsid w:val="00AE5C19"/>
    <w:pPr>
      <w:jc w:val="left"/>
    </w:pPr>
  </w:style>
  <w:style w:type="character" w:customStyle="1" w:styleId="aff3">
    <w:name w:val="批注文字 字符"/>
    <w:basedOn w:val="a3"/>
    <w:link w:val="aff2"/>
    <w:semiHidden/>
    <w:rsid w:val="00AE5C19"/>
    <w:rPr>
      <w:kern w:val="2"/>
      <w:sz w:val="21"/>
      <w:szCs w:val="24"/>
    </w:rPr>
  </w:style>
  <w:style w:type="paragraph" w:styleId="aff4">
    <w:name w:val="annotation subject"/>
    <w:basedOn w:val="aff2"/>
    <w:next w:val="aff2"/>
    <w:link w:val="aff5"/>
    <w:semiHidden/>
    <w:unhideWhenUsed/>
    <w:rsid w:val="00AE5C19"/>
    <w:rPr>
      <w:b/>
      <w:bCs/>
    </w:rPr>
  </w:style>
  <w:style w:type="character" w:customStyle="1" w:styleId="aff5">
    <w:name w:val="批注主题 字符"/>
    <w:basedOn w:val="aff3"/>
    <w:link w:val="aff4"/>
    <w:semiHidden/>
    <w:rsid w:val="00AE5C1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sxdi\Documents\&#33258;&#23450;&#20041;%20Office%20&#27169;&#26495;\&#25968;&#23398;&#24314;&#27169;&#35770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525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901E95D-C1D6-4D9D-A2AE-72E872A728B9}">
  <we:reference id="wa104380646" version="1.0.0.0" store="zh-CN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9549A15-A179-4E6D-BD2A-2C2784960E00}">
  <we:reference id="wa104178141" version="3.10.0.197" store="zh-CN" storeType="OMEX"/>
  <we:alternateReferences>
    <we:reference id="wa104178141" version="3.10.0.197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0D111-BE65-4CB7-A4CA-CF201A773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数学建模论文.dotx</Template>
  <TotalTime>247</TotalTime>
  <Pages>6</Pages>
  <Words>537</Words>
  <Characters>3063</Characters>
  <Application>Microsoft Office Word</Application>
  <DocSecurity>0</DocSecurity>
  <Lines>25</Lines>
  <Paragraphs>7</Paragraphs>
  <ScaleCrop>false</ScaleCrop>
  <Company>IMD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西南师范大学信息管理与信息系统专业</dc:title>
  <dc:subject/>
  <dc:creator>wysxdi</dc:creator>
  <cp:keywords>summer</cp:keywords>
  <dc:description/>
  <cp:lastModifiedBy>Song XJ</cp:lastModifiedBy>
  <cp:revision>26</cp:revision>
  <cp:lastPrinted>2019-05-19T11:39:00Z</cp:lastPrinted>
  <dcterms:created xsi:type="dcterms:W3CDTF">2019-05-19T11:38:00Z</dcterms:created>
  <dcterms:modified xsi:type="dcterms:W3CDTF">2019-05-28T11:58:00Z</dcterms:modified>
</cp:coreProperties>
</file>