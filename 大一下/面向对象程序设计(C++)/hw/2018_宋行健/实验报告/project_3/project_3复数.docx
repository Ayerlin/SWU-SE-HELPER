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919661" w14:textId="77777777" w:rsidR="00C239E4" w:rsidRPr="00C239E4" w:rsidRDefault="00C239E4" w:rsidP="00C239E4">
      <w:pPr>
        <w:jc w:val="center"/>
        <w:outlineLvl w:val="0"/>
        <w:rPr>
          <w:b/>
          <w:sz w:val="32"/>
          <w:szCs w:val="30"/>
        </w:rPr>
      </w:pPr>
      <w:r w:rsidRPr="00C239E4">
        <w:rPr>
          <w:rFonts w:hint="eastAsia"/>
          <w:b/>
          <w:sz w:val="32"/>
          <w:szCs w:val="30"/>
        </w:rPr>
        <w:t>西南大学计算机与信息科学学院</w:t>
      </w:r>
    </w:p>
    <w:p w14:paraId="4542D6D0" w14:textId="77777777" w:rsidR="00C239E4" w:rsidRPr="00C239E4" w:rsidRDefault="00C239E4" w:rsidP="00C239E4">
      <w:pPr>
        <w:jc w:val="center"/>
        <w:outlineLvl w:val="0"/>
        <w:rPr>
          <w:b/>
          <w:sz w:val="32"/>
          <w:szCs w:val="30"/>
        </w:rPr>
      </w:pPr>
      <w:r w:rsidRPr="00C239E4">
        <w:rPr>
          <w:rFonts w:hint="eastAsia"/>
          <w:b/>
          <w:sz w:val="32"/>
          <w:szCs w:val="30"/>
        </w:rPr>
        <w:t>《</w:t>
      </w:r>
      <w:r w:rsidRPr="00C239E4">
        <w:rPr>
          <w:rFonts w:hint="eastAsia"/>
          <w:b/>
          <w:sz w:val="32"/>
          <w:szCs w:val="30"/>
        </w:rPr>
        <w:t>C++</w:t>
      </w:r>
      <w:r w:rsidRPr="00C239E4">
        <w:rPr>
          <w:rFonts w:hint="eastAsia"/>
          <w:b/>
          <w:sz w:val="32"/>
          <w:szCs w:val="30"/>
        </w:rPr>
        <w:t>》之</w:t>
      </w:r>
    </w:p>
    <w:p w14:paraId="3037BFA8" w14:textId="1E823337" w:rsidR="00C239E4" w:rsidRPr="00C239E4" w:rsidRDefault="00C239E4" w:rsidP="00C239E4">
      <w:pPr>
        <w:jc w:val="center"/>
        <w:outlineLvl w:val="0"/>
        <w:rPr>
          <w:b/>
          <w:sz w:val="32"/>
          <w:szCs w:val="30"/>
        </w:rPr>
      </w:pPr>
      <w:r w:rsidRPr="00C239E4">
        <w:rPr>
          <w:rFonts w:hint="eastAsia"/>
          <w:b/>
          <w:sz w:val="32"/>
          <w:szCs w:val="30"/>
        </w:rPr>
        <w:t>实验</w:t>
      </w:r>
      <w:r w:rsidR="00717DBE">
        <w:rPr>
          <w:b/>
          <w:sz w:val="32"/>
          <w:szCs w:val="30"/>
        </w:rPr>
        <w:t>003</w:t>
      </w:r>
      <w:r w:rsidRPr="00C239E4">
        <w:rPr>
          <w:rFonts w:hint="eastAsia"/>
          <w:b/>
          <w:sz w:val="32"/>
          <w:szCs w:val="30"/>
        </w:rPr>
        <w:t>：</w:t>
      </w:r>
      <w:r w:rsidRPr="00C239E4">
        <w:rPr>
          <w:b/>
          <w:sz w:val="32"/>
          <w:szCs w:val="30"/>
        </w:rPr>
        <w:t xml:space="preserve"> </w:t>
      </w:r>
      <w:r w:rsidR="00717DBE">
        <w:rPr>
          <w:rFonts w:hint="eastAsia"/>
          <w:b/>
          <w:sz w:val="32"/>
          <w:szCs w:val="30"/>
        </w:rPr>
        <w:t>复数</w:t>
      </w:r>
    </w:p>
    <w:p w14:paraId="65C05E8E" w14:textId="77777777" w:rsidR="00C239E4" w:rsidRPr="00F91310" w:rsidRDefault="00C239E4" w:rsidP="00C239E4">
      <w:pPr>
        <w:rPr>
          <w:sz w:val="30"/>
          <w:szCs w:val="30"/>
        </w:rPr>
      </w:pPr>
    </w:p>
    <w:p w14:paraId="1FF85537" w14:textId="77777777" w:rsidR="00C239E4" w:rsidRPr="00F91310" w:rsidRDefault="00C239E4" w:rsidP="00C239E4">
      <w:pPr>
        <w:rPr>
          <w:rFonts w:ascii="宋体" w:hAnsi="宋体"/>
          <w:b/>
          <w:sz w:val="30"/>
          <w:szCs w:val="30"/>
        </w:rPr>
      </w:pPr>
      <w:r w:rsidRPr="00F91310">
        <w:rPr>
          <w:rFonts w:ascii="宋体" w:hAnsi="宋体" w:hint="eastAsia"/>
          <w:b/>
          <w:sz w:val="30"/>
          <w:szCs w:val="30"/>
        </w:rPr>
        <w:t>实验基本信息：</w:t>
      </w:r>
    </w:p>
    <w:p w14:paraId="14E9DA7A" w14:textId="29988C01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</w:rPr>
      </w:pPr>
      <w:r w:rsidRPr="00F91310">
        <w:rPr>
          <w:noProof/>
        </w:rPr>
        <w:drawing>
          <wp:anchor distT="0" distB="0" distL="114300" distR="114300" simplePos="0" relativeHeight="251658240" behindDoc="0" locked="0" layoutInCell="1" allowOverlap="1" wp14:anchorId="6A7F37EE" wp14:editId="06B35A36">
            <wp:simplePos x="0" y="0"/>
            <wp:positionH relativeFrom="column">
              <wp:posOffset>1061720</wp:posOffset>
            </wp:positionH>
            <wp:positionV relativeFrom="paragraph">
              <wp:posOffset>12065</wp:posOffset>
            </wp:positionV>
            <wp:extent cx="228600" cy="228600"/>
            <wp:effectExtent l="0" t="0" r="0" b="0"/>
            <wp:wrapNone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未命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310">
        <w:rPr>
          <w:rFonts w:ascii="宋体" w:hAnsi="宋体" w:hint="eastAsia"/>
          <w:sz w:val="24"/>
        </w:rPr>
        <w:t>实验类型：</w:t>
      </w:r>
      <w:r w:rsidRPr="00F91310">
        <w:rPr>
          <w:rFonts w:ascii="宋体" w:hAnsi="宋体" w:hint="eastAsia"/>
          <w:sz w:val="24"/>
        </w:rPr>
        <w:tab/>
        <w:t>□验证性</w:t>
      </w:r>
      <w:r w:rsidRPr="00F91310">
        <w:rPr>
          <w:rFonts w:ascii="宋体" w:hAnsi="宋体" w:hint="eastAsia"/>
          <w:sz w:val="24"/>
        </w:rPr>
        <w:tab/>
        <w:t>□设计性</w:t>
      </w:r>
      <w:r w:rsidRPr="00F91310">
        <w:rPr>
          <w:rFonts w:ascii="宋体" w:hAnsi="宋体" w:hint="eastAsia"/>
          <w:sz w:val="24"/>
        </w:rPr>
        <w:tab/>
        <w:t>□综合性</w:t>
      </w:r>
    </w:p>
    <w:p w14:paraId="6A6F3656" w14:textId="77777777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</w:rPr>
      </w:pPr>
      <w:r w:rsidRPr="00F91310">
        <w:rPr>
          <w:rFonts w:ascii="宋体" w:hAnsi="宋体" w:hint="eastAsia"/>
          <w:sz w:val="24"/>
        </w:rPr>
        <w:t>理论教师：</w:t>
      </w:r>
      <w:r w:rsidRPr="00F91310">
        <w:rPr>
          <w:rFonts w:ascii="宋体" w:hAnsi="宋体" w:hint="eastAsia"/>
          <w:sz w:val="24"/>
        </w:rPr>
        <w:tab/>
        <w:t>代立云</w:t>
      </w:r>
      <w:r w:rsidRPr="00F91310">
        <w:rPr>
          <w:rFonts w:ascii="宋体" w:hAnsi="宋体" w:hint="eastAsia"/>
          <w:sz w:val="24"/>
        </w:rPr>
        <w:tab/>
      </w:r>
      <w:r w:rsidRPr="00F91310">
        <w:rPr>
          <w:rFonts w:ascii="宋体" w:hAnsi="宋体" w:hint="eastAsia"/>
          <w:sz w:val="24"/>
        </w:rPr>
        <w:tab/>
        <w:t>实验指导教师：代立云</w:t>
      </w:r>
    </w:p>
    <w:p w14:paraId="47846E0A" w14:textId="77777777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  <w:u w:val="single"/>
        </w:rPr>
      </w:pPr>
      <w:r w:rsidRPr="00F91310">
        <w:rPr>
          <w:rFonts w:ascii="宋体" w:hAnsi="宋体" w:hint="eastAsia"/>
          <w:sz w:val="24"/>
        </w:rPr>
        <w:t xml:space="preserve">学生姓名: </w:t>
      </w:r>
      <w:r w:rsidRPr="00F91310">
        <w:rPr>
          <w:rFonts w:ascii="宋体" w:hAnsi="宋体" w:hint="eastAsia"/>
          <w:sz w:val="24"/>
          <w:u w:val="single"/>
        </w:rPr>
        <w:t xml:space="preserve">     宋行健    </w:t>
      </w:r>
      <w:r w:rsidRPr="00F91310">
        <w:rPr>
          <w:rFonts w:ascii="宋体" w:hAnsi="宋体" w:hint="eastAsia"/>
          <w:sz w:val="24"/>
        </w:rPr>
        <w:t>学号:</w:t>
      </w:r>
      <w:r w:rsidRPr="00F91310">
        <w:rPr>
          <w:rFonts w:ascii="宋体" w:hAnsi="宋体" w:hint="eastAsia"/>
          <w:sz w:val="24"/>
          <w:u w:val="single"/>
        </w:rPr>
        <w:t xml:space="preserve"> </w:t>
      </w:r>
      <w:r w:rsidRPr="00F91310">
        <w:rPr>
          <w:rFonts w:ascii="宋体" w:hAnsi="宋体"/>
          <w:sz w:val="24"/>
          <w:u w:val="single"/>
        </w:rPr>
        <w:t>222018321062006</w:t>
      </w:r>
      <w:r w:rsidRPr="00F91310">
        <w:rPr>
          <w:rFonts w:ascii="宋体" w:hAnsi="宋体" w:hint="eastAsia"/>
          <w:sz w:val="24"/>
          <w:u w:val="single"/>
        </w:rPr>
        <w:t xml:space="preserve">             </w:t>
      </w:r>
    </w:p>
    <w:p w14:paraId="3E7E4595" w14:textId="77777777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  <w:u w:val="single"/>
        </w:rPr>
      </w:pPr>
      <w:r w:rsidRPr="00F91310">
        <w:rPr>
          <w:rFonts w:ascii="宋体" w:hAnsi="宋体" w:hint="eastAsia"/>
          <w:sz w:val="24"/>
        </w:rPr>
        <w:t>班级：</w:t>
      </w:r>
      <w:r w:rsidRPr="00F91310">
        <w:rPr>
          <w:rFonts w:ascii="宋体" w:hAnsi="宋体" w:hint="eastAsia"/>
          <w:sz w:val="24"/>
          <w:u w:val="single"/>
        </w:rPr>
        <w:t xml:space="preserve">    </w:t>
      </w:r>
      <w:r w:rsidRPr="00F91310">
        <w:rPr>
          <w:rFonts w:ascii="宋体" w:hAnsi="宋体"/>
          <w:sz w:val="24"/>
          <w:u w:val="single"/>
        </w:rPr>
        <w:t>18</w:t>
      </w:r>
      <w:r w:rsidRPr="00F91310">
        <w:rPr>
          <w:rFonts w:ascii="宋体" w:hAnsi="宋体" w:hint="eastAsia"/>
          <w:sz w:val="24"/>
          <w:u w:val="single"/>
        </w:rPr>
        <w:t xml:space="preserve">级软件工程一班           </w:t>
      </w:r>
    </w:p>
    <w:p w14:paraId="0D4037B4" w14:textId="3999B9C3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  <w:u w:val="single"/>
        </w:rPr>
      </w:pPr>
      <w:r w:rsidRPr="00F91310">
        <w:rPr>
          <w:rFonts w:ascii="宋体" w:hAnsi="宋体" w:hint="eastAsia"/>
          <w:sz w:val="24"/>
        </w:rPr>
        <w:t>时间：</w:t>
      </w:r>
      <w:r w:rsidRPr="00F91310">
        <w:rPr>
          <w:rFonts w:ascii="宋体" w:hAnsi="宋体" w:hint="eastAsia"/>
          <w:sz w:val="24"/>
          <w:u w:val="single"/>
        </w:rPr>
        <w:t xml:space="preserve">     </w:t>
      </w:r>
      <w:r w:rsidR="00E929C8">
        <w:rPr>
          <w:rFonts w:ascii="宋体" w:hAnsi="宋体"/>
          <w:sz w:val="24"/>
          <w:u w:val="single"/>
        </w:rPr>
        <w:t>2019.6.1</w:t>
      </w:r>
      <w:r w:rsidRPr="00F91310">
        <w:rPr>
          <w:rFonts w:ascii="宋体" w:hAnsi="宋体" w:hint="eastAsia"/>
          <w:sz w:val="24"/>
          <w:u w:val="single"/>
        </w:rPr>
        <w:t xml:space="preserve">            </w:t>
      </w:r>
    </w:p>
    <w:p w14:paraId="73A5AE4F" w14:textId="77777777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</w:rPr>
      </w:pPr>
    </w:p>
    <w:p w14:paraId="361CF633" w14:textId="77777777" w:rsidR="00C239E4" w:rsidRPr="00F91310" w:rsidRDefault="00C239E4" w:rsidP="00C239E4">
      <w:pPr>
        <w:rPr>
          <w:rFonts w:ascii="宋体" w:hAnsi="宋体"/>
          <w:b/>
          <w:sz w:val="30"/>
          <w:szCs w:val="30"/>
        </w:rPr>
      </w:pPr>
      <w:r w:rsidRPr="00F91310">
        <w:rPr>
          <w:rFonts w:ascii="宋体" w:hAnsi="宋体" w:hint="eastAsia"/>
          <w:b/>
          <w:sz w:val="30"/>
          <w:szCs w:val="30"/>
        </w:rPr>
        <w:t>实验过程：</w:t>
      </w:r>
    </w:p>
    <w:p w14:paraId="5616201D" w14:textId="09D8CC55" w:rsidR="00CE479F" w:rsidRPr="00CE479F" w:rsidRDefault="00C239E4" w:rsidP="00CE479F">
      <w:pPr>
        <w:pStyle w:val="a0"/>
      </w:pPr>
      <w:r>
        <w:rPr>
          <w:rFonts w:hint="eastAsia"/>
        </w:rPr>
        <w:t>实验代码</w:t>
      </w:r>
    </w:p>
    <w:p w14:paraId="11B151A3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A958539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24BF96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D6BC33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</w:p>
    <w:p w14:paraId="11FEE126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A102281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默认为私有变量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private</w:t>
      </w:r>
    </w:p>
    <w:p w14:paraId="58089570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5C59DD27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imaginary;</w:t>
      </w:r>
    </w:p>
    <w:p w14:paraId="7E85F77B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4743379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默认构造函数将复数初始化为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0+0i</w:t>
      </w:r>
    </w:p>
    <w:p w14:paraId="28E7AAA9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Complex()</w:t>
      </w:r>
      <w:proofErr w:type="gramEnd"/>
    </w:p>
    <w:p w14:paraId="5A8AD90E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B5C8C0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7E33F59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imaginary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4020BC1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89BD75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36233E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将对象的成员变量设置为任何值</w:t>
      </w:r>
    </w:p>
    <w:p w14:paraId="2FF2F789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0F1FD5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44F8C9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imaginary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08F8A9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38235F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B19AEE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915567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将对象初始化为实变量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+0*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</w:p>
    <w:p w14:paraId="1085F673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4C4113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696D4D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imaginary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D92FAB7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A90CDB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5F073F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A5E5FD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调用实部</w:t>
      </w:r>
    </w:p>
    <w:p w14:paraId="5174D62D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497031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61B43C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454C309F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F220E7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E4E8ED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调用虚部</w:t>
      </w:r>
    </w:p>
    <w:p w14:paraId="25C8AFFB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get_Imaginary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13E888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9CC73A9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imaginary;</w:t>
      </w:r>
    </w:p>
    <w:p w14:paraId="137DF476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181314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A0D9A8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运算符，用于把两个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Complex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对象相加</w:t>
      </w:r>
    </w:p>
    <w:p w14:paraId="45CAD161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CF5DCB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4DE944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FAE292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complex_num.real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-&gt;real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D2C118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complex_num.imaginary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-&gt;imaginary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.imaginary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46AF8D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C99B8C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613648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6C3BB3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运算符，用于把两个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Complex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对象相减</w:t>
      </w:r>
    </w:p>
    <w:p w14:paraId="0E3B302D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B3E26D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022C4B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69F1AC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complex_num.real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-&gt;real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68FE58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complex_num.imaginary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-&gt;imaginary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.imaginary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F262E7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C92CE1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CBA268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22547C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运算符，用于把两个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Complex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对象相乘</w:t>
      </w:r>
    </w:p>
    <w:p w14:paraId="760FF7AE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9DB7DC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A35143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711EC1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complex_num.real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-&gt;real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-&gt;imaginary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.imaginary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B59A6C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complex_num.imaginary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-&gt;imaginary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-&gt;real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.imaginary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F1DF93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1AE90A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6AE7EC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50008F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运算符，用于比较两个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Complex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14:paraId="7E322DC9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136EEE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93847E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//Complex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complex_num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;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【注意：关系运算符的重载，这里不需要定义结果变量】</w:t>
      </w:r>
    </w:p>
    <w:p w14:paraId="404E9C0E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-&gt;real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-&gt;imaginary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.imaginary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C5AD77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9C62AF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828CBE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5E4592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14:paraId="189F9EC6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9AD644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1AC6DB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4BA11D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70C269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DEE6C5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运算符，用于比较两个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Complex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14:paraId="6D480F58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81A5DF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D2EA5C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-&gt;real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758828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F50F41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5712F4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7F172C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-&gt;real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A8C8A2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259392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-&gt;imaginary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.imaginary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9AFBAB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B5885D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3D4F4C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17E596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DCF7033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104406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0E5871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63E515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581E2F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08ADCD3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4645C5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EF7C78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86E2A3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0BB12EEE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621E48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运算符，用于比较两个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Complex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14:paraId="7A307501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05958C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07FFD2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-&gt;real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EE0F80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D59736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16DA2B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BC7EA9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-&gt;real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53E779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E3CAC5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-&gt;imaginary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.imaginary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E6E227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7EC2F1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096A0B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3627AD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29CDF1B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27DEAF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96AB2D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31C1C1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E2CBE0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CB42426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DB9321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A84437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4DA2AF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66EFF5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1088C8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展示所输入的复数</w:t>
      </w:r>
    </w:p>
    <w:p w14:paraId="7F5C4761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22B55A4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8142BB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 Input:\t"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get_Imaginary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*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E9C4B8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2C96F2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A77C0F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44F237E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115CA9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1C889A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5B1412E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1E5542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B98CC1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i.set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(0, 1);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0+1i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5359C8C4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77DC66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complex_1;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Complex_1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，类型为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Complex</w:t>
      </w:r>
    </w:p>
    <w:p w14:paraId="2F4EFCB0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complex_2;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Complex_2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，类型为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Complex</w:t>
      </w:r>
    </w:p>
    <w:p w14:paraId="0440B84B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complex_result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Complex_result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，类型为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Complex</w:t>
      </w:r>
    </w:p>
    <w:p w14:paraId="41EACC3E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real, imaginary;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double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类型的复数的两个组成部分</w:t>
      </w:r>
    </w:p>
    <w:p w14:paraId="67AA4CCC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</w:p>
    <w:p w14:paraId="0B512BFE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Complex_1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赋值为纯实数类型（只有一个参数，为实部）</w:t>
      </w:r>
    </w:p>
    <w:p w14:paraId="441168BE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intput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second complex number (One Parameter):"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EC2713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00A3ECE2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complex_1.set(real);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形成调用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Complex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类型私有变量的端口</w:t>
      </w:r>
    </w:p>
    <w:p w14:paraId="2BC339A6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complex_1.show();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展示所输入的虚数</w:t>
      </w:r>
    </w:p>
    <w:p w14:paraId="7B875AD6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2B4BEAA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Complex_2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赋值为复数数类型（有两个参数，一个为实部，另一个为虚部）</w:t>
      </w:r>
    </w:p>
    <w:p w14:paraId="3B0345D1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nPlease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intput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first complex number (Two Parameters):"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9A3666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imaginary;</w:t>
      </w:r>
    </w:p>
    <w:p w14:paraId="4225A7DE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complex_2.set(real, imaginary);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形成调用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Complex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类型私有变量的端口</w:t>
      </w:r>
    </w:p>
    <w:p w14:paraId="39A5CE0F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complex_2.show();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展示所输入的虚数</w:t>
      </w:r>
    </w:p>
    <w:p w14:paraId="28DEEA32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CB445A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把两个对象相加</w:t>
      </w:r>
    </w:p>
    <w:p w14:paraId="3309EF69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complex_result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complex_2;</w:t>
      </w:r>
    </w:p>
    <w:p w14:paraId="1F326A42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加法：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233B05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complex_1.get_Real()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complex_1.get_Imaginary()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*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) +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complex_2.get_Real()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complex_2.get_Imaginary()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*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) ==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complex_result.get_Real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complex_result.get_Imaginary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*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9C0EE0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F37C1E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把两个对象相减</w:t>
      </w:r>
    </w:p>
    <w:p w14:paraId="0EED7573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complex_result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complex_2;</w:t>
      </w:r>
    </w:p>
    <w:p w14:paraId="46BF7B7E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减法：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F16BE3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complex_1.get_Real()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complex_1.get_Imaginary()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*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) -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complex_2.get_Real()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complex_2.get_Imaginary()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*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) ==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complex_result.get_Real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complex_result.get_Imaginary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*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C4B882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E73349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把两个对象相乘</w:t>
      </w:r>
    </w:p>
    <w:p w14:paraId="0BA74C1E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乘法：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1FD126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complex_result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complex_2;</w:t>
      </w:r>
    </w:p>
    <w:p w14:paraId="5BA765C3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complex_1.get_Real()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complex_1.get_Imaginary()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*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) *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complex_2.get_Real()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complex_2.get_Imaginary()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*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) ==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complex_result.get_Real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complex_result.get_Imaginary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*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F7C434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2EDAFB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把两个对象相比较</w:t>
      </w:r>
    </w:p>
    <w:p w14:paraId="63938BB9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比大小：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642F6B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(complex_1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complex_2)</w:t>
      </w:r>
    </w:p>
    <w:p w14:paraId="547BF556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7FB970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complex_1.get_Real()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complex_1.get_Imaginary()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*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) &lt;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complex_2.get_Real()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complex_2.get_Imaginary()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*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F9C551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13A724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(complex_1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complex_2)</w:t>
      </w:r>
    </w:p>
    <w:p w14:paraId="79FFED70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44C7F6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complex_1.get_Real()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complex_1.get_Imaginary()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*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) &gt;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lastRenderedPageBreak/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complex_2.get_Real()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complex_2.get_Imaginary()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*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B82652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A2FE98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20DC8CA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DCB05F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complex_1.get_Real()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complex_1.get_Imaginary()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*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) == 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complex_2.get_Real()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complex_2.get_Imaginary()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*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66EED2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E4E4F9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3119DE" w14:textId="77777777" w:rsidR="00F770D9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1545597" w14:textId="63BA4BC3" w:rsidR="00E929C8" w:rsidRDefault="00F770D9" w:rsidP="00F770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F2CBEC" w14:textId="18CAA21E" w:rsidR="00E706DC" w:rsidRDefault="00E706DC" w:rsidP="00E929C8">
      <w:pPr>
        <w:pStyle w:val="a0"/>
      </w:pPr>
      <w:r>
        <w:rPr>
          <w:rFonts w:hint="eastAsia"/>
        </w:rPr>
        <w:t>实验感想</w:t>
      </w:r>
    </w:p>
    <w:p w14:paraId="4E538AE8" w14:textId="633B028B" w:rsidR="001D62AF" w:rsidRDefault="00E706DC" w:rsidP="00B16A4B">
      <w:pPr>
        <w:pStyle w:val="aa2"/>
      </w:pPr>
      <w:r>
        <w:rPr>
          <w:rFonts w:hint="eastAsia"/>
        </w:rPr>
        <w:t>通过本次实验，我更加熟练掌握了</w:t>
      </w:r>
      <w:r w:rsidR="0017082C">
        <w:rPr>
          <w:rFonts w:hint="eastAsia"/>
        </w:rPr>
        <w:t>类中的默认构造函数和函数的重构</w:t>
      </w:r>
      <w:r w:rsidR="00ED2699">
        <w:rPr>
          <w:rFonts w:hint="eastAsia"/>
        </w:rPr>
        <w:t>。</w:t>
      </w:r>
      <w:r w:rsidR="0017082C">
        <w:rPr>
          <w:rFonts w:hint="eastAsia"/>
        </w:rPr>
        <w:t>同时对类的</w:t>
      </w:r>
      <w:r w:rsidR="001D62AF">
        <w:rPr>
          <w:rFonts w:hint="eastAsia"/>
        </w:rPr>
        <w:t>公有函数和私有函数有了更加深刻的理解。</w:t>
      </w:r>
      <w:r w:rsidR="00E929C8">
        <w:rPr>
          <w:rFonts w:hint="eastAsia"/>
        </w:rPr>
        <w:t>在类的外部是不能调用他的私有函数的，所以要对类的私有写一个对外部的端口，例如：</w:t>
      </w:r>
      <w:r w:rsidR="00E929C8">
        <w:tab/>
      </w:r>
      <w:r w:rsidR="00E929C8">
        <w:rPr>
          <w:color w:val="0000FF"/>
        </w:rPr>
        <w:t>double</w:t>
      </w:r>
      <w:r w:rsidR="00E929C8">
        <w:t xml:space="preserve"> </w:t>
      </w:r>
      <w:proofErr w:type="spellStart"/>
      <w:r w:rsidR="00E929C8">
        <w:t>get_Real</w:t>
      </w:r>
      <w:proofErr w:type="spellEnd"/>
      <w:r w:rsidR="00E929C8">
        <w:t>(</w:t>
      </w:r>
      <w:r w:rsidR="00E929C8">
        <w:rPr>
          <w:color w:val="0000FF"/>
        </w:rPr>
        <w:t>void</w:t>
      </w:r>
      <w:r w:rsidR="00E929C8">
        <w:t>)</w:t>
      </w:r>
      <w:r w:rsidR="00E929C8">
        <w:tab/>
        <w:t>{</w:t>
      </w:r>
      <w:r w:rsidR="00E929C8">
        <w:tab/>
      </w:r>
      <w:r w:rsidR="00E929C8">
        <w:rPr>
          <w:color w:val="0000FF"/>
        </w:rPr>
        <w:t>return</w:t>
      </w:r>
      <w:r w:rsidR="00E929C8">
        <w:t xml:space="preserve"> real;</w:t>
      </w:r>
      <w:r w:rsidR="00E929C8">
        <w:tab/>
        <w:t>}</w:t>
      </w:r>
      <w:r w:rsidR="00A60B29">
        <w:rPr>
          <w:rFonts w:hint="eastAsia"/>
        </w:rPr>
        <w:t>。通过这些端口</w:t>
      </w:r>
      <w:r w:rsidR="00E929C8">
        <w:rPr>
          <w:rFonts w:hint="eastAsia"/>
        </w:rPr>
        <w:t>实现了对类私有</w:t>
      </w:r>
      <w:r w:rsidR="00A60B29">
        <w:rPr>
          <w:rFonts w:hint="eastAsia"/>
        </w:rPr>
        <w:t>变量</w:t>
      </w:r>
      <w:r w:rsidR="00E929C8">
        <w:rPr>
          <w:rFonts w:hint="eastAsia"/>
        </w:rPr>
        <w:t>的调用，同时又保证了其私有变量不随意改变。</w:t>
      </w:r>
    </w:p>
    <w:p w14:paraId="4B2E7937" w14:textId="5269A1F1" w:rsidR="007E5A36" w:rsidRDefault="00ED2699" w:rsidP="00E706DC">
      <w:pPr>
        <w:pStyle w:val="aa2"/>
      </w:pPr>
      <w:r>
        <w:rPr>
          <w:rFonts w:hint="eastAsia"/>
        </w:rPr>
        <w:t>其中</w:t>
      </w:r>
      <w:r w:rsidR="001D62AF">
        <w:rPr>
          <w:rFonts w:hint="eastAsia"/>
        </w:rPr>
        <w:t>我认为</w:t>
      </w:r>
      <w:r>
        <w:rPr>
          <w:rFonts w:hint="eastAsia"/>
        </w:rPr>
        <w:t>比较困难的问题是</w:t>
      </w:r>
      <w:r w:rsidR="001D62AF">
        <w:rPr>
          <w:rFonts w:hint="eastAsia"/>
        </w:rPr>
        <w:t>关系运算符的重构</w:t>
      </w:r>
      <w:r w:rsidR="00CF14E5">
        <w:rPr>
          <w:rFonts w:hint="eastAsia"/>
        </w:rPr>
        <w:t>。</w:t>
      </w:r>
      <w:r w:rsidR="00A60B29">
        <w:rPr>
          <w:rFonts w:hint="eastAsia"/>
        </w:rPr>
        <w:t>它与操作运算符不同的是它的返回值是</w:t>
      </w:r>
      <w:r w:rsidR="00A60B29">
        <w:rPr>
          <w:rFonts w:hint="eastAsia"/>
        </w:rPr>
        <w:t>bool</w:t>
      </w:r>
      <w:r w:rsidR="00A60B29">
        <w:rPr>
          <w:rFonts w:hint="eastAsia"/>
        </w:rPr>
        <w:t>类型的，并且不需要定义结果返回变量。</w:t>
      </w:r>
      <w:r w:rsidR="00B53183">
        <w:rPr>
          <w:rFonts w:hint="eastAsia"/>
        </w:rPr>
        <w:t>另外，二元操作符的重构所需要的参数只有一个，前面的参数内容</w:t>
      </w:r>
      <w:r w:rsidR="00C04709">
        <w:rPr>
          <w:rFonts w:hint="eastAsia"/>
        </w:rPr>
        <w:t>在调用函数的时候自动导入。</w:t>
      </w:r>
      <w:bookmarkStart w:id="0" w:name="_GoBack"/>
      <w:bookmarkEnd w:id="0"/>
    </w:p>
    <w:p w14:paraId="05488C7F" w14:textId="61296498" w:rsidR="005149BA" w:rsidRDefault="00A60B29" w:rsidP="00E929C8">
      <w:pPr>
        <w:pStyle w:val="a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1FEC4F" wp14:editId="54038959">
            <wp:simplePos x="0" y="0"/>
            <wp:positionH relativeFrom="margin">
              <wp:align>left</wp:align>
            </wp:positionH>
            <wp:positionV relativeFrom="paragraph">
              <wp:posOffset>4103370</wp:posOffset>
            </wp:positionV>
            <wp:extent cx="5976620" cy="3122295"/>
            <wp:effectExtent l="0" t="0" r="5080" b="19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F96">
        <w:rPr>
          <w:noProof/>
        </w:rPr>
        <w:drawing>
          <wp:anchor distT="0" distB="0" distL="114300" distR="114300" simplePos="0" relativeHeight="251659264" behindDoc="0" locked="0" layoutInCell="1" allowOverlap="1" wp14:anchorId="4B74B0EF" wp14:editId="719EBF0D">
            <wp:simplePos x="0" y="0"/>
            <wp:positionH relativeFrom="margin">
              <wp:align>right</wp:align>
            </wp:positionH>
            <wp:positionV relativeFrom="paragraph">
              <wp:posOffset>963930</wp:posOffset>
            </wp:positionV>
            <wp:extent cx="5976620" cy="3122295"/>
            <wp:effectExtent l="0" t="0" r="5080" b="190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9BA">
        <w:rPr>
          <w:rFonts w:hint="eastAsia"/>
        </w:rPr>
        <w:t>实验截图</w:t>
      </w:r>
    </w:p>
    <w:p w14:paraId="4830E814" w14:textId="2A538531" w:rsidR="005149BA" w:rsidRPr="005149BA" w:rsidRDefault="005149BA" w:rsidP="005149BA">
      <w:pPr>
        <w:pStyle w:val="aa2"/>
      </w:pPr>
    </w:p>
    <w:sectPr w:rsidR="005149BA" w:rsidRPr="005149BA" w:rsidSect="00695F04">
      <w:footerReference w:type="default" r:id="rId12"/>
      <w:type w:val="continuous"/>
      <w:pgSz w:w="11906" w:h="16838" w:code="9"/>
      <w:pgMar w:top="1418" w:right="1247" w:bottom="1418" w:left="1247" w:header="851" w:footer="992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hAGEAY2uHZQ==" wne:acdName="acd0" wne:fciIndexBasedOn="0065"/>
    <wne:acd wne:argValue="AgBhAGEAjE6nfg==" wne:acdName="acd1" wne:fciIndexBasedOn="0065"/>
    <wne:acd wne:argValue="AgBhAGEACU6nfg=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DA794" w14:textId="77777777" w:rsidR="00930686" w:rsidRDefault="00930686" w:rsidP="00B749A5">
      <w:r>
        <w:separator/>
      </w:r>
    </w:p>
  </w:endnote>
  <w:endnote w:type="continuationSeparator" w:id="0">
    <w:p w14:paraId="33C2A34D" w14:textId="77777777" w:rsidR="00930686" w:rsidRDefault="00930686" w:rsidP="00B749A5">
      <w:r>
        <w:continuationSeparator/>
      </w:r>
    </w:p>
  </w:endnote>
  <w:endnote w:type="continuationNotice" w:id="1">
    <w:p w14:paraId="05308BBF" w14:textId="77777777" w:rsidR="00930686" w:rsidRDefault="009306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細明體"/>
    <w:panose1 w:val="02010609000101010101"/>
    <w:charset w:val="88"/>
    <w:family w:val="modern"/>
    <w:pitch w:val="fixed"/>
    <w:sig w:usb0="00000000" w:usb1="28CFFCFA" w:usb2="00000016" w:usb3="00000000" w:csb0="001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2763853"/>
      <w:docPartObj>
        <w:docPartGallery w:val="Page Numbers (Bottom of Page)"/>
        <w:docPartUnique/>
      </w:docPartObj>
    </w:sdtPr>
    <w:sdtEndPr/>
    <w:sdtContent>
      <w:p w14:paraId="0DDE630E" w14:textId="72A130FB" w:rsidR="00105F96" w:rsidRDefault="00105F9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709" w:rsidRPr="00C04709">
          <w:rPr>
            <w:noProof/>
            <w:lang w:val="zh-CN"/>
          </w:rPr>
          <w:t>7</w:t>
        </w:r>
        <w:r>
          <w:fldChar w:fldCharType="end"/>
        </w:r>
      </w:p>
    </w:sdtContent>
  </w:sdt>
  <w:p w14:paraId="278ACF7A" w14:textId="77777777" w:rsidR="00105F96" w:rsidRDefault="00105F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90BB2" w14:textId="77777777" w:rsidR="00930686" w:rsidRDefault="00930686" w:rsidP="00B749A5">
      <w:r>
        <w:separator/>
      </w:r>
    </w:p>
  </w:footnote>
  <w:footnote w:type="continuationSeparator" w:id="0">
    <w:p w14:paraId="59140DB9" w14:textId="77777777" w:rsidR="00930686" w:rsidRDefault="00930686" w:rsidP="00B749A5">
      <w:r>
        <w:continuationSeparator/>
      </w:r>
    </w:p>
  </w:footnote>
  <w:footnote w:type="continuationNotice" w:id="1">
    <w:p w14:paraId="6FF25A28" w14:textId="77777777" w:rsidR="00930686" w:rsidRDefault="009306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A27"/>
    <w:multiLevelType w:val="multilevel"/>
    <w:tmpl w:val="000B5A2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955C19"/>
    <w:multiLevelType w:val="multilevel"/>
    <w:tmpl w:val="00ECAB90"/>
    <w:lvl w:ilvl="0">
      <w:start w:val="1"/>
      <w:numFmt w:val="decimal"/>
      <w:pStyle w:val="a"/>
      <w:suff w:val="space"/>
      <w:lvlText w:val="(%1)"/>
      <w:lvlJc w:val="right"/>
      <w:pPr>
        <w:ind w:left="0" w:firstLine="28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chineseCountingThousand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3F503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F13CDF"/>
    <w:multiLevelType w:val="multilevel"/>
    <w:tmpl w:val="B4BADE5C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4."/>
      <w:lvlJc w:val="left"/>
      <w:pPr>
        <w:ind w:left="1985" w:hanging="851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06DB35BD"/>
    <w:multiLevelType w:val="multilevel"/>
    <w:tmpl w:val="9F54F69E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1F816D9"/>
    <w:multiLevelType w:val="hybridMultilevel"/>
    <w:tmpl w:val="8A66EC78"/>
    <w:lvl w:ilvl="0" w:tplc="F9B405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497F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675DE7"/>
    <w:multiLevelType w:val="hybridMultilevel"/>
    <w:tmpl w:val="B0A0659E"/>
    <w:lvl w:ilvl="0" w:tplc="F8FA1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FD3C74"/>
    <w:multiLevelType w:val="multilevel"/>
    <w:tmpl w:val="24FD3C7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9B0310"/>
    <w:multiLevelType w:val="multilevel"/>
    <w:tmpl w:val="48F2BDEA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32D66E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34E63B4"/>
    <w:multiLevelType w:val="multilevel"/>
    <w:tmpl w:val="088E6DA6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4."/>
      <w:lvlJc w:val="left"/>
      <w:pPr>
        <w:ind w:left="1985" w:hanging="851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567"/>
      </w:pPr>
      <w:rPr>
        <w:rFonts w:hint="eastAsia"/>
      </w:rPr>
    </w:lvl>
    <w:lvl w:ilvl="5">
      <w:start w:val="1"/>
      <w:numFmt w:val="decimal"/>
      <w:suff w:val="nothing"/>
      <w:lvlText w:val="(%6)"/>
      <w:lvlJc w:val="left"/>
      <w:pPr>
        <w:ind w:left="0" w:firstLine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3C2E7391"/>
    <w:multiLevelType w:val="hybridMultilevel"/>
    <w:tmpl w:val="99225B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DDB439A"/>
    <w:multiLevelType w:val="multilevel"/>
    <w:tmpl w:val="4656A872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宋体" w:eastAsia="宋体" w:hAnsi="宋体"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宋体" w:eastAsia="宋体" w:hAnsi="宋体" w:hint="eastAsia"/>
      </w:rPr>
    </w:lvl>
    <w:lvl w:ilvl="3">
      <w:start w:val="1"/>
      <w:numFmt w:val="decimal"/>
      <w:isLgl/>
      <w:suff w:val="space"/>
      <w:lvlText w:val="%4."/>
      <w:lvlJc w:val="left"/>
      <w:pPr>
        <w:ind w:left="1985" w:hanging="1645"/>
      </w:pPr>
      <w:rPr>
        <w:rFonts w:ascii="宋体" w:eastAsia="宋体" w:hAnsi="宋体" w:hint="eastAsia"/>
      </w:rPr>
    </w:lvl>
    <w:lvl w:ilvl="4">
      <w:start w:val="1"/>
      <w:numFmt w:val="decimal"/>
      <w:suff w:val="space"/>
      <w:lvlText w:val="(%5)"/>
      <w:lvlJc w:val="left"/>
      <w:pPr>
        <w:ind w:left="0" w:firstLine="510"/>
      </w:pPr>
      <w:rPr>
        <w:rFonts w:ascii="宋体" w:eastAsia="宋体" w:hAnsi="宋体" w:hint="eastAsia"/>
      </w:rPr>
    </w:lvl>
    <w:lvl w:ilvl="5">
      <w:start w:val="1"/>
      <w:numFmt w:val="none"/>
      <w:suff w:val="nothing"/>
      <w:lvlText w:val="%6."/>
      <w:lvlJc w:val="left"/>
      <w:pPr>
        <w:ind w:left="4320" w:hanging="360"/>
      </w:pPr>
    </w:lvl>
    <w:lvl w:ilvl="6">
      <w:start w:val="1"/>
      <w:numFmt w:val="none"/>
      <w:suff w:val="nothing"/>
      <w:lvlText w:val="%7."/>
      <w:lvlJc w:val="left"/>
      <w:pPr>
        <w:ind w:left="5040" w:hanging="360"/>
      </w:pPr>
    </w:lvl>
    <w:lvl w:ilvl="7">
      <w:start w:val="1"/>
      <w:numFmt w:val="none"/>
      <w:suff w:val="nothing"/>
      <w:lvlText w:val="%8."/>
      <w:lvlJc w:val="left"/>
      <w:pPr>
        <w:ind w:left="5760" w:hanging="360"/>
      </w:pPr>
    </w:lvl>
    <w:lvl w:ilvl="8">
      <w:start w:val="1"/>
      <w:numFmt w:val="none"/>
      <w:suff w:val="nothing"/>
      <w:lvlText w:val="%9."/>
      <w:lvlJc w:val="left"/>
      <w:pPr>
        <w:ind w:left="6480" w:hanging="360"/>
      </w:pPr>
    </w:lvl>
  </w:abstractNum>
  <w:abstractNum w:abstractNumId="14" w15:restartNumberingAfterBreak="0">
    <w:nsid w:val="6D5D684E"/>
    <w:multiLevelType w:val="hybridMultilevel"/>
    <w:tmpl w:val="7368F464"/>
    <w:lvl w:ilvl="0" w:tplc="F9B405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6C0C8938">
      <w:start w:val="2"/>
      <w:numFmt w:val="decimal"/>
      <w:lvlText w:val="%2，"/>
      <w:lvlJc w:val="left"/>
      <w:pPr>
        <w:ind w:left="12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6712A61"/>
    <w:multiLevelType w:val="multilevel"/>
    <w:tmpl w:val="87B21772"/>
    <w:lvl w:ilvl="0">
      <w:start w:val="1"/>
      <w:numFmt w:val="chineseCountingThousand"/>
      <w:pStyle w:val="a0"/>
      <w:suff w:val="nothing"/>
      <w:lvlText w:val="%1、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aa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a0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a1"/>
      <w:isLgl/>
      <w:suff w:val="space"/>
      <w:lvlText w:val="%4."/>
      <w:lvlJc w:val="left"/>
      <w:pPr>
        <w:ind w:left="1985" w:hanging="1645"/>
      </w:pPr>
      <w:rPr>
        <w:rFonts w:asciiTheme="minorEastAsia" w:eastAsiaTheme="minorEastAsia" w:hAnsiTheme="minorEastAsia" w:hint="eastAsia"/>
        <w:b w:val="0"/>
        <w:bCs/>
      </w:rPr>
    </w:lvl>
    <w:lvl w:ilvl="4">
      <w:start w:val="1"/>
      <w:numFmt w:val="decimal"/>
      <w:pStyle w:val="a1"/>
      <w:suff w:val="nothing"/>
      <w:lvlText w:val="(%5)"/>
      <w:lvlJc w:val="left"/>
      <w:pPr>
        <w:ind w:left="0" w:firstLine="51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</w:num>
  <w:num w:numId="5">
    <w:abstractNumId w:val="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6"/>
  </w:num>
  <w:num w:numId="9">
    <w:abstractNumId w:val="10"/>
  </w:num>
  <w:num w:numId="10">
    <w:abstractNumId w:val="2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0"/>
  </w:num>
  <w:num w:numId="14">
    <w:abstractNumId w:val="8"/>
  </w:num>
  <w:num w:numId="15">
    <w:abstractNumId w:val="7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5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CD"/>
    <w:rsid w:val="00002A35"/>
    <w:rsid w:val="0000431D"/>
    <w:rsid w:val="000129FE"/>
    <w:rsid w:val="00013009"/>
    <w:rsid w:val="000131BB"/>
    <w:rsid w:val="00021B49"/>
    <w:rsid w:val="00021FF7"/>
    <w:rsid w:val="00026308"/>
    <w:rsid w:val="00027E0A"/>
    <w:rsid w:val="000310BB"/>
    <w:rsid w:val="00031B7A"/>
    <w:rsid w:val="00031F5F"/>
    <w:rsid w:val="000350BE"/>
    <w:rsid w:val="00036F25"/>
    <w:rsid w:val="00042833"/>
    <w:rsid w:val="00044805"/>
    <w:rsid w:val="00044F07"/>
    <w:rsid w:val="00045717"/>
    <w:rsid w:val="00045B34"/>
    <w:rsid w:val="00046308"/>
    <w:rsid w:val="0005180D"/>
    <w:rsid w:val="00051EE8"/>
    <w:rsid w:val="000561AA"/>
    <w:rsid w:val="00056DD0"/>
    <w:rsid w:val="000609B4"/>
    <w:rsid w:val="00061151"/>
    <w:rsid w:val="000649DE"/>
    <w:rsid w:val="000827A4"/>
    <w:rsid w:val="000847CE"/>
    <w:rsid w:val="00086FEE"/>
    <w:rsid w:val="00087E52"/>
    <w:rsid w:val="000952B7"/>
    <w:rsid w:val="000A501D"/>
    <w:rsid w:val="000A526E"/>
    <w:rsid w:val="000A68DA"/>
    <w:rsid w:val="000B10A8"/>
    <w:rsid w:val="000B4A84"/>
    <w:rsid w:val="000B5CF3"/>
    <w:rsid w:val="000B6C36"/>
    <w:rsid w:val="000C3B92"/>
    <w:rsid w:val="000C3FC7"/>
    <w:rsid w:val="000C3FE3"/>
    <w:rsid w:val="000C48A3"/>
    <w:rsid w:val="000C6728"/>
    <w:rsid w:val="000C75C0"/>
    <w:rsid w:val="000D67CA"/>
    <w:rsid w:val="000E23C6"/>
    <w:rsid w:val="000E3EE1"/>
    <w:rsid w:val="000E5A3C"/>
    <w:rsid w:val="000E5BE6"/>
    <w:rsid w:val="000E6FB3"/>
    <w:rsid w:val="000E7E04"/>
    <w:rsid w:val="000E7F63"/>
    <w:rsid w:val="000F10C4"/>
    <w:rsid w:val="000F50EC"/>
    <w:rsid w:val="000F6B46"/>
    <w:rsid w:val="00100749"/>
    <w:rsid w:val="00100F5E"/>
    <w:rsid w:val="00101DCD"/>
    <w:rsid w:val="0010338F"/>
    <w:rsid w:val="0010461A"/>
    <w:rsid w:val="00104858"/>
    <w:rsid w:val="00105F96"/>
    <w:rsid w:val="00107592"/>
    <w:rsid w:val="00114D34"/>
    <w:rsid w:val="00117E3A"/>
    <w:rsid w:val="00120B9A"/>
    <w:rsid w:val="0012310C"/>
    <w:rsid w:val="00141CFA"/>
    <w:rsid w:val="00146D61"/>
    <w:rsid w:val="001512DB"/>
    <w:rsid w:val="0015395F"/>
    <w:rsid w:val="001638F0"/>
    <w:rsid w:val="00164408"/>
    <w:rsid w:val="0017082C"/>
    <w:rsid w:val="00170C21"/>
    <w:rsid w:val="00173558"/>
    <w:rsid w:val="00174745"/>
    <w:rsid w:val="001805DA"/>
    <w:rsid w:val="00181EB3"/>
    <w:rsid w:val="00182460"/>
    <w:rsid w:val="001845F0"/>
    <w:rsid w:val="00185AF6"/>
    <w:rsid w:val="001921F8"/>
    <w:rsid w:val="00192E35"/>
    <w:rsid w:val="00193158"/>
    <w:rsid w:val="00194841"/>
    <w:rsid w:val="00194D15"/>
    <w:rsid w:val="0019588A"/>
    <w:rsid w:val="00195ECC"/>
    <w:rsid w:val="001A065F"/>
    <w:rsid w:val="001A322D"/>
    <w:rsid w:val="001A4F1B"/>
    <w:rsid w:val="001A5938"/>
    <w:rsid w:val="001A7F82"/>
    <w:rsid w:val="001B1E95"/>
    <w:rsid w:val="001B3357"/>
    <w:rsid w:val="001B549F"/>
    <w:rsid w:val="001B5E3A"/>
    <w:rsid w:val="001B7247"/>
    <w:rsid w:val="001C146A"/>
    <w:rsid w:val="001C43EF"/>
    <w:rsid w:val="001C5095"/>
    <w:rsid w:val="001D055C"/>
    <w:rsid w:val="001D62AF"/>
    <w:rsid w:val="001D6650"/>
    <w:rsid w:val="001E06C2"/>
    <w:rsid w:val="001E117A"/>
    <w:rsid w:val="001E1EB1"/>
    <w:rsid w:val="001E68FD"/>
    <w:rsid w:val="001F07A3"/>
    <w:rsid w:val="001F0BC0"/>
    <w:rsid w:val="001F24C9"/>
    <w:rsid w:val="001F375F"/>
    <w:rsid w:val="001F5CC4"/>
    <w:rsid w:val="002129A5"/>
    <w:rsid w:val="00214CF8"/>
    <w:rsid w:val="00214D58"/>
    <w:rsid w:val="00215583"/>
    <w:rsid w:val="00217975"/>
    <w:rsid w:val="002223EB"/>
    <w:rsid w:val="002248F5"/>
    <w:rsid w:val="00224909"/>
    <w:rsid w:val="002269F8"/>
    <w:rsid w:val="00227B98"/>
    <w:rsid w:val="002301E3"/>
    <w:rsid w:val="00236A9F"/>
    <w:rsid w:val="0023768E"/>
    <w:rsid w:val="00240326"/>
    <w:rsid w:val="00241660"/>
    <w:rsid w:val="00241C6C"/>
    <w:rsid w:val="0024351B"/>
    <w:rsid w:val="00245DB7"/>
    <w:rsid w:val="00246067"/>
    <w:rsid w:val="002476FE"/>
    <w:rsid w:val="00252136"/>
    <w:rsid w:val="00252C47"/>
    <w:rsid w:val="00252DEB"/>
    <w:rsid w:val="002557F5"/>
    <w:rsid w:val="00256D26"/>
    <w:rsid w:val="00260697"/>
    <w:rsid w:val="0026130A"/>
    <w:rsid w:val="00261D95"/>
    <w:rsid w:val="002670EF"/>
    <w:rsid w:val="00270082"/>
    <w:rsid w:val="0027027E"/>
    <w:rsid w:val="002724DE"/>
    <w:rsid w:val="00272C9F"/>
    <w:rsid w:val="0027736F"/>
    <w:rsid w:val="002833BD"/>
    <w:rsid w:val="00283894"/>
    <w:rsid w:val="0028498F"/>
    <w:rsid w:val="00296C6B"/>
    <w:rsid w:val="002A00CD"/>
    <w:rsid w:val="002A1ED3"/>
    <w:rsid w:val="002A22FE"/>
    <w:rsid w:val="002A235C"/>
    <w:rsid w:val="002A452F"/>
    <w:rsid w:val="002A4BA9"/>
    <w:rsid w:val="002B1B74"/>
    <w:rsid w:val="002B1BDE"/>
    <w:rsid w:val="002B20E4"/>
    <w:rsid w:val="002B3CB9"/>
    <w:rsid w:val="002B6238"/>
    <w:rsid w:val="002B674E"/>
    <w:rsid w:val="002C307B"/>
    <w:rsid w:val="002C5B9A"/>
    <w:rsid w:val="002D1D8B"/>
    <w:rsid w:val="002D2842"/>
    <w:rsid w:val="002D40BE"/>
    <w:rsid w:val="002D74AD"/>
    <w:rsid w:val="002E7A04"/>
    <w:rsid w:val="002F2633"/>
    <w:rsid w:val="002F4C99"/>
    <w:rsid w:val="003044E3"/>
    <w:rsid w:val="00304567"/>
    <w:rsid w:val="003058C4"/>
    <w:rsid w:val="00306015"/>
    <w:rsid w:val="003131B6"/>
    <w:rsid w:val="003153C9"/>
    <w:rsid w:val="00315F89"/>
    <w:rsid w:val="003238ED"/>
    <w:rsid w:val="003241EC"/>
    <w:rsid w:val="00330F85"/>
    <w:rsid w:val="00331E28"/>
    <w:rsid w:val="00331EE4"/>
    <w:rsid w:val="00333C0E"/>
    <w:rsid w:val="0034008F"/>
    <w:rsid w:val="00340757"/>
    <w:rsid w:val="00341D84"/>
    <w:rsid w:val="00342F6D"/>
    <w:rsid w:val="00343BA6"/>
    <w:rsid w:val="00344167"/>
    <w:rsid w:val="00344C6B"/>
    <w:rsid w:val="00345998"/>
    <w:rsid w:val="00346091"/>
    <w:rsid w:val="00355B56"/>
    <w:rsid w:val="003571CA"/>
    <w:rsid w:val="00360158"/>
    <w:rsid w:val="003602B3"/>
    <w:rsid w:val="00360DE0"/>
    <w:rsid w:val="00361FD1"/>
    <w:rsid w:val="00365134"/>
    <w:rsid w:val="003664E1"/>
    <w:rsid w:val="00367ECD"/>
    <w:rsid w:val="0037286E"/>
    <w:rsid w:val="00372F16"/>
    <w:rsid w:val="003734F6"/>
    <w:rsid w:val="003803F5"/>
    <w:rsid w:val="00381098"/>
    <w:rsid w:val="0038564A"/>
    <w:rsid w:val="003926C3"/>
    <w:rsid w:val="003A130E"/>
    <w:rsid w:val="003A4AE9"/>
    <w:rsid w:val="003A4D27"/>
    <w:rsid w:val="003B04E3"/>
    <w:rsid w:val="003B55C4"/>
    <w:rsid w:val="003B67C0"/>
    <w:rsid w:val="003C68B9"/>
    <w:rsid w:val="003C6EC5"/>
    <w:rsid w:val="003D2762"/>
    <w:rsid w:val="003D2CCA"/>
    <w:rsid w:val="003D2DDD"/>
    <w:rsid w:val="003D6277"/>
    <w:rsid w:val="003D75AF"/>
    <w:rsid w:val="003D7B72"/>
    <w:rsid w:val="003E03DB"/>
    <w:rsid w:val="003E22E5"/>
    <w:rsid w:val="003E453C"/>
    <w:rsid w:val="003E6007"/>
    <w:rsid w:val="003F1E74"/>
    <w:rsid w:val="003F52FC"/>
    <w:rsid w:val="00401312"/>
    <w:rsid w:val="0040380D"/>
    <w:rsid w:val="00403F00"/>
    <w:rsid w:val="00405E82"/>
    <w:rsid w:val="0040774A"/>
    <w:rsid w:val="00410626"/>
    <w:rsid w:val="00413B64"/>
    <w:rsid w:val="0041424C"/>
    <w:rsid w:val="00415BF5"/>
    <w:rsid w:val="00417418"/>
    <w:rsid w:val="004178CF"/>
    <w:rsid w:val="004212C3"/>
    <w:rsid w:val="00422960"/>
    <w:rsid w:val="00426049"/>
    <w:rsid w:val="0043268F"/>
    <w:rsid w:val="00433568"/>
    <w:rsid w:val="00437F87"/>
    <w:rsid w:val="00440A70"/>
    <w:rsid w:val="0044394B"/>
    <w:rsid w:val="00452FDE"/>
    <w:rsid w:val="004545E7"/>
    <w:rsid w:val="00455E52"/>
    <w:rsid w:val="004605DD"/>
    <w:rsid w:val="004661F8"/>
    <w:rsid w:val="00470C93"/>
    <w:rsid w:val="00471C2D"/>
    <w:rsid w:val="0047560F"/>
    <w:rsid w:val="0047689C"/>
    <w:rsid w:val="004810E8"/>
    <w:rsid w:val="0048462B"/>
    <w:rsid w:val="00484CCD"/>
    <w:rsid w:val="00484FB1"/>
    <w:rsid w:val="00485EE9"/>
    <w:rsid w:val="00486533"/>
    <w:rsid w:val="00487BA4"/>
    <w:rsid w:val="00490379"/>
    <w:rsid w:val="00490949"/>
    <w:rsid w:val="004928C4"/>
    <w:rsid w:val="00493438"/>
    <w:rsid w:val="00495902"/>
    <w:rsid w:val="00496570"/>
    <w:rsid w:val="004A4FD3"/>
    <w:rsid w:val="004A56A9"/>
    <w:rsid w:val="004A62CA"/>
    <w:rsid w:val="004A7D4C"/>
    <w:rsid w:val="004B0EC0"/>
    <w:rsid w:val="004B7D4D"/>
    <w:rsid w:val="004C3ACB"/>
    <w:rsid w:val="004C418E"/>
    <w:rsid w:val="004C45E4"/>
    <w:rsid w:val="004D2633"/>
    <w:rsid w:val="004D2E39"/>
    <w:rsid w:val="004E240D"/>
    <w:rsid w:val="004E5430"/>
    <w:rsid w:val="004F1150"/>
    <w:rsid w:val="004F61D7"/>
    <w:rsid w:val="004F70E4"/>
    <w:rsid w:val="004F7604"/>
    <w:rsid w:val="0050355B"/>
    <w:rsid w:val="00504767"/>
    <w:rsid w:val="00511E5D"/>
    <w:rsid w:val="00512974"/>
    <w:rsid w:val="005134D5"/>
    <w:rsid w:val="00514871"/>
    <w:rsid w:val="005149BA"/>
    <w:rsid w:val="00514FE7"/>
    <w:rsid w:val="0052135F"/>
    <w:rsid w:val="005216AC"/>
    <w:rsid w:val="00521898"/>
    <w:rsid w:val="00521924"/>
    <w:rsid w:val="00525DB7"/>
    <w:rsid w:val="005317A1"/>
    <w:rsid w:val="00533A75"/>
    <w:rsid w:val="005343AA"/>
    <w:rsid w:val="005367D5"/>
    <w:rsid w:val="00537E13"/>
    <w:rsid w:val="00540683"/>
    <w:rsid w:val="00547A33"/>
    <w:rsid w:val="005512FA"/>
    <w:rsid w:val="0055321B"/>
    <w:rsid w:val="0055539D"/>
    <w:rsid w:val="00557BC0"/>
    <w:rsid w:val="00557D4D"/>
    <w:rsid w:val="00560DAB"/>
    <w:rsid w:val="00561A23"/>
    <w:rsid w:val="0056602A"/>
    <w:rsid w:val="00566884"/>
    <w:rsid w:val="00576B39"/>
    <w:rsid w:val="00577424"/>
    <w:rsid w:val="00584C9B"/>
    <w:rsid w:val="00585A5F"/>
    <w:rsid w:val="0058658D"/>
    <w:rsid w:val="005875F7"/>
    <w:rsid w:val="0059113F"/>
    <w:rsid w:val="00597207"/>
    <w:rsid w:val="0059799C"/>
    <w:rsid w:val="00597F06"/>
    <w:rsid w:val="005A1C23"/>
    <w:rsid w:val="005A1FC5"/>
    <w:rsid w:val="005A2603"/>
    <w:rsid w:val="005A4A69"/>
    <w:rsid w:val="005A7DCC"/>
    <w:rsid w:val="005B2C3F"/>
    <w:rsid w:val="005B4AFD"/>
    <w:rsid w:val="005B5287"/>
    <w:rsid w:val="005B61F9"/>
    <w:rsid w:val="005C128C"/>
    <w:rsid w:val="005C19DE"/>
    <w:rsid w:val="005C31E3"/>
    <w:rsid w:val="005C3DDF"/>
    <w:rsid w:val="005C4301"/>
    <w:rsid w:val="005C4901"/>
    <w:rsid w:val="005D5C4D"/>
    <w:rsid w:val="005D6E8A"/>
    <w:rsid w:val="005D712B"/>
    <w:rsid w:val="005D748D"/>
    <w:rsid w:val="005D7BF9"/>
    <w:rsid w:val="005D7F88"/>
    <w:rsid w:val="005E1E67"/>
    <w:rsid w:val="005F18F9"/>
    <w:rsid w:val="005F494B"/>
    <w:rsid w:val="005F74D8"/>
    <w:rsid w:val="005F7E3B"/>
    <w:rsid w:val="005F7FDD"/>
    <w:rsid w:val="00602B55"/>
    <w:rsid w:val="0060605C"/>
    <w:rsid w:val="00614B89"/>
    <w:rsid w:val="00621760"/>
    <w:rsid w:val="006232AA"/>
    <w:rsid w:val="0063070B"/>
    <w:rsid w:val="0063230E"/>
    <w:rsid w:val="0063699B"/>
    <w:rsid w:val="00637B31"/>
    <w:rsid w:val="00641747"/>
    <w:rsid w:val="00642A31"/>
    <w:rsid w:val="00642FF6"/>
    <w:rsid w:val="006435DD"/>
    <w:rsid w:val="00647122"/>
    <w:rsid w:val="00652EAF"/>
    <w:rsid w:val="006600A5"/>
    <w:rsid w:val="0066102D"/>
    <w:rsid w:val="0066115D"/>
    <w:rsid w:val="006666EB"/>
    <w:rsid w:val="0067074B"/>
    <w:rsid w:val="00670E47"/>
    <w:rsid w:val="00674A35"/>
    <w:rsid w:val="00675A7A"/>
    <w:rsid w:val="006826B1"/>
    <w:rsid w:val="006862E9"/>
    <w:rsid w:val="00686FCB"/>
    <w:rsid w:val="00694B36"/>
    <w:rsid w:val="00695050"/>
    <w:rsid w:val="00695F04"/>
    <w:rsid w:val="006A31C1"/>
    <w:rsid w:val="006A3C7A"/>
    <w:rsid w:val="006A4939"/>
    <w:rsid w:val="006B07B0"/>
    <w:rsid w:val="006B08FD"/>
    <w:rsid w:val="006B2643"/>
    <w:rsid w:val="006B514F"/>
    <w:rsid w:val="006B5887"/>
    <w:rsid w:val="006B7E75"/>
    <w:rsid w:val="006B7E9C"/>
    <w:rsid w:val="006C0DEA"/>
    <w:rsid w:val="006C3D8C"/>
    <w:rsid w:val="006C41B9"/>
    <w:rsid w:val="006C5496"/>
    <w:rsid w:val="006D078E"/>
    <w:rsid w:val="006D1584"/>
    <w:rsid w:val="006D344B"/>
    <w:rsid w:val="006D7F56"/>
    <w:rsid w:val="006E3389"/>
    <w:rsid w:val="006F23F3"/>
    <w:rsid w:val="006F41BA"/>
    <w:rsid w:val="006F438E"/>
    <w:rsid w:val="006F46DE"/>
    <w:rsid w:val="00701A10"/>
    <w:rsid w:val="00706DA4"/>
    <w:rsid w:val="00717508"/>
    <w:rsid w:val="00717DBE"/>
    <w:rsid w:val="007204D5"/>
    <w:rsid w:val="00724B43"/>
    <w:rsid w:val="00726090"/>
    <w:rsid w:val="00726FD9"/>
    <w:rsid w:val="00727B22"/>
    <w:rsid w:val="007301DB"/>
    <w:rsid w:val="00731403"/>
    <w:rsid w:val="0075008B"/>
    <w:rsid w:val="0075314B"/>
    <w:rsid w:val="007551B8"/>
    <w:rsid w:val="007566DA"/>
    <w:rsid w:val="007615C2"/>
    <w:rsid w:val="00761D9C"/>
    <w:rsid w:val="00764795"/>
    <w:rsid w:val="00765B36"/>
    <w:rsid w:val="00765F97"/>
    <w:rsid w:val="007666CF"/>
    <w:rsid w:val="0076732A"/>
    <w:rsid w:val="00767B22"/>
    <w:rsid w:val="00767D17"/>
    <w:rsid w:val="00770152"/>
    <w:rsid w:val="00770402"/>
    <w:rsid w:val="00771093"/>
    <w:rsid w:val="00775F04"/>
    <w:rsid w:val="007762F7"/>
    <w:rsid w:val="00782A94"/>
    <w:rsid w:val="00783273"/>
    <w:rsid w:val="00793D10"/>
    <w:rsid w:val="007A1075"/>
    <w:rsid w:val="007A20CC"/>
    <w:rsid w:val="007A4DE0"/>
    <w:rsid w:val="007A5749"/>
    <w:rsid w:val="007B1FAF"/>
    <w:rsid w:val="007B6CC9"/>
    <w:rsid w:val="007C4102"/>
    <w:rsid w:val="007C4912"/>
    <w:rsid w:val="007C49DE"/>
    <w:rsid w:val="007C4AC6"/>
    <w:rsid w:val="007C4BC4"/>
    <w:rsid w:val="007C4DD5"/>
    <w:rsid w:val="007C6B51"/>
    <w:rsid w:val="007D1347"/>
    <w:rsid w:val="007D44D1"/>
    <w:rsid w:val="007D472B"/>
    <w:rsid w:val="007E09F8"/>
    <w:rsid w:val="007E2FA1"/>
    <w:rsid w:val="007E44F8"/>
    <w:rsid w:val="007E4DA9"/>
    <w:rsid w:val="007E5A27"/>
    <w:rsid w:val="007E5A36"/>
    <w:rsid w:val="007E6581"/>
    <w:rsid w:val="007F5703"/>
    <w:rsid w:val="007F68E2"/>
    <w:rsid w:val="007F73E1"/>
    <w:rsid w:val="00801E64"/>
    <w:rsid w:val="00805510"/>
    <w:rsid w:val="008055FC"/>
    <w:rsid w:val="008073C5"/>
    <w:rsid w:val="008078C0"/>
    <w:rsid w:val="00810160"/>
    <w:rsid w:val="00810821"/>
    <w:rsid w:val="00820F61"/>
    <w:rsid w:val="0082338C"/>
    <w:rsid w:val="00823B3D"/>
    <w:rsid w:val="00824468"/>
    <w:rsid w:val="008310CC"/>
    <w:rsid w:val="008316C0"/>
    <w:rsid w:val="0083354F"/>
    <w:rsid w:val="008338C5"/>
    <w:rsid w:val="008365FB"/>
    <w:rsid w:val="00836A77"/>
    <w:rsid w:val="0084619D"/>
    <w:rsid w:val="00847F68"/>
    <w:rsid w:val="00850FF9"/>
    <w:rsid w:val="00856474"/>
    <w:rsid w:val="00860FE9"/>
    <w:rsid w:val="00861A0B"/>
    <w:rsid w:val="00861DF3"/>
    <w:rsid w:val="00862A72"/>
    <w:rsid w:val="0086514E"/>
    <w:rsid w:val="00866B25"/>
    <w:rsid w:val="0086715E"/>
    <w:rsid w:val="0087139A"/>
    <w:rsid w:val="008729F2"/>
    <w:rsid w:val="00872C1F"/>
    <w:rsid w:val="008754BC"/>
    <w:rsid w:val="0087561C"/>
    <w:rsid w:val="00875DD4"/>
    <w:rsid w:val="008A1C20"/>
    <w:rsid w:val="008A7577"/>
    <w:rsid w:val="008A7C9A"/>
    <w:rsid w:val="008B02DC"/>
    <w:rsid w:val="008B0525"/>
    <w:rsid w:val="008B0586"/>
    <w:rsid w:val="008B1BEB"/>
    <w:rsid w:val="008B1F02"/>
    <w:rsid w:val="008B26BF"/>
    <w:rsid w:val="008B312C"/>
    <w:rsid w:val="008B3F9D"/>
    <w:rsid w:val="008C0DFE"/>
    <w:rsid w:val="008C19DC"/>
    <w:rsid w:val="008C341D"/>
    <w:rsid w:val="008C4808"/>
    <w:rsid w:val="008C7584"/>
    <w:rsid w:val="008E39A9"/>
    <w:rsid w:val="008E3BBE"/>
    <w:rsid w:val="008E3C6A"/>
    <w:rsid w:val="008E4B20"/>
    <w:rsid w:val="008E5440"/>
    <w:rsid w:val="008E6F3B"/>
    <w:rsid w:val="008E71E3"/>
    <w:rsid w:val="008F333E"/>
    <w:rsid w:val="0090054F"/>
    <w:rsid w:val="0090325F"/>
    <w:rsid w:val="00905EF7"/>
    <w:rsid w:val="009072D2"/>
    <w:rsid w:val="00907837"/>
    <w:rsid w:val="009134B6"/>
    <w:rsid w:val="00913E36"/>
    <w:rsid w:val="00915924"/>
    <w:rsid w:val="00915EAB"/>
    <w:rsid w:val="00930686"/>
    <w:rsid w:val="009309CE"/>
    <w:rsid w:val="00930C84"/>
    <w:rsid w:val="00933BA3"/>
    <w:rsid w:val="00943079"/>
    <w:rsid w:val="009441C8"/>
    <w:rsid w:val="00947BD1"/>
    <w:rsid w:val="00953788"/>
    <w:rsid w:val="00953C72"/>
    <w:rsid w:val="00954FE6"/>
    <w:rsid w:val="00957847"/>
    <w:rsid w:val="00957B3B"/>
    <w:rsid w:val="00964E85"/>
    <w:rsid w:val="0097186D"/>
    <w:rsid w:val="00971F7A"/>
    <w:rsid w:val="0097222C"/>
    <w:rsid w:val="00974B83"/>
    <w:rsid w:val="00977203"/>
    <w:rsid w:val="0097799C"/>
    <w:rsid w:val="009857BA"/>
    <w:rsid w:val="00990DF4"/>
    <w:rsid w:val="0099494A"/>
    <w:rsid w:val="00994BB4"/>
    <w:rsid w:val="0099776D"/>
    <w:rsid w:val="009B1965"/>
    <w:rsid w:val="009B27CE"/>
    <w:rsid w:val="009B61E3"/>
    <w:rsid w:val="009B7D7E"/>
    <w:rsid w:val="009B7F73"/>
    <w:rsid w:val="009C3D8D"/>
    <w:rsid w:val="009C49E1"/>
    <w:rsid w:val="009C4C10"/>
    <w:rsid w:val="009C59A8"/>
    <w:rsid w:val="009C612C"/>
    <w:rsid w:val="009D4695"/>
    <w:rsid w:val="009D4CAE"/>
    <w:rsid w:val="009D60D9"/>
    <w:rsid w:val="009D6546"/>
    <w:rsid w:val="009E1CCC"/>
    <w:rsid w:val="009E2BFF"/>
    <w:rsid w:val="009E3DF8"/>
    <w:rsid w:val="009F2FCA"/>
    <w:rsid w:val="00A024C8"/>
    <w:rsid w:val="00A050C8"/>
    <w:rsid w:val="00A107D7"/>
    <w:rsid w:val="00A10E7F"/>
    <w:rsid w:val="00A15DC5"/>
    <w:rsid w:val="00A172AD"/>
    <w:rsid w:val="00A20CA4"/>
    <w:rsid w:val="00A21553"/>
    <w:rsid w:val="00A321AC"/>
    <w:rsid w:val="00A34A00"/>
    <w:rsid w:val="00A35161"/>
    <w:rsid w:val="00A370B0"/>
    <w:rsid w:val="00A37AC3"/>
    <w:rsid w:val="00A42314"/>
    <w:rsid w:val="00A42BDF"/>
    <w:rsid w:val="00A50D89"/>
    <w:rsid w:val="00A513DB"/>
    <w:rsid w:val="00A57D6F"/>
    <w:rsid w:val="00A60B29"/>
    <w:rsid w:val="00A61A53"/>
    <w:rsid w:val="00A64659"/>
    <w:rsid w:val="00A67C78"/>
    <w:rsid w:val="00A74911"/>
    <w:rsid w:val="00A74BCA"/>
    <w:rsid w:val="00A80CE8"/>
    <w:rsid w:val="00A91089"/>
    <w:rsid w:val="00A9273B"/>
    <w:rsid w:val="00A9289F"/>
    <w:rsid w:val="00A9486E"/>
    <w:rsid w:val="00A9619A"/>
    <w:rsid w:val="00AA2511"/>
    <w:rsid w:val="00AA48E8"/>
    <w:rsid w:val="00AA4BAF"/>
    <w:rsid w:val="00AA76E4"/>
    <w:rsid w:val="00AB25F0"/>
    <w:rsid w:val="00AB2CBE"/>
    <w:rsid w:val="00AB4C10"/>
    <w:rsid w:val="00AB55AE"/>
    <w:rsid w:val="00AB5750"/>
    <w:rsid w:val="00AB6AF9"/>
    <w:rsid w:val="00AC0EAE"/>
    <w:rsid w:val="00AC4607"/>
    <w:rsid w:val="00AC647A"/>
    <w:rsid w:val="00AC7E75"/>
    <w:rsid w:val="00AD25C6"/>
    <w:rsid w:val="00AD77F4"/>
    <w:rsid w:val="00AE2331"/>
    <w:rsid w:val="00AE3E27"/>
    <w:rsid w:val="00AE5C19"/>
    <w:rsid w:val="00AE5D92"/>
    <w:rsid w:val="00AF3EC4"/>
    <w:rsid w:val="00AF4835"/>
    <w:rsid w:val="00AF5DB4"/>
    <w:rsid w:val="00B021C9"/>
    <w:rsid w:val="00B10173"/>
    <w:rsid w:val="00B13437"/>
    <w:rsid w:val="00B13BE9"/>
    <w:rsid w:val="00B13CEE"/>
    <w:rsid w:val="00B1487B"/>
    <w:rsid w:val="00B14E5A"/>
    <w:rsid w:val="00B169FE"/>
    <w:rsid w:val="00B16A4B"/>
    <w:rsid w:val="00B20FE0"/>
    <w:rsid w:val="00B21E16"/>
    <w:rsid w:val="00B26457"/>
    <w:rsid w:val="00B267CA"/>
    <w:rsid w:val="00B30FEF"/>
    <w:rsid w:val="00B36343"/>
    <w:rsid w:val="00B40307"/>
    <w:rsid w:val="00B41838"/>
    <w:rsid w:val="00B4522A"/>
    <w:rsid w:val="00B45A9F"/>
    <w:rsid w:val="00B46483"/>
    <w:rsid w:val="00B47F65"/>
    <w:rsid w:val="00B5229D"/>
    <w:rsid w:val="00B53183"/>
    <w:rsid w:val="00B54148"/>
    <w:rsid w:val="00B54F5B"/>
    <w:rsid w:val="00B55BF9"/>
    <w:rsid w:val="00B5793E"/>
    <w:rsid w:val="00B57C7E"/>
    <w:rsid w:val="00B61E02"/>
    <w:rsid w:val="00B6285E"/>
    <w:rsid w:val="00B63DA1"/>
    <w:rsid w:val="00B6534A"/>
    <w:rsid w:val="00B7374A"/>
    <w:rsid w:val="00B73F84"/>
    <w:rsid w:val="00B74295"/>
    <w:rsid w:val="00B746B3"/>
    <w:rsid w:val="00B749A5"/>
    <w:rsid w:val="00B76806"/>
    <w:rsid w:val="00B876BB"/>
    <w:rsid w:val="00B91F7F"/>
    <w:rsid w:val="00B93091"/>
    <w:rsid w:val="00B94F73"/>
    <w:rsid w:val="00BA164C"/>
    <w:rsid w:val="00BA584E"/>
    <w:rsid w:val="00BA621A"/>
    <w:rsid w:val="00BB05C7"/>
    <w:rsid w:val="00BB070E"/>
    <w:rsid w:val="00BB1A3E"/>
    <w:rsid w:val="00BB4C73"/>
    <w:rsid w:val="00BB7D89"/>
    <w:rsid w:val="00BC07AC"/>
    <w:rsid w:val="00BC60E7"/>
    <w:rsid w:val="00BD02FD"/>
    <w:rsid w:val="00BD04AA"/>
    <w:rsid w:val="00BD103F"/>
    <w:rsid w:val="00BD2BDD"/>
    <w:rsid w:val="00BD3612"/>
    <w:rsid w:val="00BD6C99"/>
    <w:rsid w:val="00BE4660"/>
    <w:rsid w:val="00BF0121"/>
    <w:rsid w:val="00BF0F6D"/>
    <w:rsid w:val="00BF358D"/>
    <w:rsid w:val="00BF779A"/>
    <w:rsid w:val="00C04400"/>
    <w:rsid w:val="00C04709"/>
    <w:rsid w:val="00C05BA3"/>
    <w:rsid w:val="00C0761A"/>
    <w:rsid w:val="00C11991"/>
    <w:rsid w:val="00C12C91"/>
    <w:rsid w:val="00C15DD9"/>
    <w:rsid w:val="00C21FAE"/>
    <w:rsid w:val="00C2230E"/>
    <w:rsid w:val="00C239E4"/>
    <w:rsid w:val="00C275C4"/>
    <w:rsid w:val="00C308D6"/>
    <w:rsid w:val="00C32A24"/>
    <w:rsid w:val="00C35C96"/>
    <w:rsid w:val="00C44AB5"/>
    <w:rsid w:val="00C45B11"/>
    <w:rsid w:val="00C4702E"/>
    <w:rsid w:val="00C519A3"/>
    <w:rsid w:val="00C52ECA"/>
    <w:rsid w:val="00C552E7"/>
    <w:rsid w:val="00C55DB6"/>
    <w:rsid w:val="00C57632"/>
    <w:rsid w:val="00C57801"/>
    <w:rsid w:val="00C601DB"/>
    <w:rsid w:val="00C63E99"/>
    <w:rsid w:val="00C65738"/>
    <w:rsid w:val="00C66312"/>
    <w:rsid w:val="00C7221B"/>
    <w:rsid w:val="00C72A45"/>
    <w:rsid w:val="00C741F9"/>
    <w:rsid w:val="00C751D6"/>
    <w:rsid w:val="00C80CAC"/>
    <w:rsid w:val="00C92CF6"/>
    <w:rsid w:val="00C93CF2"/>
    <w:rsid w:val="00C97D98"/>
    <w:rsid w:val="00CA163B"/>
    <w:rsid w:val="00CB49F3"/>
    <w:rsid w:val="00CB6518"/>
    <w:rsid w:val="00CB6A53"/>
    <w:rsid w:val="00CC03C2"/>
    <w:rsid w:val="00CC1E1A"/>
    <w:rsid w:val="00CC3DE5"/>
    <w:rsid w:val="00CC53C7"/>
    <w:rsid w:val="00CC6956"/>
    <w:rsid w:val="00CC7932"/>
    <w:rsid w:val="00CD1D2E"/>
    <w:rsid w:val="00CD4A36"/>
    <w:rsid w:val="00CD6805"/>
    <w:rsid w:val="00CD6AB8"/>
    <w:rsid w:val="00CD7963"/>
    <w:rsid w:val="00CE2C3D"/>
    <w:rsid w:val="00CE479F"/>
    <w:rsid w:val="00CE6E03"/>
    <w:rsid w:val="00CE6E90"/>
    <w:rsid w:val="00CF07B6"/>
    <w:rsid w:val="00CF14E5"/>
    <w:rsid w:val="00D01082"/>
    <w:rsid w:val="00D03371"/>
    <w:rsid w:val="00D03D86"/>
    <w:rsid w:val="00D04111"/>
    <w:rsid w:val="00D06077"/>
    <w:rsid w:val="00D075C5"/>
    <w:rsid w:val="00D07A85"/>
    <w:rsid w:val="00D10982"/>
    <w:rsid w:val="00D11B86"/>
    <w:rsid w:val="00D1200D"/>
    <w:rsid w:val="00D1347D"/>
    <w:rsid w:val="00D13746"/>
    <w:rsid w:val="00D14134"/>
    <w:rsid w:val="00D1548A"/>
    <w:rsid w:val="00D15E4B"/>
    <w:rsid w:val="00D172A4"/>
    <w:rsid w:val="00D176E6"/>
    <w:rsid w:val="00D24832"/>
    <w:rsid w:val="00D3108C"/>
    <w:rsid w:val="00D31DCD"/>
    <w:rsid w:val="00D339DA"/>
    <w:rsid w:val="00D40B6B"/>
    <w:rsid w:val="00D43659"/>
    <w:rsid w:val="00D45CE3"/>
    <w:rsid w:val="00D5385F"/>
    <w:rsid w:val="00D7593A"/>
    <w:rsid w:val="00D775B6"/>
    <w:rsid w:val="00D837C4"/>
    <w:rsid w:val="00D957AB"/>
    <w:rsid w:val="00D97BD3"/>
    <w:rsid w:val="00DA2CCC"/>
    <w:rsid w:val="00DA6980"/>
    <w:rsid w:val="00DA7327"/>
    <w:rsid w:val="00DB1135"/>
    <w:rsid w:val="00DC0185"/>
    <w:rsid w:val="00DC0995"/>
    <w:rsid w:val="00DC2952"/>
    <w:rsid w:val="00DC2CDA"/>
    <w:rsid w:val="00DC4E84"/>
    <w:rsid w:val="00DD386B"/>
    <w:rsid w:val="00DD45EE"/>
    <w:rsid w:val="00DD70E6"/>
    <w:rsid w:val="00DF2138"/>
    <w:rsid w:val="00DF6969"/>
    <w:rsid w:val="00DF6A89"/>
    <w:rsid w:val="00E00421"/>
    <w:rsid w:val="00E01D31"/>
    <w:rsid w:val="00E02F62"/>
    <w:rsid w:val="00E03D64"/>
    <w:rsid w:val="00E05679"/>
    <w:rsid w:val="00E06756"/>
    <w:rsid w:val="00E07505"/>
    <w:rsid w:val="00E1461D"/>
    <w:rsid w:val="00E20881"/>
    <w:rsid w:val="00E2711B"/>
    <w:rsid w:val="00E308A1"/>
    <w:rsid w:val="00E3731D"/>
    <w:rsid w:val="00E37669"/>
    <w:rsid w:val="00E45076"/>
    <w:rsid w:val="00E506BB"/>
    <w:rsid w:val="00E57369"/>
    <w:rsid w:val="00E637A7"/>
    <w:rsid w:val="00E65836"/>
    <w:rsid w:val="00E706DC"/>
    <w:rsid w:val="00E71527"/>
    <w:rsid w:val="00E747C8"/>
    <w:rsid w:val="00E74985"/>
    <w:rsid w:val="00E81BA8"/>
    <w:rsid w:val="00E86304"/>
    <w:rsid w:val="00E929C8"/>
    <w:rsid w:val="00E96786"/>
    <w:rsid w:val="00E96B9D"/>
    <w:rsid w:val="00E97AFC"/>
    <w:rsid w:val="00EA12D8"/>
    <w:rsid w:val="00EA2717"/>
    <w:rsid w:val="00EA4B20"/>
    <w:rsid w:val="00EA59B3"/>
    <w:rsid w:val="00EA6199"/>
    <w:rsid w:val="00EB013F"/>
    <w:rsid w:val="00EB6D17"/>
    <w:rsid w:val="00EB74EC"/>
    <w:rsid w:val="00EC1E21"/>
    <w:rsid w:val="00EC5C80"/>
    <w:rsid w:val="00EC7ED4"/>
    <w:rsid w:val="00ED2699"/>
    <w:rsid w:val="00ED7B58"/>
    <w:rsid w:val="00EE02C5"/>
    <w:rsid w:val="00EE08BD"/>
    <w:rsid w:val="00EE0F7B"/>
    <w:rsid w:val="00EE18B9"/>
    <w:rsid w:val="00EE19C0"/>
    <w:rsid w:val="00EE3EFD"/>
    <w:rsid w:val="00EF2F10"/>
    <w:rsid w:val="00F07940"/>
    <w:rsid w:val="00F11F0A"/>
    <w:rsid w:val="00F12A4C"/>
    <w:rsid w:val="00F15CCF"/>
    <w:rsid w:val="00F15EBB"/>
    <w:rsid w:val="00F2185F"/>
    <w:rsid w:val="00F22EF4"/>
    <w:rsid w:val="00F25E5A"/>
    <w:rsid w:val="00F27D5E"/>
    <w:rsid w:val="00F4035A"/>
    <w:rsid w:val="00F43BAE"/>
    <w:rsid w:val="00F45F05"/>
    <w:rsid w:val="00F469F7"/>
    <w:rsid w:val="00F506FD"/>
    <w:rsid w:val="00F51584"/>
    <w:rsid w:val="00F52DCC"/>
    <w:rsid w:val="00F534A5"/>
    <w:rsid w:val="00F5459E"/>
    <w:rsid w:val="00F552CA"/>
    <w:rsid w:val="00F573D4"/>
    <w:rsid w:val="00F6130F"/>
    <w:rsid w:val="00F61D96"/>
    <w:rsid w:val="00F62E3C"/>
    <w:rsid w:val="00F62E7B"/>
    <w:rsid w:val="00F6692B"/>
    <w:rsid w:val="00F71DCF"/>
    <w:rsid w:val="00F72F69"/>
    <w:rsid w:val="00F751F4"/>
    <w:rsid w:val="00F770D9"/>
    <w:rsid w:val="00F82606"/>
    <w:rsid w:val="00F82DB5"/>
    <w:rsid w:val="00F82FC8"/>
    <w:rsid w:val="00F843BD"/>
    <w:rsid w:val="00F85BBB"/>
    <w:rsid w:val="00F86F64"/>
    <w:rsid w:val="00F9020C"/>
    <w:rsid w:val="00F91191"/>
    <w:rsid w:val="00F9296A"/>
    <w:rsid w:val="00F96DCD"/>
    <w:rsid w:val="00F97638"/>
    <w:rsid w:val="00F979BA"/>
    <w:rsid w:val="00FA1494"/>
    <w:rsid w:val="00FA70F7"/>
    <w:rsid w:val="00FA72BD"/>
    <w:rsid w:val="00FB0901"/>
    <w:rsid w:val="00FB4083"/>
    <w:rsid w:val="00FB5BC4"/>
    <w:rsid w:val="00FB5CF3"/>
    <w:rsid w:val="00FB7A23"/>
    <w:rsid w:val="00FC1F7D"/>
    <w:rsid w:val="00FD0F05"/>
    <w:rsid w:val="00FD4F3C"/>
    <w:rsid w:val="00FD69AF"/>
    <w:rsid w:val="00FE0560"/>
    <w:rsid w:val="00FE3471"/>
    <w:rsid w:val="00FE7A18"/>
    <w:rsid w:val="00FF010B"/>
    <w:rsid w:val="00FF2372"/>
    <w:rsid w:val="00FF5ADE"/>
    <w:rsid w:val="00FF6675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C69186"/>
  <w15:docId w15:val="{CC6AE6AF-0C4F-4AF7-9D6C-4DDF1479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3634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4928C4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5">
    <w:name w:val="heading 5"/>
    <w:basedOn w:val="a2"/>
    <w:next w:val="a2"/>
    <w:link w:val="50"/>
    <w:semiHidden/>
    <w:unhideWhenUsed/>
    <w:qFormat/>
    <w:rsid w:val="004A7D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semiHidden/>
    <w:unhideWhenUsed/>
    <w:qFormat/>
    <w:rsid w:val="004A7D4C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semiHidden/>
    <w:unhideWhenUsed/>
    <w:qFormat/>
    <w:rsid w:val="004A7D4C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semiHidden/>
    <w:unhideWhenUsed/>
    <w:qFormat/>
    <w:rsid w:val="004A7D4C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semiHidden/>
    <w:unhideWhenUsed/>
    <w:qFormat/>
    <w:rsid w:val="004A7D4C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B74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B749A5"/>
    <w:rPr>
      <w:kern w:val="2"/>
      <w:sz w:val="18"/>
      <w:szCs w:val="18"/>
    </w:rPr>
  </w:style>
  <w:style w:type="paragraph" w:styleId="a8">
    <w:name w:val="footer"/>
    <w:basedOn w:val="a2"/>
    <w:link w:val="a9"/>
    <w:uiPriority w:val="99"/>
    <w:rsid w:val="00B74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B749A5"/>
    <w:rPr>
      <w:kern w:val="2"/>
      <w:sz w:val="18"/>
      <w:szCs w:val="18"/>
    </w:rPr>
  </w:style>
  <w:style w:type="table" w:styleId="ab">
    <w:name w:val="Table Grid"/>
    <w:basedOn w:val="a4"/>
    <w:uiPriority w:val="39"/>
    <w:rsid w:val="009779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Quote"/>
    <w:basedOn w:val="a2"/>
    <w:next w:val="a2"/>
    <w:link w:val="ad"/>
    <w:uiPriority w:val="29"/>
    <w:qFormat/>
    <w:rsid w:val="006A31C1"/>
    <w:pPr>
      <w:spacing w:beforeLines="50"/>
      <w:jc w:val="center"/>
    </w:pPr>
    <w:rPr>
      <w:i/>
      <w:iCs/>
      <w:color w:val="000000" w:themeColor="text1"/>
    </w:rPr>
  </w:style>
  <w:style w:type="character" w:customStyle="1" w:styleId="ad">
    <w:name w:val="引用 字符"/>
    <w:basedOn w:val="a3"/>
    <w:link w:val="ac"/>
    <w:uiPriority w:val="29"/>
    <w:rsid w:val="006A31C1"/>
    <w:rPr>
      <w:i/>
      <w:iCs/>
      <w:color w:val="000000" w:themeColor="text1"/>
      <w:kern w:val="2"/>
      <w:sz w:val="21"/>
      <w:szCs w:val="24"/>
    </w:rPr>
  </w:style>
  <w:style w:type="paragraph" w:customStyle="1" w:styleId="a0">
    <w:name w:val="a一级"/>
    <w:basedOn w:val="a2"/>
    <w:next w:val="aa"/>
    <w:qFormat/>
    <w:rsid w:val="00726090"/>
    <w:pPr>
      <w:keepNext/>
      <w:widowControl/>
      <w:numPr>
        <w:numId w:val="7"/>
      </w:numPr>
      <w:spacing w:beforeLines="200" w:before="624" w:afterLines="200" w:after="624"/>
      <w:jc w:val="center"/>
      <w:outlineLvl w:val="1"/>
    </w:pPr>
    <w:rPr>
      <w:rFonts w:ascii="黑体" w:eastAsia="黑体" w:hAnsi="黑体"/>
      <w:color w:val="000000" w:themeColor="text1"/>
      <w:sz w:val="28"/>
      <w:szCs w:val="32"/>
    </w:rPr>
  </w:style>
  <w:style w:type="paragraph" w:customStyle="1" w:styleId="aa">
    <w:name w:val="aa二级"/>
    <w:basedOn w:val="a2"/>
    <w:next w:val="aa0"/>
    <w:autoRedefine/>
    <w:qFormat/>
    <w:rsid w:val="00C239E4"/>
    <w:pPr>
      <w:keepNext/>
      <w:widowControl/>
      <w:numPr>
        <w:ilvl w:val="1"/>
        <w:numId w:val="7"/>
      </w:numPr>
      <w:spacing w:beforeLines="50" w:before="156" w:afterLines="50" w:after="156"/>
      <w:outlineLvl w:val="2"/>
    </w:pPr>
    <w:rPr>
      <w:rFonts w:asciiTheme="minorEastAsia" w:eastAsiaTheme="minorEastAsia" w:hAnsiTheme="minorEastAsia"/>
      <w:b/>
      <w:color w:val="000000" w:themeColor="text1"/>
      <w:sz w:val="24"/>
      <w:szCs w:val="28"/>
    </w:rPr>
  </w:style>
  <w:style w:type="paragraph" w:customStyle="1" w:styleId="aa0">
    <w:name w:val="aa三级"/>
    <w:basedOn w:val="a2"/>
    <w:next w:val="aa1"/>
    <w:qFormat/>
    <w:rsid w:val="00C57632"/>
    <w:pPr>
      <w:numPr>
        <w:ilvl w:val="2"/>
        <w:numId w:val="7"/>
      </w:numPr>
      <w:spacing w:beforeLines="50" w:before="156" w:afterLines="50" w:after="156"/>
      <w:outlineLvl w:val="3"/>
    </w:pPr>
    <w:rPr>
      <w:rFonts w:asciiTheme="minorEastAsia" w:eastAsiaTheme="minorEastAsia" w:hAnsiTheme="minorEastAsia"/>
      <w:b/>
      <w:color w:val="000000" w:themeColor="text1"/>
      <w:sz w:val="24"/>
      <w:szCs w:val="28"/>
    </w:rPr>
  </w:style>
  <w:style w:type="paragraph" w:customStyle="1" w:styleId="aa1">
    <w:name w:val="aa小标题"/>
    <w:basedOn w:val="a2"/>
    <w:qFormat/>
    <w:rsid w:val="000C48A3"/>
    <w:pPr>
      <w:numPr>
        <w:ilvl w:val="3"/>
        <w:numId w:val="7"/>
      </w:numPr>
      <w:outlineLvl w:val="4"/>
    </w:pPr>
    <w:rPr>
      <w:rFonts w:asciiTheme="minorEastAsia" w:eastAsiaTheme="minorEastAsia" w:hAnsiTheme="minorEastAsia"/>
      <w:b/>
      <w:sz w:val="24"/>
    </w:rPr>
  </w:style>
  <w:style w:type="character" w:customStyle="1" w:styleId="50">
    <w:name w:val="标题 5 字符"/>
    <w:basedOn w:val="a3"/>
    <w:link w:val="5"/>
    <w:semiHidden/>
    <w:rsid w:val="004A7D4C"/>
    <w:rPr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semiHidden/>
    <w:rsid w:val="004A7D4C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semiHidden/>
    <w:rsid w:val="004A7D4C"/>
    <w:rPr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semiHidden/>
    <w:rsid w:val="004A7D4C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semiHidden/>
    <w:rsid w:val="004A7D4C"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1">
    <w:name w:val="a点标题"/>
    <w:basedOn w:val="a2"/>
    <w:qFormat/>
    <w:rsid w:val="00686FCB"/>
    <w:pPr>
      <w:widowControl/>
      <w:numPr>
        <w:ilvl w:val="4"/>
        <w:numId w:val="7"/>
      </w:numPr>
      <w:spacing w:beforeLines="50" w:before="156"/>
      <w:jc w:val="left"/>
    </w:pPr>
    <w:rPr>
      <w:rFonts w:asciiTheme="minorEastAsia" w:eastAsiaTheme="minorEastAsia" w:hAnsiTheme="minorEastAsia"/>
      <w:sz w:val="24"/>
    </w:rPr>
  </w:style>
  <w:style w:type="paragraph" w:customStyle="1" w:styleId="aa2">
    <w:name w:val="aa正文"/>
    <w:basedOn w:val="a1"/>
    <w:qFormat/>
    <w:rsid w:val="0090325F"/>
    <w:pPr>
      <w:numPr>
        <w:ilvl w:val="0"/>
        <w:numId w:val="0"/>
      </w:numPr>
      <w:spacing w:beforeLines="0" w:before="0"/>
      <w:ind w:firstLineChars="200" w:firstLine="480"/>
      <w:jc w:val="both"/>
    </w:pPr>
    <w:rPr>
      <w:rFonts w:ascii="Cambria" w:hAnsi="Cambria"/>
    </w:rPr>
  </w:style>
  <w:style w:type="paragraph" w:customStyle="1" w:styleId="ae">
    <w:name w:val="a论文标题"/>
    <w:basedOn w:val="a2"/>
    <w:qFormat/>
    <w:rsid w:val="008E71E3"/>
    <w:pPr>
      <w:spacing w:beforeLines="200" w:before="624" w:afterLines="100" w:after="312"/>
      <w:jc w:val="center"/>
    </w:pPr>
    <w:rPr>
      <w:rFonts w:ascii="黑体" w:eastAsia="黑体" w:hAnsi="黑体"/>
      <w:sz w:val="32"/>
      <w:szCs w:val="32"/>
    </w:rPr>
  </w:style>
  <w:style w:type="paragraph" w:styleId="11">
    <w:name w:val="toc 1"/>
    <w:basedOn w:val="a2"/>
    <w:next w:val="a2"/>
    <w:autoRedefine/>
    <w:unhideWhenUsed/>
    <w:rsid w:val="00D40B6B"/>
    <w:pPr>
      <w:spacing w:before="360" w:after="360"/>
      <w:jc w:val="left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2">
    <w:name w:val="toc 2"/>
    <w:basedOn w:val="a2"/>
    <w:next w:val="a2"/>
    <w:autoRedefine/>
    <w:uiPriority w:val="39"/>
    <w:unhideWhenUsed/>
    <w:rsid w:val="008E5440"/>
    <w:pPr>
      <w:jc w:val="left"/>
    </w:pPr>
    <w:rPr>
      <w:rFonts w:asciiTheme="minorHAnsi" w:hAnsiTheme="minorHAnsi" w:cstheme="minorHAnsi"/>
      <w:b/>
      <w:bCs/>
      <w:smallCaps/>
      <w:sz w:val="22"/>
      <w:szCs w:val="22"/>
    </w:rPr>
  </w:style>
  <w:style w:type="paragraph" w:styleId="3">
    <w:name w:val="toc 3"/>
    <w:basedOn w:val="a2"/>
    <w:next w:val="a2"/>
    <w:autoRedefine/>
    <w:uiPriority w:val="39"/>
    <w:unhideWhenUsed/>
    <w:rsid w:val="00E81BA8"/>
    <w:pPr>
      <w:tabs>
        <w:tab w:val="right" w:leader="dot" w:pos="9060"/>
      </w:tabs>
      <w:ind w:leftChars="135" w:left="283"/>
      <w:jc w:val="left"/>
    </w:pPr>
    <w:rPr>
      <w:rFonts w:asciiTheme="minorHAnsi" w:hAnsiTheme="minorHAnsi" w:cstheme="minorHAnsi"/>
      <w:smallCaps/>
      <w:sz w:val="22"/>
      <w:szCs w:val="22"/>
    </w:rPr>
  </w:style>
  <w:style w:type="paragraph" w:styleId="4">
    <w:name w:val="toc 4"/>
    <w:basedOn w:val="a2"/>
    <w:next w:val="a2"/>
    <w:autoRedefine/>
    <w:uiPriority w:val="39"/>
    <w:unhideWhenUsed/>
    <w:rsid w:val="00E81BA8"/>
    <w:pPr>
      <w:tabs>
        <w:tab w:val="right" w:leader="dot" w:pos="9060"/>
      </w:tabs>
      <w:ind w:leftChars="270" w:left="567"/>
      <w:jc w:val="left"/>
    </w:pPr>
    <w:rPr>
      <w:rFonts w:asciiTheme="minorHAnsi" w:hAnsiTheme="minorHAnsi" w:cstheme="minorHAnsi"/>
      <w:sz w:val="22"/>
      <w:szCs w:val="22"/>
    </w:rPr>
  </w:style>
  <w:style w:type="paragraph" w:styleId="51">
    <w:name w:val="toc 5"/>
    <w:basedOn w:val="a2"/>
    <w:next w:val="a2"/>
    <w:autoRedefine/>
    <w:unhideWhenUsed/>
    <w:rsid w:val="00D40B6B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61">
    <w:name w:val="toc 6"/>
    <w:basedOn w:val="a2"/>
    <w:next w:val="a2"/>
    <w:autoRedefine/>
    <w:unhideWhenUsed/>
    <w:rsid w:val="00D40B6B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71">
    <w:name w:val="toc 7"/>
    <w:basedOn w:val="a2"/>
    <w:next w:val="a2"/>
    <w:autoRedefine/>
    <w:unhideWhenUsed/>
    <w:rsid w:val="00D40B6B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81">
    <w:name w:val="toc 8"/>
    <w:basedOn w:val="a2"/>
    <w:next w:val="a2"/>
    <w:autoRedefine/>
    <w:unhideWhenUsed/>
    <w:rsid w:val="00D40B6B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91">
    <w:name w:val="toc 9"/>
    <w:basedOn w:val="a2"/>
    <w:next w:val="a2"/>
    <w:autoRedefine/>
    <w:unhideWhenUsed/>
    <w:rsid w:val="00D40B6B"/>
    <w:pPr>
      <w:jc w:val="left"/>
    </w:pPr>
    <w:rPr>
      <w:rFonts w:asciiTheme="minorHAnsi" w:hAnsiTheme="minorHAnsi" w:cstheme="minorHAnsi"/>
      <w:sz w:val="22"/>
      <w:szCs w:val="22"/>
    </w:rPr>
  </w:style>
  <w:style w:type="character" w:styleId="af">
    <w:name w:val="Hyperlink"/>
    <w:basedOn w:val="a3"/>
    <w:uiPriority w:val="99"/>
    <w:unhideWhenUsed/>
    <w:rsid w:val="00D40B6B"/>
    <w:rPr>
      <w:color w:val="0000FF" w:themeColor="hyperlink"/>
      <w:u w:val="single"/>
    </w:rPr>
  </w:style>
  <w:style w:type="character" w:styleId="af0">
    <w:name w:val="Placeholder Text"/>
    <w:basedOn w:val="a3"/>
    <w:uiPriority w:val="99"/>
    <w:semiHidden/>
    <w:rsid w:val="006C3D8C"/>
    <w:rPr>
      <w:color w:val="808080"/>
    </w:rPr>
  </w:style>
  <w:style w:type="paragraph" w:customStyle="1" w:styleId="a">
    <w:name w:val="a公式"/>
    <w:rsid w:val="006C3D8C"/>
    <w:pPr>
      <w:numPr>
        <w:numId w:val="12"/>
      </w:numPr>
    </w:pPr>
    <w:rPr>
      <w:rFonts w:ascii="Cambria Math" w:eastAsiaTheme="minorEastAsia" w:hAnsi="Cambria Math"/>
      <w:i/>
      <w:kern w:val="2"/>
      <w:sz w:val="24"/>
      <w:szCs w:val="24"/>
    </w:rPr>
  </w:style>
  <w:style w:type="paragraph" w:styleId="af1">
    <w:name w:val="caption"/>
    <w:basedOn w:val="a2"/>
    <w:next w:val="a2"/>
    <w:unhideWhenUsed/>
    <w:qFormat/>
    <w:rsid w:val="00410626"/>
    <w:rPr>
      <w:rFonts w:asciiTheme="majorHAnsi" w:eastAsia="黑体" w:hAnsiTheme="majorHAnsi" w:cstheme="majorBidi"/>
      <w:sz w:val="20"/>
      <w:szCs w:val="20"/>
    </w:rPr>
  </w:style>
  <w:style w:type="paragraph" w:customStyle="1" w:styleId="aa3">
    <w:name w:val="aa公式编号"/>
    <w:qFormat/>
    <w:rsid w:val="0090325F"/>
    <w:pPr>
      <w:widowControl w:val="0"/>
      <w:tabs>
        <w:tab w:val="center" w:pos="3570"/>
        <w:tab w:val="center" w:pos="8400"/>
      </w:tabs>
      <w:spacing w:beforeLines="50" w:before="50" w:afterLines="50" w:after="50"/>
      <w:jc w:val="center"/>
      <w:textAlignment w:val="center"/>
    </w:pPr>
    <w:rPr>
      <w:rFonts w:asciiTheme="minorEastAsia" w:eastAsiaTheme="minorEastAsia" w:hAnsiTheme="minorEastAsia"/>
      <w:kern w:val="2"/>
      <w:sz w:val="28"/>
      <w:szCs w:val="28"/>
    </w:rPr>
  </w:style>
  <w:style w:type="paragraph" w:styleId="af2">
    <w:name w:val="Plain Text"/>
    <w:basedOn w:val="a2"/>
    <w:link w:val="af3"/>
    <w:rsid w:val="002A00CD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character" w:customStyle="1" w:styleId="af3">
    <w:name w:val="纯文本 字符"/>
    <w:basedOn w:val="a3"/>
    <w:link w:val="af2"/>
    <w:rsid w:val="002A00CD"/>
    <w:rPr>
      <w:rFonts w:ascii="宋体" w:hAnsi="Courier New"/>
      <w:sz w:val="21"/>
    </w:rPr>
  </w:style>
  <w:style w:type="character" w:customStyle="1" w:styleId="12">
    <w:name w:val="未处理的提及1"/>
    <w:basedOn w:val="a3"/>
    <w:uiPriority w:val="99"/>
    <w:semiHidden/>
    <w:unhideWhenUsed/>
    <w:rsid w:val="00CE6E90"/>
    <w:rPr>
      <w:color w:val="605E5C"/>
      <w:shd w:val="clear" w:color="auto" w:fill="E1DFDD"/>
    </w:rPr>
  </w:style>
  <w:style w:type="paragraph" w:styleId="af4">
    <w:name w:val="List Paragraph"/>
    <w:basedOn w:val="a2"/>
    <w:uiPriority w:val="34"/>
    <w:qFormat/>
    <w:rsid w:val="002C5B9A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f5">
    <w:name w:val="Subtitle"/>
    <w:basedOn w:val="a2"/>
    <w:next w:val="a2"/>
    <w:link w:val="af6"/>
    <w:qFormat/>
    <w:rsid w:val="001512D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6">
    <w:name w:val="副标题 字符"/>
    <w:basedOn w:val="a3"/>
    <w:link w:val="af5"/>
    <w:rsid w:val="001512D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table" w:customStyle="1" w:styleId="13">
    <w:name w:val="网格型1"/>
    <w:basedOn w:val="a4"/>
    <w:next w:val="ab"/>
    <w:uiPriority w:val="39"/>
    <w:rsid w:val="003058C4"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2"/>
    <w:link w:val="af8"/>
    <w:semiHidden/>
    <w:unhideWhenUsed/>
    <w:rsid w:val="003B04E3"/>
    <w:rPr>
      <w:sz w:val="18"/>
      <w:szCs w:val="18"/>
    </w:rPr>
  </w:style>
  <w:style w:type="character" w:customStyle="1" w:styleId="af8">
    <w:name w:val="批注框文本 字符"/>
    <w:basedOn w:val="a3"/>
    <w:link w:val="af7"/>
    <w:semiHidden/>
    <w:rsid w:val="003B04E3"/>
    <w:rPr>
      <w:kern w:val="2"/>
      <w:sz w:val="18"/>
      <w:szCs w:val="18"/>
    </w:rPr>
  </w:style>
  <w:style w:type="paragraph" w:styleId="af9">
    <w:name w:val="Revision"/>
    <w:hidden/>
    <w:uiPriority w:val="99"/>
    <w:semiHidden/>
    <w:rsid w:val="003B04E3"/>
    <w:rPr>
      <w:kern w:val="2"/>
      <w:sz w:val="21"/>
      <w:szCs w:val="24"/>
    </w:rPr>
  </w:style>
  <w:style w:type="character" w:customStyle="1" w:styleId="10">
    <w:name w:val="标题 1 字符"/>
    <w:basedOn w:val="a3"/>
    <w:link w:val="1"/>
    <w:uiPriority w:val="9"/>
    <w:rsid w:val="004928C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fa">
    <w:name w:val="Normal (Web)"/>
    <w:basedOn w:val="a2"/>
    <w:uiPriority w:val="99"/>
    <w:unhideWhenUsed/>
    <w:qFormat/>
    <w:rsid w:val="004928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ord">
    <w:name w:val="mord"/>
    <w:basedOn w:val="a3"/>
    <w:rsid w:val="004928C4"/>
  </w:style>
  <w:style w:type="character" w:customStyle="1" w:styleId="mopen">
    <w:name w:val="mopen"/>
    <w:basedOn w:val="a3"/>
    <w:rsid w:val="004928C4"/>
  </w:style>
  <w:style w:type="character" w:customStyle="1" w:styleId="mpunct">
    <w:name w:val="mpunct"/>
    <w:basedOn w:val="a3"/>
    <w:rsid w:val="004928C4"/>
  </w:style>
  <w:style w:type="character" w:customStyle="1" w:styleId="mclose">
    <w:name w:val="mclose"/>
    <w:basedOn w:val="a3"/>
    <w:rsid w:val="004928C4"/>
  </w:style>
  <w:style w:type="paragraph" w:styleId="afb">
    <w:name w:val="endnote text"/>
    <w:basedOn w:val="a2"/>
    <w:link w:val="afc"/>
    <w:semiHidden/>
    <w:unhideWhenUsed/>
    <w:rsid w:val="003E453C"/>
    <w:pPr>
      <w:snapToGrid w:val="0"/>
      <w:jc w:val="left"/>
    </w:pPr>
  </w:style>
  <w:style w:type="character" w:customStyle="1" w:styleId="afc">
    <w:name w:val="尾注文本 字符"/>
    <w:basedOn w:val="a3"/>
    <w:link w:val="afb"/>
    <w:semiHidden/>
    <w:rsid w:val="003E453C"/>
    <w:rPr>
      <w:kern w:val="2"/>
      <w:sz w:val="21"/>
      <w:szCs w:val="24"/>
    </w:rPr>
  </w:style>
  <w:style w:type="character" w:styleId="afd">
    <w:name w:val="endnote reference"/>
    <w:basedOn w:val="a3"/>
    <w:semiHidden/>
    <w:unhideWhenUsed/>
    <w:rsid w:val="003E453C"/>
    <w:rPr>
      <w:vertAlign w:val="superscript"/>
    </w:rPr>
  </w:style>
  <w:style w:type="paragraph" w:customStyle="1" w:styleId="afe">
    <w:name w:val="a表格"/>
    <w:basedOn w:val="a2"/>
    <w:uiPriority w:val="99"/>
    <w:qFormat/>
    <w:rsid w:val="00947BD1"/>
    <w:pPr>
      <w:autoSpaceDE w:val="0"/>
      <w:autoSpaceDN w:val="0"/>
      <w:adjustRightInd w:val="0"/>
      <w:spacing w:line="320" w:lineRule="atLeast"/>
      <w:ind w:left="60" w:right="60"/>
      <w:jc w:val="center"/>
    </w:pPr>
    <w:rPr>
      <w:rFonts w:cs="MingLiU"/>
      <w:color w:val="264A60"/>
      <w:kern w:val="0"/>
      <w:sz w:val="24"/>
      <w:szCs w:val="18"/>
    </w:rPr>
  </w:style>
  <w:style w:type="character" w:styleId="aff">
    <w:name w:val="Strong"/>
    <w:basedOn w:val="a3"/>
    <w:qFormat/>
    <w:rsid w:val="001805DA"/>
    <w:rPr>
      <w:b/>
      <w:bCs/>
    </w:rPr>
  </w:style>
  <w:style w:type="paragraph" w:customStyle="1" w:styleId="aff0">
    <w:name w:val="表头"/>
    <w:basedOn w:val="a2"/>
    <w:qFormat/>
    <w:rsid w:val="00F27D5E"/>
    <w:pPr>
      <w:spacing w:beforeLines="50" w:before="156"/>
      <w:ind w:left="62" w:right="62"/>
      <w:jc w:val="center"/>
    </w:pPr>
    <w:rPr>
      <w:rFonts w:asciiTheme="minorEastAsia" w:eastAsiaTheme="minorEastAsia" w:hAnsiTheme="minorEastAsia"/>
      <w:b/>
      <w:bCs/>
      <w:color w:val="000000" w:themeColor="text1"/>
      <w:sz w:val="24"/>
    </w:rPr>
  </w:style>
  <w:style w:type="character" w:customStyle="1" w:styleId="UnresolvedMention">
    <w:name w:val="Unresolved Mention"/>
    <w:basedOn w:val="a3"/>
    <w:uiPriority w:val="99"/>
    <w:semiHidden/>
    <w:unhideWhenUsed/>
    <w:rsid w:val="00AF5DB4"/>
    <w:rPr>
      <w:color w:val="605E5C"/>
      <w:shd w:val="clear" w:color="auto" w:fill="E1DFDD"/>
    </w:rPr>
  </w:style>
  <w:style w:type="character" w:styleId="aff1">
    <w:name w:val="annotation reference"/>
    <w:basedOn w:val="a3"/>
    <w:semiHidden/>
    <w:unhideWhenUsed/>
    <w:rsid w:val="00AE5C19"/>
    <w:rPr>
      <w:sz w:val="21"/>
      <w:szCs w:val="21"/>
    </w:rPr>
  </w:style>
  <w:style w:type="paragraph" w:styleId="aff2">
    <w:name w:val="annotation text"/>
    <w:basedOn w:val="a2"/>
    <w:link w:val="aff3"/>
    <w:semiHidden/>
    <w:unhideWhenUsed/>
    <w:rsid w:val="00AE5C19"/>
    <w:pPr>
      <w:jc w:val="left"/>
    </w:pPr>
  </w:style>
  <w:style w:type="character" w:customStyle="1" w:styleId="aff3">
    <w:name w:val="批注文字 字符"/>
    <w:basedOn w:val="a3"/>
    <w:link w:val="aff2"/>
    <w:semiHidden/>
    <w:rsid w:val="00AE5C19"/>
    <w:rPr>
      <w:kern w:val="2"/>
      <w:sz w:val="21"/>
      <w:szCs w:val="24"/>
    </w:rPr>
  </w:style>
  <w:style w:type="paragraph" w:styleId="aff4">
    <w:name w:val="annotation subject"/>
    <w:basedOn w:val="aff2"/>
    <w:next w:val="aff2"/>
    <w:link w:val="aff5"/>
    <w:semiHidden/>
    <w:unhideWhenUsed/>
    <w:rsid w:val="00AE5C19"/>
    <w:rPr>
      <w:b/>
      <w:bCs/>
    </w:rPr>
  </w:style>
  <w:style w:type="character" w:customStyle="1" w:styleId="aff5">
    <w:name w:val="批注主题 字符"/>
    <w:basedOn w:val="aff3"/>
    <w:link w:val="aff4"/>
    <w:semiHidden/>
    <w:rsid w:val="00AE5C19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ysxdi\Documents\&#33258;&#23450;&#20041;%20Office%20&#27169;&#26495;\&#25968;&#23398;&#24314;&#27169;&#35770;&#25991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7">
    <wetp:webextensionref xmlns:r="http://schemas.openxmlformats.org/officeDocument/2006/relationships" r:id="rId1"/>
  </wetp:taskpane>
  <wetp:taskpane dockstate="right" visibility="0" width="525" row="8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901E95D-C1D6-4D9D-A2AE-72E872A728B9}">
  <we:reference id="wa104380646" version="1.0.0.0" store="zh-CN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9549A15-A179-4E6D-BD2A-2C2784960E00}">
  <we:reference id="wa104178141" version="3.10.0.197" store="zh-CN" storeType="OMEX"/>
  <we:alternateReferences>
    <we:reference id="wa104178141" version="3.10.0.197" store="WA10417814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8C787-F58C-4694-ADFD-F018EC834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数学建模论文.dotx</Template>
  <TotalTime>479</TotalTime>
  <Pages>7</Pages>
  <Words>771</Words>
  <Characters>4395</Characters>
  <Application>Microsoft Office Word</Application>
  <DocSecurity>0</DocSecurity>
  <Lines>36</Lines>
  <Paragraphs>10</Paragraphs>
  <ScaleCrop>false</ScaleCrop>
  <Company>IMD</Company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西南师范大学信息管理与信息系统专业</dc:title>
  <dc:subject/>
  <dc:creator>wysxdi</dc:creator>
  <cp:keywords>summer</cp:keywords>
  <dc:description/>
  <cp:lastModifiedBy>Song XJ</cp:lastModifiedBy>
  <cp:revision>32</cp:revision>
  <cp:lastPrinted>2019-05-19T11:39:00Z</cp:lastPrinted>
  <dcterms:created xsi:type="dcterms:W3CDTF">2019-05-19T11:38:00Z</dcterms:created>
  <dcterms:modified xsi:type="dcterms:W3CDTF">2019-06-05T04:10:00Z</dcterms:modified>
</cp:coreProperties>
</file>