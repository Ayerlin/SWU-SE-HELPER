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919661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西南大学计算机与信息科学学院</w:t>
      </w:r>
    </w:p>
    <w:p w14:paraId="4542D6D0" w14:textId="77777777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《</w:t>
      </w:r>
      <w:r w:rsidRPr="00C239E4">
        <w:rPr>
          <w:rFonts w:hint="eastAsia"/>
          <w:b/>
          <w:sz w:val="32"/>
          <w:szCs w:val="30"/>
        </w:rPr>
        <w:t>C++</w:t>
      </w:r>
      <w:r w:rsidRPr="00C239E4">
        <w:rPr>
          <w:rFonts w:hint="eastAsia"/>
          <w:b/>
          <w:sz w:val="32"/>
          <w:szCs w:val="30"/>
        </w:rPr>
        <w:t>》之</w:t>
      </w:r>
    </w:p>
    <w:p w14:paraId="3037BFA8" w14:textId="5AEB2B25" w:rsidR="00C239E4" w:rsidRPr="00C239E4" w:rsidRDefault="00C239E4" w:rsidP="00C239E4">
      <w:pPr>
        <w:jc w:val="center"/>
        <w:outlineLvl w:val="0"/>
        <w:rPr>
          <w:b/>
          <w:sz w:val="32"/>
          <w:szCs w:val="30"/>
        </w:rPr>
      </w:pPr>
      <w:r w:rsidRPr="00C239E4">
        <w:rPr>
          <w:rFonts w:hint="eastAsia"/>
          <w:b/>
          <w:sz w:val="32"/>
          <w:szCs w:val="30"/>
        </w:rPr>
        <w:t>实验</w:t>
      </w:r>
      <w:r w:rsidR="007978A3">
        <w:rPr>
          <w:b/>
          <w:sz w:val="32"/>
          <w:szCs w:val="30"/>
        </w:rPr>
        <w:t>004</w:t>
      </w:r>
      <w:r w:rsidRPr="00C239E4">
        <w:rPr>
          <w:rFonts w:hint="eastAsia"/>
          <w:b/>
          <w:sz w:val="32"/>
          <w:szCs w:val="30"/>
        </w:rPr>
        <w:t>：</w:t>
      </w:r>
      <w:r w:rsidRPr="00C239E4">
        <w:rPr>
          <w:b/>
          <w:sz w:val="32"/>
          <w:szCs w:val="30"/>
        </w:rPr>
        <w:t xml:space="preserve"> </w:t>
      </w:r>
      <w:r w:rsidR="007978A3">
        <w:rPr>
          <w:rFonts w:hint="eastAsia"/>
          <w:b/>
          <w:sz w:val="32"/>
          <w:szCs w:val="30"/>
        </w:rPr>
        <w:t>师徒关系</w:t>
      </w:r>
    </w:p>
    <w:p w14:paraId="65C05E8E" w14:textId="77777777" w:rsidR="00C239E4" w:rsidRPr="00F91310" w:rsidRDefault="00C239E4" w:rsidP="00C239E4">
      <w:pPr>
        <w:rPr>
          <w:sz w:val="30"/>
          <w:szCs w:val="30"/>
        </w:rPr>
      </w:pPr>
    </w:p>
    <w:p w14:paraId="1FF85537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实验基本信息：</w:t>
      </w:r>
    </w:p>
    <w:p w14:paraId="14E9DA7A" w14:textId="29988C01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noProof/>
        </w:rPr>
        <w:drawing>
          <wp:anchor distT="0" distB="0" distL="114300" distR="114300" simplePos="0" relativeHeight="251658240" behindDoc="0" locked="0" layoutInCell="1" allowOverlap="1" wp14:anchorId="6A7F37EE" wp14:editId="06B35A36">
            <wp:simplePos x="0" y="0"/>
            <wp:positionH relativeFrom="column">
              <wp:posOffset>1061720</wp:posOffset>
            </wp:positionH>
            <wp:positionV relativeFrom="paragraph">
              <wp:posOffset>12065</wp:posOffset>
            </wp:positionV>
            <wp:extent cx="228600" cy="228600"/>
            <wp:effectExtent l="0" t="0" r="0" b="0"/>
            <wp:wrapNone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未命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310">
        <w:rPr>
          <w:rFonts w:ascii="宋体" w:hAnsi="宋体" w:hint="eastAsia"/>
          <w:sz w:val="24"/>
        </w:rPr>
        <w:t>实验类型：</w:t>
      </w:r>
      <w:r w:rsidRPr="00F91310">
        <w:rPr>
          <w:rFonts w:ascii="宋体" w:hAnsi="宋体" w:hint="eastAsia"/>
          <w:sz w:val="24"/>
        </w:rPr>
        <w:tab/>
        <w:t>□验证性</w:t>
      </w:r>
      <w:r w:rsidRPr="00F91310">
        <w:rPr>
          <w:rFonts w:ascii="宋体" w:hAnsi="宋体" w:hint="eastAsia"/>
          <w:sz w:val="24"/>
        </w:rPr>
        <w:tab/>
        <w:t>□设计性</w:t>
      </w:r>
      <w:r w:rsidRPr="00F91310">
        <w:rPr>
          <w:rFonts w:ascii="宋体" w:hAnsi="宋体" w:hint="eastAsia"/>
          <w:sz w:val="24"/>
        </w:rPr>
        <w:tab/>
        <w:t>□综合性</w:t>
      </w:r>
    </w:p>
    <w:p w14:paraId="6A6F3656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  <w:r w:rsidRPr="00F91310">
        <w:rPr>
          <w:rFonts w:ascii="宋体" w:hAnsi="宋体" w:hint="eastAsia"/>
          <w:sz w:val="24"/>
        </w:rPr>
        <w:t>理论教师：</w:t>
      </w:r>
      <w:r w:rsidRPr="00F91310">
        <w:rPr>
          <w:rFonts w:ascii="宋体" w:hAnsi="宋体" w:hint="eastAsia"/>
          <w:sz w:val="24"/>
        </w:rPr>
        <w:tab/>
        <w:t>代立云</w:t>
      </w:r>
      <w:r w:rsidRPr="00F91310">
        <w:rPr>
          <w:rFonts w:ascii="宋体" w:hAnsi="宋体" w:hint="eastAsia"/>
          <w:sz w:val="24"/>
        </w:rPr>
        <w:tab/>
      </w:r>
      <w:r w:rsidRPr="00F91310">
        <w:rPr>
          <w:rFonts w:ascii="宋体" w:hAnsi="宋体" w:hint="eastAsia"/>
          <w:sz w:val="24"/>
        </w:rPr>
        <w:tab/>
        <w:t>实验指导教师：代立云</w:t>
      </w:r>
    </w:p>
    <w:p w14:paraId="47846E0A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 xml:space="preserve">学生姓名: </w:t>
      </w:r>
      <w:r w:rsidRPr="00F91310">
        <w:rPr>
          <w:rFonts w:ascii="宋体" w:hAnsi="宋体" w:hint="eastAsia"/>
          <w:sz w:val="24"/>
          <w:u w:val="single"/>
        </w:rPr>
        <w:t xml:space="preserve">     宋行健    </w:t>
      </w:r>
      <w:r w:rsidRPr="00F91310">
        <w:rPr>
          <w:rFonts w:ascii="宋体" w:hAnsi="宋体" w:hint="eastAsia"/>
          <w:sz w:val="24"/>
        </w:rPr>
        <w:t>学号:</w:t>
      </w:r>
      <w:r w:rsidRPr="00F91310">
        <w:rPr>
          <w:rFonts w:ascii="宋体" w:hAnsi="宋体" w:hint="eastAsia"/>
          <w:sz w:val="24"/>
          <w:u w:val="single"/>
        </w:rPr>
        <w:t xml:space="preserve"> </w:t>
      </w:r>
      <w:r w:rsidRPr="00F91310">
        <w:rPr>
          <w:rFonts w:ascii="宋体" w:hAnsi="宋体"/>
          <w:sz w:val="24"/>
          <w:u w:val="single"/>
        </w:rPr>
        <w:t>222018321062006</w:t>
      </w:r>
      <w:r w:rsidRPr="00F91310">
        <w:rPr>
          <w:rFonts w:ascii="宋体" w:hAnsi="宋体" w:hint="eastAsia"/>
          <w:sz w:val="24"/>
          <w:u w:val="single"/>
        </w:rPr>
        <w:t xml:space="preserve">             </w:t>
      </w:r>
    </w:p>
    <w:p w14:paraId="3E7E4595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班级：</w:t>
      </w:r>
      <w:r w:rsidRPr="00F91310">
        <w:rPr>
          <w:rFonts w:ascii="宋体" w:hAnsi="宋体" w:hint="eastAsia"/>
          <w:sz w:val="24"/>
          <w:u w:val="single"/>
        </w:rPr>
        <w:t xml:space="preserve">    </w:t>
      </w:r>
      <w:r w:rsidRPr="00F91310">
        <w:rPr>
          <w:rFonts w:ascii="宋体" w:hAnsi="宋体"/>
          <w:sz w:val="24"/>
          <w:u w:val="single"/>
        </w:rPr>
        <w:t>18</w:t>
      </w:r>
      <w:r w:rsidRPr="00F91310">
        <w:rPr>
          <w:rFonts w:ascii="宋体" w:hAnsi="宋体" w:hint="eastAsia"/>
          <w:sz w:val="24"/>
          <w:u w:val="single"/>
        </w:rPr>
        <w:t xml:space="preserve">级软件工程一班           </w:t>
      </w:r>
    </w:p>
    <w:p w14:paraId="0D4037B4" w14:textId="1A0D1879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  <w:u w:val="single"/>
        </w:rPr>
      </w:pPr>
      <w:r w:rsidRPr="00F91310">
        <w:rPr>
          <w:rFonts w:ascii="宋体" w:hAnsi="宋体" w:hint="eastAsia"/>
          <w:sz w:val="24"/>
        </w:rPr>
        <w:t>时间：</w:t>
      </w:r>
      <w:r w:rsidRPr="00F91310">
        <w:rPr>
          <w:rFonts w:ascii="宋体" w:hAnsi="宋体" w:hint="eastAsia"/>
          <w:sz w:val="24"/>
          <w:u w:val="single"/>
        </w:rPr>
        <w:t xml:space="preserve">     </w:t>
      </w:r>
      <w:r w:rsidR="00151190">
        <w:rPr>
          <w:rFonts w:ascii="宋体" w:hAnsi="宋体"/>
          <w:sz w:val="24"/>
          <w:u w:val="single"/>
        </w:rPr>
        <w:t>2019.6.3</w:t>
      </w:r>
      <w:r w:rsidRPr="00F91310">
        <w:rPr>
          <w:rFonts w:ascii="宋体" w:hAnsi="宋体" w:hint="eastAsia"/>
          <w:sz w:val="24"/>
          <w:u w:val="single"/>
        </w:rPr>
        <w:t xml:space="preserve">            </w:t>
      </w:r>
    </w:p>
    <w:p w14:paraId="73A5AE4F" w14:textId="77777777" w:rsidR="00C239E4" w:rsidRPr="00F91310" w:rsidRDefault="00C239E4" w:rsidP="00C239E4">
      <w:pPr>
        <w:spacing w:line="360" w:lineRule="auto"/>
        <w:ind w:left="420"/>
        <w:rPr>
          <w:rFonts w:ascii="宋体" w:hAnsi="宋体"/>
          <w:sz w:val="24"/>
        </w:rPr>
      </w:pPr>
    </w:p>
    <w:p w14:paraId="361CF633" w14:textId="77777777" w:rsidR="00C239E4" w:rsidRPr="00F91310" w:rsidRDefault="00C239E4" w:rsidP="00C239E4">
      <w:pPr>
        <w:rPr>
          <w:rFonts w:ascii="宋体" w:hAnsi="宋体"/>
          <w:b/>
          <w:sz w:val="30"/>
          <w:szCs w:val="30"/>
        </w:rPr>
      </w:pPr>
      <w:r w:rsidRPr="00F91310">
        <w:rPr>
          <w:rFonts w:ascii="宋体" w:hAnsi="宋体" w:hint="eastAsia"/>
          <w:b/>
          <w:sz w:val="30"/>
          <w:szCs w:val="30"/>
        </w:rPr>
        <w:t>实验过程：</w:t>
      </w:r>
    </w:p>
    <w:p w14:paraId="5616201D" w14:textId="09D8CC55" w:rsidR="00CE479F" w:rsidRPr="00CE479F" w:rsidRDefault="00C239E4" w:rsidP="00CE479F">
      <w:pPr>
        <w:pStyle w:val="a0"/>
      </w:pPr>
      <w:r>
        <w:rPr>
          <w:rFonts w:hint="eastAsia"/>
        </w:rPr>
        <w:t>实验代码</w:t>
      </w:r>
    </w:p>
    <w:p w14:paraId="3753FD0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C1E369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E219BF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6953C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BF0B1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8AA5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基类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</w:t>
      </w:r>
    </w:p>
    <w:p w14:paraId="064B048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</w:p>
    <w:p w14:paraId="06F86DE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9C203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78D934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储存门派名称</w:t>
      </w:r>
    </w:p>
    <w:p w14:paraId="2D582A2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门派的功夫有很多种，用一个动态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去储存它</w:t>
      </w:r>
    </w:p>
    <w:p w14:paraId="2A56748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1C0849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计数变量，表示此门派的第几个功夫；</w:t>
      </w:r>
    </w:p>
    <w:p w14:paraId="61ABFEE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5FDB6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默认构造函数，初始化门派名为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，门派的第一个武功为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5E70202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14:paraId="0E8E8B6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86C55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D42B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MenPai_Gongfu.push_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0460F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087CF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AF8B3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设置门派名字</w:t>
      </w:r>
    </w:p>
    <w:p w14:paraId="357BA0C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2D2F0A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67A0D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163D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AF265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F84A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设置门派武功，每调用一次，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vector &lt;string&gt;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MenPai_Gongfu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开辟一块内存</w:t>
      </w:r>
    </w:p>
    <w:p w14:paraId="6C71678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9D133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5F7CE6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MenPai_Gongfu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将传入的字符串存入前一位</w:t>
      </w:r>
    </w:p>
    <w:p w14:paraId="0EB4E9B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MenPai_Gongfu.push_back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开辟新的内存</w:t>
      </w:r>
    </w:p>
    <w:p w14:paraId="4D776EE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计数变量加一</w:t>
      </w:r>
    </w:p>
    <w:p w14:paraId="79E6175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1B324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64085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对外调用私有变量的端口</w:t>
      </w:r>
    </w:p>
    <w:p w14:paraId="71A0967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8B9618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DF02C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79A55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DC8E4C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FD8EE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5FB08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MenPai_Gongfu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04BE1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FDE41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923BE0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3E594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子类：师傅</w:t>
      </w:r>
    </w:p>
    <w:p w14:paraId="61F2E15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</w:p>
    <w:p w14:paraId="3DBC82F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3F8A02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4241BD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储存师傅名称</w:t>
      </w:r>
    </w:p>
    <w:p w14:paraId="284D82C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师傅会的功夫有很多种，用一个动态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去储存它</w:t>
      </w:r>
    </w:p>
    <w:p w14:paraId="409F5E5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CF2289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计数变量，表示这个师傅的第几个功夫；</w:t>
      </w:r>
    </w:p>
    <w:p w14:paraId="310BD03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3ECF8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默认构造函数，初始化师傅名为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，师傅的第一个武功为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5DAB4A5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14:paraId="0F4F306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C01195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504D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ShiFu_Gongfu.push_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08038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7C0DD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2BAE1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设置师傅名字</w:t>
      </w:r>
    </w:p>
    <w:p w14:paraId="20C2C96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B44EF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46A44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18774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A4D00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CCC82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设置师傅武功，每调用一次，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vector &lt;string&gt;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ShiFu_Gongfu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开辟一块内存</w:t>
      </w:r>
    </w:p>
    <w:p w14:paraId="15282BF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2B260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5EB41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将传入的字符串存入前一位</w:t>
      </w:r>
    </w:p>
    <w:p w14:paraId="5F2F65C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ShiFu_Gongfu.push_back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开辟新的内存</w:t>
      </w:r>
    </w:p>
    <w:p w14:paraId="3860E04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计数变量加一</w:t>
      </w:r>
    </w:p>
    <w:p w14:paraId="778810B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5A33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3E02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对外调用私有变量的端口</w:t>
      </w:r>
    </w:p>
    <w:p w14:paraId="213C251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B66EDA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B79F1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5E3DF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7D2BE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0A866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D2E17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1FF64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380B8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1E750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展示来自哪个门派</w:t>
      </w:r>
    </w:p>
    <w:p w14:paraId="507CA8F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come_from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96A1B1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9F012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门派：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BF1F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7D439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9651D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展示英雄会的武功</w:t>
      </w:r>
    </w:p>
    <w:p w14:paraId="19CF87F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9FF22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19EA2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门派的武功：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38E38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自己的武功：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7CF06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ShiFu_Gongfu.size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1F9B1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8EF03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A1726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AF854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8F24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594310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2A27E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展示英雄信息（门派、武功）</w:t>
      </w:r>
    </w:p>
    <w:p w14:paraId="59495F5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DAB28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004B9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6102F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BBF4D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AD4CB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64526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B94DE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BEE314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E5E1B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子类：英雄</w:t>
      </w:r>
    </w:p>
    <w:p w14:paraId="2D0FF5E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proofErr w:type="spellEnd"/>
    </w:p>
    <w:p w14:paraId="5858838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BA436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2B9C30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储存英雄名称</w:t>
      </w:r>
    </w:p>
    <w:p w14:paraId="6B7CBFB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自己研究的其他武功</w:t>
      </w:r>
    </w:p>
    <w:p w14:paraId="2BD46C5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F4DCFF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默认构造函数，初始化英雄名为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，英雄的武功为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null</w:t>
      </w:r>
    </w:p>
    <w:p w14:paraId="3730796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Hero()</w:t>
      </w:r>
      <w:proofErr w:type="gramEnd"/>
    </w:p>
    <w:p w14:paraId="59ADEDC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088068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6FEA1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75891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1A31D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F60AA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设置英雄名字</w:t>
      </w:r>
    </w:p>
    <w:p w14:paraId="6A0449F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966EA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1F17E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E453E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73A91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设置英雄武功</w:t>
      </w:r>
    </w:p>
    <w:p w14:paraId="242AF84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84821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80215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8D120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F877B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14BE8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对外调用私有变量的端口</w:t>
      </w:r>
    </w:p>
    <w:p w14:paraId="0EDD48B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A3B2C8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28430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 w14:paraId="429F894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61612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BD9B7A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A67D72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B5468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5EDF8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B283B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展示来自哪个门派和师傅</w:t>
      </w:r>
    </w:p>
    <w:p w14:paraId="4E7370A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come_from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DB65FF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8D16C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门派：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0583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师傅：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341F9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AD1BA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AC52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展示英雄会的武功</w:t>
      </w:r>
    </w:p>
    <w:p w14:paraId="1D3A9A8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num_shifu_gongfu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46DE5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CCC3B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门派的武功：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7E078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师傅的武功：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F4504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自己的武功：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3B8025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3EA1F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7685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展示英雄信息（门派、师傅、武功）</w:t>
      </w:r>
    </w:p>
    <w:p w14:paraId="78CA26D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num_shifu_gongfu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402AF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BE30E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名字：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671E0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6F19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num_shifu_gongfu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num_menpai_gongfu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9F16E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E8F1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03F96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B850B3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0D086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07A70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D9F114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A65CB6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门派：东邪</w:t>
      </w:r>
    </w:p>
    <w:p w14:paraId="3E39BBC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门派：西毒</w:t>
      </w:r>
    </w:p>
    <w:p w14:paraId="47E5E7C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NanDi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门派：南帝</w:t>
      </w:r>
    </w:p>
    <w:p w14:paraId="59F9D4B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BeiGai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门派：北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丐</w:t>
      </w:r>
      <w:proofErr w:type="gramEnd"/>
    </w:p>
    <w:p w14:paraId="60629AB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D652B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师傅：洪七公</w:t>
      </w:r>
    </w:p>
    <w:p w14:paraId="562F45F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师傅：黄药师</w:t>
      </w:r>
    </w:p>
    <w:p w14:paraId="6E9AE8C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段智兴</w:t>
      </w:r>
      <w:proofErr w:type="gramEnd"/>
    </w:p>
    <w:p w14:paraId="47E0AC9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师傅：欧阳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锋</w:t>
      </w:r>
      <w:proofErr w:type="gramEnd"/>
    </w:p>
    <w:p w14:paraId="1149698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GuoJing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英雄：郭靖</w:t>
      </w:r>
    </w:p>
    <w:p w14:paraId="48624FF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英雄：黄蓉</w:t>
      </w:r>
    </w:p>
    <w:p w14:paraId="7EA35E9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YangGuo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英雄：杨过</w:t>
      </w:r>
    </w:p>
    <w:p w14:paraId="5C71DF1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梅超风</w:t>
      </w:r>
      <w:proofErr w:type="gramEnd"/>
    </w:p>
    <w:p w14:paraId="178758D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MuNianCi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英雄：穆念慈</w:t>
      </w:r>
    </w:p>
    <w:p w14:paraId="3E67AC0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YangKang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英雄：杨康</w:t>
      </w:r>
    </w:p>
    <w:p w14:paraId="2A409CA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OuYangKe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英雄：欧阳克</w:t>
      </w:r>
    </w:p>
    <w:p w14:paraId="0BC5BCE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EBEF4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门派：东邪</w:t>
      </w:r>
    </w:p>
    <w:p w14:paraId="6546A9E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东邪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F1684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①桃花岛武功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3A1F5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②碧波掌法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D14B9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4E74F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门派：西毒</w:t>
      </w:r>
    </w:p>
    <w:p w14:paraId="2EE9104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西毒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23303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①瞬息千里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FD8A7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②神驼雪山掌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B4F07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③透骨打穴法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78B4E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1E9C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门派：南帝</w:t>
      </w:r>
    </w:p>
    <w:p w14:paraId="3233210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NanDi.set_Men_Pai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南帝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88102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NanDi.set_MenPai_Gongfu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①一阳指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E0312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NanDi.set_MenPai_Gongfu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②先天功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CAC3F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8CBCA7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门派：北丐</w:t>
      </w:r>
    </w:p>
    <w:p w14:paraId="5D242AB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BeiGai.set_Men_Pai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北丐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87EB1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BeiGai.set_MenPai_Gongfu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①打狗棒法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C52190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BeiGai.set_MenPai_Gongfu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②逍遥游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964B2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CDE07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师傅：黄药师</w:t>
      </w:r>
    </w:p>
    <w:p w14:paraId="192867F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黄药师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29D7A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64423B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5F1A5CA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①弹指神通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6219B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②玉箫剑法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8226A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③兰花拂穴手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128B7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④落英神剑掌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7D658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2AC5A8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191A1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师傅：欧阳锋</w:t>
      </w:r>
    </w:p>
    <w:p w14:paraId="230B080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欧阳锋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3EB67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XiDu.get_Men_Pai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5EA3A6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XiDu.get_MenPai_Gongfu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35D09A7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①灵蛇拳法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C21DC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②灵蛇杖法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FDE3C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③经脉逆行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189D9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05618DB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861DE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师傅：段智兴</w:t>
      </w:r>
    </w:p>
    <w:p w14:paraId="56367D94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段智兴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7C70B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NanDi.get_Men_Pai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57FCAFD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NanDi.get_MenPai_Gongfu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13F1932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①九阴真经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A7422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②先天功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A14C6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③一阳指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FCBF6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DuanZhiXing.show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3548481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0324A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师傅：洪七公</w:t>
      </w:r>
    </w:p>
    <w:p w14:paraId="60A1FA4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洪七公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0B46F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BeiGai.get_Men_Pai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8AD5A8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BeiGai.get_MenPai_Gongfu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5D76B1C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①降龙十八掌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8E023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②打狗棒法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F8E92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③九阴真经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1554D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(0);</w:t>
      </w:r>
    </w:p>
    <w:p w14:paraId="68645D2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D56589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英雄：郭靖</w:t>
      </w:r>
    </w:p>
    <w:p w14:paraId="249268C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GuoJing.set_Name_self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郭靖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C9BFB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GuoJing.set_Name_ShiFu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9CC457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GuoJing.set_ShiFu_Gongfu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4C90CCD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GuoJing.set_self_Gongfu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左右互搏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0FA80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GuoJing.show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75ACFBE9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4919C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英雄：黄蓉</w:t>
      </w:r>
    </w:p>
    <w:p w14:paraId="776E8BC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黄蓉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F5631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6EE7C890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4D0640A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3EA7EA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560A043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玉箫剑法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51991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HuangRong.show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2A6BB82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84F9CE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英雄：杨过</w:t>
      </w:r>
    </w:p>
    <w:p w14:paraId="656FFF7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YangGuo.set_Name_self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A7875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YangGuo.set_Name_ShiFu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9FEF7A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YangGuo.set_ShiFu_Gongfu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456EC71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YangGuo.set_self_Gongfu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黯然销魂掌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D86A8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YangGuo.show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1A7BF7E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2A64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英雄：梅超风</w:t>
      </w:r>
    </w:p>
    <w:p w14:paraId="321286BB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梅超风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7749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DongXie.get_Men_Pai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DD0E20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DongXie.get_MenPai_Gongfu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517D101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5DE6C6A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HuangYaoShi.get_ShiFu_Gongfu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00F1EB3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九阴白骨爪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DA36A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MeiChaoFeng.show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5D6EDCE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1CD55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英雄：穆念慈</w:t>
      </w:r>
    </w:p>
    <w:p w14:paraId="4A3070F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MuNianCi.set_Name_self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穆念慈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6BC80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MuNianCi.set_Name_ShiFu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HongQiGong.get_Name_ShiFu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4E6386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MuNianCi.set_self_Gongfu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杨家枪法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0E51D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MuNianCi.show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53663BB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0E6F9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英雄：杨康</w:t>
      </w:r>
    </w:p>
    <w:p w14:paraId="08DBDAF6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YangKang.set_Name_self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杨康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6BC071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YangKang.set_Name_ShiFu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1C2AE4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YangKang.set_ShiFu_Gongfu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(1));</w:t>
      </w:r>
    </w:p>
    <w:p w14:paraId="64A4C41D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YangKang.set_self_Gongfu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全真剑法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04831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YangKang.show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6825310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D63A5F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英雄：欧阳克</w:t>
      </w:r>
    </w:p>
    <w:p w14:paraId="368A3923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OuYangKe.set_Name_self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欧阳克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BEB978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OuYangKe.set_Name_ShiFu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OuYangFeng.get_Name_ShiFu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02DE34EC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OuYangKe.set_ShiFu_Gongfu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OuYangFeng.get_ShiFu_Gongfu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21A0ECD2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OuYangKe.set_self_Gongfu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神驼雪山掌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A9F8C7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OuYangKe.show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54B9B585" w14:textId="7777777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75973D" w14:textId="23CB0C27" w:rsidR="007978A3" w:rsidRDefault="007978A3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9E06BD" w14:textId="0D66FFCD" w:rsidR="00CD2505" w:rsidRDefault="00CD2505" w:rsidP="00797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0AF2CBEC" w14:textId="38ED2411" w:rsidR="00E706DC" w:rsidRDefault="00E706DC" w:rsidP="007978A3">
      <w:pPr>
        <w:pStyle w:val="a0"/>
      </w:pPr>
      <w:r>
        <w:rPr>
          <w:rFonts w:hint="eastAsia"/>
        </w:rPr>
        <w:t>实验感想</w:t>
      </w:r>
    </w:p>
    <w:p w14:paraId="4B2E7937" w14:textId="312EFC31" w:rsidR="007E5A36" w:rsidRDefault="00E706DC" w:rsidP="00E706DC">
      <w:pPr>
        <w:pStyle w:val="aa2"/>
      </w:pPr>
      <w:r>
        <w:rPr>
          <w:rFonts w:hint="eastAsia"/>
        </w:rPr>
        <w:t>通过本次实验，我更加熟练掌握了</w:t>
      </w:r>
      <w:r w:rsidR="00151190">
        <w:rPr>
          <w:rFonts w:hint="eastAsia"/>
        </w:rPr>
        <w:t>有关类的继承的相关知识。在本次程序中我总共设定了三个类，第一个是父类</w:t>
      </w:r>
      <w:r w:rsidR="00151190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1511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151190"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  <w:r w:rsidR="00CD2505" w:rsidRPr="00CD2505">
        <w:t>表示</w:t>
      </w:r>
      <w:r w:rsidR="00CD2505">
        <w:rPr>
          <w:rFonts w:hint="eastAsia"/>
        </w:rPr>
        <w:t>了英雄的门派，第二个是门派的子类</w:t>
      </w:r>
      <w:r w:rsidR="00CD2505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CD2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D2505"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r w:rsidR="00CD250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 w:rsidR="00CD250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proofErr w:type="spellEnd"/>
      <w:r w:rsidR="00CD2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D2505">
        <w:rPr>
          <w:rFonts w:ascii="新宋体" w:eastAsia="新宋体" w:cs="新宋体"/>
          <w:color w:val="2B91AF"/>
          <w:kern w:val="0"/>
          <w:sz w:val="19"/>
          <w:szCs w:val="19"/>
        </w:rPr>
        <w:t>MenPai</w:t>
      </w:r>
      <w:proofErr w:type="spellEnd"/>
      <w:r w:rsidR="00CD2505" w:rsidRPr="00CD2505">
        <w:t>表示</w:t>
      </w:r>
      <w:r w:rsidR="00CD2505">
        <w:rPr>
          <w:rFonts w:hint="eastAsia"/>
        </w:rPr>
        <w:t>了英雄的师傅，第三个是师傅的子类</w:t>
      </w:r>
      <w:r w:rsidR="00CD2505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="00CD2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D2505">
        <w:rPr>
          <w:rFonts w:ascii="新宋体" w:eastAsia="新宋体" w:cs="新宋体"/>
          <w:color w:val="2B91AF"/>
          <w:kern w:val="0"/>
          <w:sz w:val="19"/>
          <w:szCs w:val="19"/>
        </w:rPr>
        <w:t>Hero</w:t>
      </w:r>
      <w:r w:rsidR="00CD2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 w:rsidR="00CD250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="00CD250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D2505">
        <w:rPr>
          <w:rFonts w:ascii="新宋体" w:eastAsia="新宋体" w:cs="新宋体"/>
          <w:color w:val="2B91AF"/>
          <w:kern w:val="0"/>
          <w:sz w:val="19"/>
          <w:szCs w:val="19"/>
        </w:rPr>
        <w:t>ShiFu</w:t>
      </w:r>
      <w:proofErr w:type="spellEnd"/>
      <w:r w:rsidR="00CD2505" w:rsidRPr="00CD2505">
        <w:t>表示</w:t>
      </w:r>
      <w:r w:rsidR="00CD2505">
        <w:rPr>
          <w:rFonts w:hint="eastAsia"/>
        </w:rPr>
        <w:t>了英雄自己。子类可以调用父类中的公有函数，但是不能直接调用其私有</w:t>
      </w:r>
      <w:r w:rsidR="00F85094">
        <w:rPr>
          <w:rFonts w:hint="eastAsia"/>
        </w:rPr>
        <w:t>变量。</w:t>
      </w:r>
    </w:p>
    <w:p w14:paraId="728DA703" w14:textId="4C9C2986" w:rsidR="00F85094" w:rsidRDefault="00F85094" w:rsidP="00E706DC">
      <w:pPr>
        <w:pStyle w:val="aa2"/>
        <w:rPr>
          <w:rFonts w:hint="eastAsia"/>
        </w:rPr>
      </w:pPr>
      <w:r>
        <w:rPr>
          <w:rFonts w:hint="eastAsia"/>
        </w:rPr>
        <w:t>另外，因为一个门派会有很多武功，所以在储存其武功种类的时候，我设置了一个</w:t>
      </w:r>
      <w:r>
        <w:rPr>
          <w:rFonts w:hint="eastAsia"/>
        </w:rPr>
        <w:t>vector</w:t>
      </w:r>
      <w:r>
        <w:rPr>
          <w:rFonts w:hint="eastAsia"/>
        </w:rPr>
        <w:t>动态数组，在调用的时候可以选择性调用。</w:t>
      </w:r>
      <w:bookmarkStart w:id="0" w:name="_GoBack"/>
      <w:bookmarkEnd w:id="0"/>
    </w:p>
    <w:p w14:paraId="05488C7F" w14:textId="29185D7F" w:rsidR="005149BA" w:rsidRDefault="007978A3" w:rsidP="00E929C8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259586" wp14:editId="50B59D8A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976620" cy="5033645"/>
            <wp:effectExtent l="0" t="0" r="508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9BA">
        <w:rPr>
          <w:rFonts w:hint="eastAsia"/>
        </w:rPr>
        <w:t>实验截图</w:t>
      </w:r>
    </w:p>
    <w:p w14:paraId="4830E814" w14:textId="06C0AF79" w:rsidR="005149BA" w:rsidRPr="005149BA" w:rsidRDefault="007978A3" w:rsidP="005149BA">
      <w:pPr>
        <w:pStyle w:val="aa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34E0A2" wp14:editId="63458300">
            <wp:simplePos x="0" y="0"/>
            <wp:positionH relativeFrom="margin">
              <wp:align>left</wp:align>
            </wp:positionH>
            <wp:positionV relativeFrom="paragraph">
              <wp:posOffset>3144520</wp:posOffset>
            </wp:positionV>
            <wp:extent cx="5976620" cy="5033645"/>
            <wp:effectExtent l="0" t="0" r="508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49BA" w:rsidRPr="005149BA" w:rsidSect="00695F04">
      <w:footerReference w:type="default" r:id="rId12"/>
      <w:type w:val="continuous"/>
      <w:pgSz w:w="11906" w:h="16838" w:code="9"/>
      <w:pgMar w:top="1418" w:right="1247" w:bottom="1418" w:left="1247" w:header="851" w:footer="992" w:gutter="0"/>
      <w:pgNumType w:start="1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hAGEAY2uHZQ==" wne:acdName="acd0" wne:fciIndexBasedOn="0065"/>
    <wne:acd wne:argValue="AgBhAGEAjE6nfg==" wne:acdName="acd1" wne:fciIndexBasedOn="0065"/>
    <wne:acd wne:argValue="AgBhAGEACU6nfg=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ECCCE" w14:textId="77777777" w:rsidR="00E02CC9" w:rsidRDefault="00E02CC9" w:rsidP="00B749A5">
      <w:r>
        <w:separator/>
      </w:r>
    </w:p>
  </w:endnote>
  <w:endnote w:type="continuationSeparator" w:id="0">
    <w:p w14:paraId="4AC572A1" w14:textId="77777777" w:rsidR="00E02CC9" w:rsidRDefault="00E02CC9" w:rsidP="00B749A5">
      <w:r>
        <w:continuationSeparator/>
      </w:r>
    </w:p>
  </w:endnote>
  <w:endnote w:type="continuationNotice" w:id="1">
    <w:p w14:paraId="7E41CBC2" w14:textId="77777777" w:rsidR="00E02CC9" w:rsidRDefault="00E02C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">
    <w:altName w:val="細明體"/>
    <w:panose1 w:val="02010609000101010101"/>
    <w:charset w:val="88"/>
    <w:family w:val="modern"/>
    <w:pitch w:val="fixed"/>
    <w:sig w:usb0="00000000" w:usb1="28CFFCFA" w:usb2="00000016" w:usb3="00000000" w:csb0="001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2763853"/>
      <w:docPartObj>
        <w:docPartGallery w:val="Page Numbers (Bottom of Page)"/>
        <w:docPartUnique/>
      </w:docPartObj>
    </w:sdtPr>
    <w:sdtEndPr/>
    <w:sdtContent>
      <w:p w14:paraId="0DDE630E" w14:textId="58FA8B91" w:rsidR="00105F96" w:rsidRDefault="00105F9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D50" w:rsidRPr="00AD4D50">
          <w:rPr>
            <w:noProof/>
            <w:lang w:val="zh-CN"/>
          </w:rPr>
          <w:t>9</w:t>
        </w:r>
        <w:r>
          <w:fldChar w:fldCharType="end"/>
        </w:r>
      </w:p>
    </w:sdtContent>
  </w:sdt>
  <w:p w14:paraId="278ACF7A" w14:textId="77777777" w:rsidR="00105F96" w:rsidRDefault="00105F9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E35BA" w14:textId="77777777" w:rsidR="00E02CC9" w:rsidRDefault="00E02CC9" w:rsidP="00B749A5">
      <w:r>
        <w:separator/>
      </w:r>
    </w:p>
  </w:footnote>
  <w:footnote w:type="continuationSeparator" w:id="0">
    <w:p w14:paraId="2FFC5579" w14:textId="77777777" w:rsidR="00E02CC9" w:rsidRDefault="00E02CC9" w:rsidP="00B749A5">
      <w:r>
        <w:continuationSeparator/>
      </w:r>
    </w:p>
  </w:footnote>
  <w:footnote w:type="continuationNotice" w:id="1">
    <w:p w14:paraId="6E1337DF" w14:textId="77777777" w:rsidR="00E02CC9" w:rsidRDefault="00E02C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A27"/>
    <w:multiLevelType w:val="multilevel"/>
    <w:tmpl w:val="000B5A2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955C19"/>
    <w:multiLevelType w:val="multilevel"/>
    <w:tmpl w:val="00ECAB90"/>
    <w:lvl w:ilvl="0">
      <w:start w:val="1"/>
      <w:numFmt w:val="decimal"/>
      <w:pStyle w:val="a"/>
      <w:suff w:val="space"/>
      <w:lvlText w:val="(%1)"/>
      <w:lvlJc w:val="right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chineseCountingThousand"/>
      <w:lvlText w:val="(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3F503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F13CDF"/>
    <w:multiLevelType w:val="multilevel"/>
    <w:tmpl w:val="B4BADE5C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6DB35BD"/>
    <w:multiLevelType w:val="multilevel"/>
    <w:tmpl w:val="9F54F69E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1F816D9"/>
    <w:multiLevelType w:val="hybridMultilevel"/>
    <w:tmpl w:val="8A66EC78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97F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675DE7"/>
    <w:multiLevelType w:val="hybridMultilevel"/>
    <w:tmpl w:val="B0A0659E"/>
    <w:lvl w:ilvl="0" w:tplc="F8FA1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FD3C74"/>
    <w:multiLevelType w:val="multilevel"/>
    <w:tmpl w:val="24FD3C74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9B0310"/>
    <w:multiLevelType w:val="multilevel"/>
    <w:tmpl w:val="48F2BDEA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32D66E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34E63B4"/>
    <w:multiLevelType w:val="multilevel"/>
    <w:tmpl w:val="088E6DA6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567"/>
      </w:pPr>
      <w:rPr>
        <w:rFonts w:hint="eastAsia"/>
      </w:rPr>
    </w:lvl>
    <w:lvl w:ilvl="5">
      <w:start w:val="1"/>
      <w:numFmt w:val="decimal"/>
      <w:suff w:val="nothing"/>
      <w:lvlText w:val="(%6)"/>
      <w:lvlJc w:val="left"/>
      <w:pPr>
        <w:ind w:left="0" w:firstLine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C2E7391"/>
    <w:multiLevelType w:val="hybridMultilevel"/>
    <w:tmpl w:val="99225B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DDB439A"/>
    <w:multiLevelType w:val="multilevel"/>
    <w:tmpl w:val="4656A872"/>
    <w:lvl w:ilvl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宋体" w:eastAsia="宋体" w:hAnsi="宋体"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宋体" w:eastAsia="宋体" w:hAnsi="宋体" w:hint="eastAsia"/>
      </w:rPr>
    </w:lvl>
    <w:lvl w:ilvl="3">
      <w:start w:val="1"/>
      <w:numFmt w:val="decimal"/>
      <w:isLgl/>
      <w:suff w:val="space"/>
      <w:lvlText w:val="%4."/>
      <w:lvlJc w:val="left"/>
      <w:pPr>
        <w:ind w:left="1985" w:hanging="1645"/>
      </w:pPr>
      <w:rPr>
        <w:rFonts w:ascii="宋体" w:eastAsia="宋体" w:hAnsi="宋体" w:hint="eastAsia"/>
      </w:rPr>
    </w:lvl>
    <w:lvl w:ilvl="4">
      <w:start w:val="1"/>
      <w:numFmt w:val="decimal"/>
      <w:suff w:val="space"/>
      <w:lvlText w:val="(%5)"/>
      <w:lvlJc w:val="left"/>
      <w:pPr>
        <w:ind w:left="0" w:firstLine="510"/>
      </w:pPr>
      <w:rPr>
        <w:rFonts w:ascii="宋体" w:eastAsia="宋体" w:hAnsi="宋体" w:hint="eastAsia"/>
      </w:rPr>
    </w:lvl>
    <w:lvl w:ilvl="5">
      <w:start w:val="1"/>
      <w:numFmt w:val="none"/>
      <w:suff w:val="nothing"/>
      <w:lvlText w:val="%6."/>
      <w:lvlJc w:val="left"/>
      <w:pPr>
        <w:ind w:left="4320" w:hanging="360"/>
      </w:pPr>
    </w:lvl>
    <w:lvl w:ilvl="6">
      <w:start w:val="1"/>
      <w:numFmt w:val="none"/>
      <w:suff w:val="nothing"/>
      <w:lvlText w:val="%7."/>
      <w:lvlJc w:val="left"/>
      <w:pPr>
        <w:ind w:left="5040" w:hanging="360"/>
      </w:pPr>
    </w:lvl>
    <w:lvl w:ilvl="7">
      <w:start w:val="1"/>
      <w:numFmt w:val="none"/>
      <w:suff w:val="nothing"/>
      <w:lvlText w:val="%8."/>
      <w:lvlJc w:val="left"/>
      <w:pPr>
        <w:ind w:left="5760" w:hanging="360"/>
      </w:pPr>
    </w:lvl>
    <w:lvl w:ilvl="8">
      <w:start w:val="1"/>
      <w:numFmt w:val="none"/>
      <w:suff w:val="nothing"/>
      <w:lvlText w:val="%9."/>
      <w:lvlJc w:val="left"/>
      <w:pPr>
        <w:ind w:left="6480" w:hanging="360"/>
      </w:pPr>
    </w:lvl>
  </w:abstractNum>
  <w:abstractNum w:abstractNumId="14" w15:restartNumberingAfterBreak="0">
    <w:nsid w:val="6D5D684E"/>
    <w:multiLevelType w:val="hybridMultilevel"/>
    <w:tmpl w:val="7368F464"/>
    <w:lvl w:ilvl="0" w:tplc="F9B405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6C0C8938">
      <w:start w:val="2"/>
      <w:numFmt w:val="decimal"/>
      <w:lvlText w:val="%2，"/>
      <w:lvlJc w:val="left"/>
      <w:pPr>
        <w:ind w:left="126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6712A61"/>
    <w:multiLevelType w:val="multilevel"/>
    <w:tmpl w:val="87B21772"/>
    <w:lvl w:ilvl="0">
      <w:start w:val="1"/>
      <w:numFmt w:val="chineseCountingThousand"/>
      <w:pStyle w:val="a0"/>
      <w:suff w:val="nothing"/>
      <w:lvlText w:val="%1、"/>
      <w:lvlJc w:val="left"/>
      <w:pPr>
        <w:ind w:left="0" w:firstLine="0"/>
      </w:pPr>
      <w:rPr>
        <w:rFonts w:hint="eastAsia"/>
        <w:lang w:val="en-US"/>
      </w:rPr>
    </w:lvl>
    <w:lvl w:ilvl="1">
      <w:start w:val="1"/>
      <w:numFmt w:val="decimal"/>
      <w:pStyle w:val="aa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a0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a1"/>
      <w:isLgl/>
      <w:suff w:val="space"/>
      <w:lvlText w:val="%4."/>
      <w:lvlJc w:val="left"/>
      <w:pPr>
        <w:ind w:left="1985" w:hanging="1645"/>
      </w:pPr>
      <w:rPr>
        <w:rFonts w:asciiTheme="minorEastAsia" w:eastAsiaTheme="minorEastAsia" w:hAnsiTheme="minorEastAsia" w:hint="eastAsia"/>
        <w:b w:val="0"/>
        <w:bCs/>
      </w:rPr>
    </w:lvl>
    <w:lvl w:ilvl="4">
      <w:start w:val="1"/>
      <w:numFmt w:val="decimal"/>
      <w:pStyle w:val="a1"/>
      <w:suff w:val="nothing"/>
      <w:lvlText w:val="(%5)"/>
      <w:lvlJc w:val="left"/>
      <w:pPr>
        <w:ind w:left="0" w:firstLine="51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5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</w:num>
  <w:num w:numId="5">
    <w:abstractNumId w:val="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6"/>
  </w:num>
  <w:num w:numId="9">
    <w:abstractNumId w:val="10"/>
  </w:num>
  <w:num w:numId="10">
    <w:abstractNumId w:val="2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8"/>
  </w:num>
  <w:num w:numId="15">
    <w:abstractNumId w:val="7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CD"/>
    <w:rsid w:val="00002A35"/>
    <w:rsid w:val="0000431D"/>
    <w:rsid w:val="000129FE"/>
    <w:rsid w:val="00013009"/>
    <w:rsid w:val="000131BB"/>
    <w:rsid w:val="00021B49"/>
    <w:rsid w:val="00021FF7"/>
    <w:rsid w:val="00026308"/>
    <w:rsid w:val="00027E0A"/>
    <w:rsid w:val="000310BB"/>
    <w:rsid w:val="00031B7A"/>
    <w:rsid w:val="00031F5F"/>
    <w:rsid w:val="000350BE"/>
    <w:rsid w:val="00036F25"/>
    <w:rsid w:val="00042833"/>
    <w:rsid w:val="00044805"/>
    <w:rsid w:val="00044F07"/>
    <w:rsid w:val="00045717"/>
    <w:rsid w:val="00045B34"/>
    <w:rsid w:val="00046308"/>
    <w:rsid w:val="00051036"/>
    <w:rsid w:val="0005180D"/>
    <w:rsid w:val="00051EE8"/>
    <w:rsid w:val="000561AA"/>
    <w:rsid w:val="00056DD0"/>
    <w:rsid w:val="000609B4"/>
    <w:rsid w:val="00061151"/>
    <w:rsid w:val="000649DE"/>
    <w:rsid w:val="000827A4"/>
    <w:rsid w:val="000847CE"/>
    <w:rsid w:val="00086FEE"/>
    <w:rsid w:val="00087E52"/>
    <w:rsid w:val="000952B7"/>
    <w:rsid w:val="000A501D"/>
    <w:rsid w:val="000A526E"/>
    <w:rsid w:val="000A68DA"/>
    <w:rsid w:val="000B10A8"/>
    <w:rsid w:val="000B4A84"/>
    <w:rsid w:val="000B5CF3"/>
    <w:rsid w:val="000B6C36"/>
    <w:rsid w:val="000C3B92"/>
    <w:rsid w:val="000C3FC7"/>
    <w:rsid w:val="000C3FE3"/>
    <w:rsid w:val="000C48A3"/>
    <w:rsid w:val="000C6728"/>
    <w:rsid w:val="000C75C0"/>
    <w:rsid w:val="000D67CA"/>
    <w:rsid w:val="000E23C6"/>
    <w:rsid w:val="000E3EE1"/>
    <w:rsid w:val="000E5A3C"/>
    <w:rsid w:val="000E5BE6"/>
    <w:rsid w:val="000E6FB3"/>
    <w:rsid w:val="000E7E04"/>
    <w:rsid w:val="000E7F63"/>
    <w:rsid w:val="000F10C4"/>
    <w:rsid w:val="000F50EC"/>
    <w:rsid w:val="000F6B46"/>
    <w:rsid w:val="00100749"/>
    <w:rsid w:val="00100F5E"/>
    <w:rsid w:val="00101DCD"/>
    <w:rsid w:val="0010338F"/>
    <w:rsid w:val="0010461A"/>
    <w:rsid w:val="00104858"/>
    <w:rsid w:val="00105F96"/>
    <w:rsid w:val="00107592"/>
    <w:rsid w:val="00114D34"/>
    <w:rsid w:val="00117E3A"/>
    <w:rsid w:val="00120B9A"/>
    <w:rsid w:val="0012310C"/>
    <w:rsid w:val="00141CFA"/>
    <w:rsid w:val="00146D61"/>
    <w:rsid w:val="00151190"/>
    <w:rsid w:val="001512DB"/>
    <w:rsid w:val="0015395F"/>
    <w:rsid w:val="001638F0"/>
    <w:rsid w:val="00164408"/>
    <w:rsid w:val="0017082C"/>
    <w:rsid w:val="00170C21"/>
    <w:rsid w:val="00173558"/>
    <w:rsid w:val="00174745"/>
    <w:rsid w:val="001805DA"/>
    <w:rsid w:val="00181EB3"/>
    <w:rsid w:val="00182460"/>
    <w:rsid w:val="001845F0"/>
    <w:rsid w:val="00185AF6"/>
    <w:rsid w:val="001921F8"/>
    <w:rsid w:val="00192E35"/>
    <w:rsid w:val="00193158"/>
    <w:rsid w:val="00194841"/>
    <w:rsid w:val="00194D15"/>
    <w:rsid w:val="0019588A"/>
    <w:rsid w:val="00195ECC"/>
    <w:rsid w:val="001A065F"/>
    <w:rsid w:val="001A322D"/>
    <w:rsid w:val="001A4F1B"/>
    <w:rsid w:val="001A5938"/>
    <w:rsid w:val="001A7F82"/>
    <w:rsid w:val="001B1E95"/>
    <w:rsid w:val="001B3357"/>
    <w:rsid w:val="001B549F"/>
    <w:rsid w:val="001B5E3A"/>
    <w:rsid w:val="001B7247"/>
    <w:rsid w:val="001C146A"/>
    <w:rsid w:val="001C43EF"/>
    <w:rsid w:val="001C5095"/>
    <w:rsid w:val="001D055C"/>
    <w:rsid w:val="001D62AF"/>
    <w:rsid w:val="001D6650"/>
    <w:rsid w:val="001E06C2"/>
    <w:rsid w:val="001E117A"/>
    <w:rsid w:val="001E1EB1"/>
    <w:rsid w:val="001E68FD"/>
    <w:rsid w:val="001F07A3"/>
    <w:rsid w:val="001F0BC0"/>
    <w:rsid w:val="001F24C9"/>
    <w:rsid w:val="001F375F"/>
    <w:rsid w:val="001F5CC4"/>
    <w:rsid w:val="002129A5"/>
    <w:rsid w:val="00214CF8"/>
    <w:rsid w:val="00214D58"/>
    <w:rsid w:val="00215583"/>
    <w:rsid w:val="00217975"/>
    <w:rsid w:val="002223EB"/>
    <w:rsid w:val="002248F5"/>
    <w:rsid w:val="00224909"/>
    <w:rsid w:val="002269F8"/>
    <w:rsid w:val="00227B98"/>
    <w:rsid w:val="002301E3"/>
    <w:rsid w:val="00236A9F"/>
    <w:rsid w:val="0023768E"/>
    <w:rsid w:val="00240326"/>
    <w:rsid w:val="00241660"/>
    <w:rsid w:val="00241C6C"/>
    <w:rsid w:val="0024351B"/>
    <w:rsid w:val="00245DB7"/>
    <w:rsid w:val="00246067"/>
    <w:rsid w:val="002476FE"/>
    <w:rsid w:val="00252136"/>
    <w:rsid w:val="00252C47"/>
    <w:rsid w:val="00252DEB"/>
    <w:rsid w:val="002557F5"/>
    <w:rsid w:val="00256D26"/>
    <w:rsid w:val="00260697"/>
    <w:rsid w:val="0026130A"/>
    <w:rsid w:val="00261D95"/>
    <w:rsid w:val="002670EF"/>
    <w:rsid w:val="00270082"/>
    <w:rsid w:val="0027027E"/>
    <w:rsid w:val="002724DE"/>
    <w:rsid w:val="00272C9F"/>
    <w:rsid w:val="0027736F"/>
    <w:rsid w:val="002833BD"/>
    <w:rsid w:val="00283894"/>
    <w:rsid w:val="0028498F"/>
    <w:rsid w:val="00296C6B"/>
    <w:rsid w:val="002A00CD"/>
    <w:rsid w:val="002A1ED3"/>
    <w:rsid w:val="002A22FE"/>
    <w:rsid w:val="002A235C"/>
    <w:rsid w:val="002A452F"/>
    <w:rsid w:val="002A4BA9"/>
    <w:rsid w:val="002B1B74"/>
    <w:rsid w:val="002B1BDE"/>
    <w:rsid w:val="002B20E4"/>
    <w:rsid w:val="002B3CB9"/>
    <w:rsid w:val="002B6238"/>
    <w:rsid w:val="002B674E"/>
    <w:rsid w:val="002C307B"/>
    <w:rsid w:val="002C5B9A"/>
    <w:rsid w:val="002D1D8B"/>
    <w:rsid w:val="002D2842"/>
    <w:rsid w:val="002D40BE"/>
    <w:rsid w:val="002D74AD"/>
    <w:rsid w:val="002E7A04"/>
    <w:rsid w:val="002F2633"/>
    <w:rsid w:val="002F4C99"/>
    <w:rsid w:val="003044E3"/>
    <w:rsid w:val="00304567"/>
    <w:rsid w:val="003058C4"/>
    <w:rsid w:val="00306015"/>
    <w:rsid w:val="003131B6"/>
    <w:rsid w:val="003153C9"/>
    <w:rsid w:val="00315F89"/>
    <w:rsid w:val="003238ED"/>
    <w:rsid w:val="003241EC"/>
    <w:rsid w:val="00330F85"/>
    <w:rsid w:val="00331E28"/>
    <w:rsid w:val="00331EE4"/>
    <w:rsid w:val="00333C0E"/>
    <w:rsid w:val="0034008F"/>
    <w:rsid w:val="00340757"/>
    <w:rsid w:val="00341D84"/>
    <w:rsid w:val="00342F6D"/>
    <w:rsid w:val="00343BA6"/>
    <w:rsid w:val="00344167"/>
    <w:rsid w:val="00344C6B"/>
    <w:rsid w:val="00345998"/>
    <w:rsid w:val="00346091"/>
    <w:rsid w:val="00355B56"/>
    <w:rsid w:val="003571CA"/>
    <w:rsid w:val="00360158"/>
    <w:rsid w:val="003602B3"/>
    <w:rsid w:val="00360DE0"/>
    <w:rsid w:val="00361FD1"/>
    <w:rsid w:val="00365134"/>
    <w:rsid w:val="003664E1"/>
    <w:rsid w:val="00367ECD"/>
    <w:rsid w:val="0037286E"/>
    <w:rsid w:val="00372F16"/>
    <w:rsid w:val="003734F6"/>
    <w:rsid w:val="003803F5"/>
    <w:rsid w:val="00381098"/>
    <w:rsid w:val="0038564A"/>
    <w:rsid w:val="003926C3"/>
    <w:rsid w:val="003A130E"/>
    <w:rsid w:val="003A4AE9"/>
    <w:rsid w:val="003A4D27"/>
    <w:rsid w:val="003B04E3"/>
    <w:rsid w:val="003B55C4"/>
    <w:rsid w:val="003B67C0"/>
    <w:rsid w:val="003C68B9"/>
    <w:rsid w:val="003C6EC5"/>
    <w:rsid w:val="003D2762"/>
    <w:rsid w:val="003D2CCA"/>
    <w:rsid w:val="003D2DDD"/>
    <w:rsid w:val="003D6277"/>
    <w:rsid w:val="003D75AF"/>
    <w:rsid w:val="003D7B72"/>
    <w:rsid w:val="003E03DB"/>
    <w:rsid w:val="003E22E5"/>
    <w:rsid w:val="003E453C"/>
    <w:rsid w:val="003E6007"/>
    <w:rsid w:val="003F1E74"/>
    <w:rsid w:val="003F52FC"/>
    <w:rsid w:val="00401312"/>
    <w:rsid w:val="0040380D"/>
    <w:rsid w:val="00403F00"/>
    <w:rsid w:val="00405E82"/>
    <w:rsid w:val="0040774A"/>
    <w:rsid w:val="00410626"/>
    <w:rsid w:val="00413B64"/>
    <w:rsid w:val="0041424C"/>
    <w:rsid w:val="00415BF5"/>
    <w:rsid w:val="00417418"/>
    <w:rsid w:val="004178CF"/>
    <w:rsid w:val="004212C3"/>
    <w:rsid w:val="00422960"/>
    <w:rsid w:val="00426049"/>
    <w:rsid w:val="0043268F"/>
    <w:rsid w:val="00433568"/>
    <w:rsid w:val="00437F87"/>
    <w:rsid w:val="00440A70"/>
    <w:rsid w:val="0044394B"/>
    <w:rsid w:val="00452FDE"/>
    <w:rsid w:val="004545E7"/>
    <w:rsid w:val="00455E52"/>
    <w:rsid w:val="004605DD"/>
    <w:rsid w:val="004661F8"/>
    <w:rsid w:val="00470C93"/>
    <w:rsid w:val="00471C2D"/>
    <w:rsid w:val="0047560F"/>
    <w:rsid w:val="0047689C"/>
    <w:rsid w:val="004810E8"/>
    <w:rsid w:val="0048462B"/>
    <w:rsid w:val="00484CCD"/>
    <w:rsid w:val="00484FB1"/>
    <w:rsid w:val="00485EE9"/>
    <w:rsid w:val="00486533"/>
    <w:rsid w:val="00487BA4"/>
    <w:rsid w:val="00490379"/>
    <w:rsid w:val="00490949"/>
    <w:rsid w:val="004928C4"/>
    <w:rsid w:val="00493438"/>
    <w:rsid w:val="00495902"/>
    <w:rsid w:val="00496570"/>
    <w:rsid w:val="004A4FD3"/>
    <w:rsid w:val="004A56A9"/>
    <w:rsid w:val="004A62CA"/>
    <w:rsid w:val="004A7D4C"/>
    <w:rsid w:val="004B0EC0"/>
    <w:rsid w:val="004B7D4D"/>
    <w:rsid w:val="004C3ACB"/>
    <w:rsid w:val="004C418E"/>
    <w:rsid w:val="004C45E4"/>
    <w:rsid w:val="004D2633"/>
    <w:rsid w:val="004D2E39"/>
    <w:rsid w:val="004E240D"/>
    <w:rsid w:val="004E5430"/>
    <w:rsid w:val="004F1150"/>
    <w:rsid w:val="004F61D7"/>
    <w:rsid w:val="004F70E4"/>
    <w:rsid w:val="004F7604"/>
    <w:rsid w:val="0050355B"/>
    <w:rsid w:val="00504767"/>
    <w:rsid w:val="00511E5D"/>
    <w:rsid w:val="00512974"/>
    <w:rsid w:val="005134D5"/>
    <w:rsid w:val="00514871"/>
    <w:rsid w:val="005149BA"/>
    <w:rsid w:val="00514FE7"/>
    <w:rsid w:val="0052135F"/>
    <w:rsid w:val="005216AC"/>
    <w:rsid w:val="00521898"/>
    <w:rsid w:val="00521924"/>
    <w:rsid w:val="00525DB7"/>
    <w:rsid w:val="005317A1"/>
    <w:rsid w:val="00533A75"/>
    <w:rsid w:val="005343AA"/>
    <w:rsid w:val="005367D5"/>
    <w:rsid w:val="00537E13"/>
    <w:rsid w:val="00540683"/>
    <w:rsid w:val="00547A33"/>
    <w:rsid w:val="005512FA"/>
    <w:rsid w:val="0055321B"/>
    <w:rsid w:val="0055539D"/>
    <w:rsid w:val="00557BC0"/>
    <w:rsid w:val="00557D4D"/>
    <w:rsid w:val="00560DAB"/>
    <w:rsid w:val="00561A23"/>
    <w:rsid w:val="0056602A"/>
    <w:rsid w:val="00566884"/>
    <w:rsid w:val="00576B39"/>
    <w:rsid w:val="00577424"/>
    <w:rsid w:val="00584C9B"/>
    <w:rsid w:val="00585A5F"/>
    <w:rsid w:val="0058658D"/>
    <w:rsid w:val="005875F7"/>
    <w:rsid w:val="0059113F"/>
    <w:rsid w:val="00597207"/>
    <w:rsid w:val="0059799C"/>
    <w:rsid w:val="00597F06"/>
    <w:rsid w:val="005A1C23"/>
    <w:rsid w:val="005A1FC5"/>
    <w:rsid w:val="005A2603"/>
    <w:rsid w:val="005A4A69"/>
    <w:rsid w:val="005A7DCC"/>
    <w:rsid w:val="005B2C3F"/>
    <w:rsid w:val="005B4AFD"/>
    <w:rsid w:val="005B5287"/>
    <w:rsid w:val="005B61F9"/>
    <w:rsid w:val="005C128C"/>
    <w:rsid w:val="005C19DE"/>
    <w:rsid w:val="005C31E3"/>
    <w:rsid w:val="005C3DDF"/>
    <w:rsid w:val="005C4301"/>
    <w:rsid w:val="005C4901"/>
    <w:rsid w:val="005D5C4D"/>
    <w:rsid w:val="005D6E8A"/>
    <w:rsid w:val="005D712B"/>
    <w:rsid w:val="005D748D"/>
    <w:rsid w:val="005D7BF9"/>
    <w:rsid w:val="005D7F88"/>
    <w:rsid w:val="005E1E67"/>
    <w:rsid w:val="005F18F9"/>
    <w:rsid w:val="005F494B"/>
    <w:rsid w:val="005F74D8"/>
    <w:rsid w:val="005F7E3B"/>
    <w:rsid w:val="005F7FDD"/>
    <w:rsid w:val="00602B55"/>
    <w:rsid w:val="0060605C"/>
    <w:rsid w:val="00614B89"/>
    <w:rsid w:val="00621760"/>
    <w:rsid w:val="006232AA"/>
    <w:rsid w:val="0063070B"/>
    <w:rsid w:val="0063230E"/>
    <w:rsid w:val="0063699B"/>
    <w:rsid w:val="00637B31"/>
    <w:rsid w:val="00641747"/>
    <w:rsid w:val="00642A31"/>
    <w:rsid w:val="00642FF6"/>
    <w:rsid w:val="006435DD"/>
    <w:rsid w:val="00647122"/>
    <w:rsid w:val="00652EAF"/>
    <w:rsid w:val="006600A5"/>
    <w:rsid w:val="0066102D"/>
    <w:rsid w:val="0066115D"/>
    <w:rsid w:val="006666EB"/>
    <w:rsid w:val="0067074B"/>
    <w:rsid w:val="00670E47"/>
    <w:rsid w:val="00674A35"/>
    <w:rsid w:val="00675A7A"/>
    <w:rsid w:val="006826B1"/>
    <w:rsid w:val="006862E9"/>
    <w:rsid w:val="00686FCB"/>
    <w:rsid w:val="00694B36"/>
    <w:rsid w:val="00695050"/>
    <w:rsid w:val="00695F04"/>
    <w:rsid w:val="006A31C1"/>
    <w:rsid w:val="006A3C7A"/>
    <w:rsid w:val="006A4939"/>
    <w:rsid w:val="006B07B0"/>
    <w:rsid w:val="006B08FD"/>
    <w:rsid w:val="006B2643"/>
    <w:rsid w:val="006B514F"/>
    <w:rsid w:val="006B5887"/>
    <w:rsid w:val="006B7E75"/>
    <w:rsid w:val="006B7E9C"/>
    <w:rsid w:val="006C0DEA"/>
    <w:rsid w:val="006C3D8C"/>
    <w:rsid w:val="006C41B9"/>
    <w:rsid w:val="006C5496"/>
    <w:rsid w:val="006D078E"/>
    <w:rsid w:val="006D1584"/>
    <w:rsid w:val="006D344B"/>
    <w:rsid w:val="006D7F56"/>
    <w:rsid w:val="006E3389"/>
    <w:rsid w:val="006F23F3"/>
    <w:rsid w:val="006F41BA"/>
    <w:rsid w:val="006F438E"/>
    <w:rsid w:val="006F46DE"/>
    <w:rsid w:val="00701A10"/>
    <w:rsid w:val="00706DA4"/>
    <w:rsid w:val="00717508"/>
    <w:rsid w:val="00717DBE"/>
    <w:rsid w:val="007204D5"/>
    <w:rsid w:val="00724B43"/>
    <w:rsid w:val="00726090"/>
    <w:rsid w:val="00726FD9"/>
    <w:rsid w:val="00727B22"/>
    <w:rsid w:val="007301DB"/>
    <w:rsid w:val="00731403"/>
    <w:rsid w:val="0075008B"/>
    <w:rsid w:val="0075314B"/>
    <w:rsid w:val="007551B8"/>
    <w:rsid w:val="007566DA"/>
    <w:rsid w:val="007615C2"/>
    <w:rsid w:val="00761D9C"/>
    <w:rsid w:val="00764795"/>
    <w:rsid w:val="00765B36"/>
    <w:rsid w:val="00765F97"/>
    <w:rsid w:val="007666CF"/>
    <w:rsid w:val="0076732A"/>
    <w:rsid w:val="00767B22"/>
    <w:rsid w:val="00767D17"/>
    <w:rsid w:val="00770152"/>
    <w:rsid w:val="00770402"/>
    <w:rsid w:val="00771093"/>
    <w:rsid w:val="00775F04"/>
    <w:rsid w:val="007762F7"/>
    <w:rsid w:val="00782A94"/>
    <w:rsid w:val="00783273"/>
    <w:rsid w:val="00793D10"/>
    <w:rsid w:val="007978A3"/>
    <w:rsid w:val="007A1075"/>
    <w:rsid w:val="007A20CC"/>
    <w:rsid w:val="007A4DE0"/>
    <w:rsid w:val="007A5749"/>
    <w:rsid w:val="007B1FAF"/>
    <w:rsid w:val="007B6CC9"/>
    <w:rsid w:val="007C4102"/>
    <w:rsid w:val="007C4912"/>
    <w:rsid w:val="007C49DE"/>
    <w:rsid w:val="007C4AC6"/>
    <w:rsid w:val="007C4BC4"/>
    <w:rsid w:val="007C4DD5"/>
    <w:rsid w:val="007C6B51"/>
    <w:rsid w:val="007D1347"/>
    <w:rsid w:val="007D44D1"/>
    <w:rsid w:val="007D472B"/>
    <w:rsid w:val="007E09F8"/>
    <w:rsid w:val="007E2FA1"/>
    <w:rsid w:val="007E44F8"/>
    <w:rsid w:val="007E4DA9"/>
    <w:rsid w:val="007E5A27"/>
    <w:rsid w:val="007E5A36"/>
    <w:rsid w:val="007E6581"/>
    <w:rsid w:val="007F5703"/>
    <w:rsid w:val="007F68E2"/>
    <w:rsid w:val="007F73E1"/>
    <w:rsid w:val="00801E64"/>
    <w:rsid w:val="00805510"/>
    <w:rsid w:val="008055FC"/>
    <w:rsid w:val="008073C5"/>
    <w:rsid w:val="008078C0"/>
    <w:rsid w:val="00810160"/>
    <w:rsid w:val="00810821"/>
    <w:rsid w:val="00820F61"/>
    <w:rsid w:val="0082338C"/>
    <w:rsid w:val="00823B3D"/>
    <w:rsid w:val="00824468"/>
    <w:rsid w:val="008310CC"/>
    <w:rsid w:val="008316C0"/>
    <w:rsid w:val="0083354F"/>
    <w:rsid w:val="008338C5"/>
    <w:rsid w:val="008365FB"/>
    <w:rsid w:val="00836A77"/>
    <w:rsid w:val="0084619D"/>
    <w:rsid w:val="00847F68"/>
    <w:rsid w:val="00850FF9"/>
    <w:rsid w:val="00856474"/>
    <w:rsid w:val="00860FE9"/>
    <w:rsid w:val="00861A0B"/>
    <w:rsid w:val="00861DF3"/>
    <w:rsid w:val="00862A72"/>
    <w:rsid w:val="0086514E"/>
    <w:rsid w:val="00866B25"/>
    <w:rsid w:val="0086715E"/>
    <w:rsid w:val="0087139A"/>
    <w:rsid w:val="008729F2"/>
    <w:rsid w:val="00872C1F"/>
    <w:rsid w:val="008754BC"/>
    <w:rsid w:val="0087561C"/>
    <w:rsid w:val="00875DD4"/>
    <w:rsid w:val="008A1C20"/>
    <w:rsid w:val="008A7577"/>
    <w:rsid w:val="008A7C9A"/>
    <w:rsid w:val="008B02DC"/>
    <w:rsid w:val="008B0525"/>
    <w:rsid w:val="008B0586"/>
    <w:rsid w:val="008B1BEB"/>
    <w:rsid w:val="008B1F02"/>
    <w:rsid w:val="008B26BF"/>
    <w:rsid w:val="008B312C"/>
    <w:rsid w:val="008B3F9D"/>
    <w:rsid w:val="008C0DFE"/>
    <w:rsid w:val="008C19DC"/>
    <w:rsid w:val="008C341D"/>
    <w:rsid w:val="008C4808"/>
    <w:rsid w:val="008C7584"/>
    <w:rsid w:val="008E39A9"/>
    <w:rsid w:val="008E3BBE"/>
    <w:rsid w:val="008E3C6A"/>
    <w:rsid w:val="008E4B20"/>
    <w:rsid w:val="008E5440"/>
    <w:rsid w:val="008E6F3B"/>
    <w:rsid w:val="008E71E3"/>
    <w:rsid w:val="008F333E"/>
    <w:rsid w:val="0090054F"/>
    <w:rsid w:val="0090325F"/>
    <w:rsid w:val="00905EF7"/>
    <w:rsid w:val="009072D2"/>
    <w:rsid w:val="00907837"/>
    <w:rsid w:val="009134B6"/>
    <w:rsid w:val="00913E36"/>
    <w:rsid w:val="00915924"/>
    <w:rsid w:val="00915EAB"/>
    <w:rsid w:val="00930686"/>
    <w:rsid w:val="009309CE"/>
    <w:rsid w:val="00930C84"/>
    <w:rsid w:val="00933BA3"/>
    <w:rsid w:val="00943079"/>
    <w:rsid w:val="009441C8"/>
    <w:rsid w:val="00947BD1"/>
    <w:rsid w:val="00953788"/>
    <w:rsid w:val="00953C72"/>
    <w:rsid w:val="00954FE6"/>
    <w:rsid w:val="00957847"/>
    <w:rsid w:val="00957B3B"/>
    <w:rsid w:val="00964E85"/>
    <w:rsid w:val="0097186D"/>
    <w:rsid w:val="00971F7A"/>
    <w:rsid w:val="0097222C"/>
    <w:rsid w:val="00974B83"/>
    <w:rsid w:val="00977203"/>
    <w:rsid w:val="0097799C"/>
    <w:rsid w:val="009857BA"/>
    <w:rsid w:val="00990DF4"/>
    <w:rsid w:val="0099494A"/>
    <w:rsid w:val="00994BB4"/>
    <w:rsid w:val="0099776D"/>
    <w:rsid w:val="009B1965"/>
    <w:rsid w:val="009B27CE"/>
    <w:rsid w:val="009B61E3"/>
    <w:rsid w:val="009B7D7E"/>
    <w:rsid w:val="009B7F73"/>
    <w:rsid w:val="009C3D8D"/>
    <w:rsid w:val="009C49E1"/>
    <w:rsid w:val="009C4C10"/>
    <w:rsid w:val="009C59A8"/>
    <w:rsid w:val="009C612C"/>
    <w:rsid w:val="009D4695"/>
    <w:rsid w:val="009D4CAE"/>
    <w:rsid w:val="009D60D9"/>
    <w:rsid w:val="009D6546"/>
    <w:rsid w:val="009E1CCC"/>
    <w:rsid w:val="009E2BFF"/>
    <w:rsid w:val="009E3DF8"/>
    <w:rsid w:val="009F2FCA"/>
    <w:rsid w:val="00A024C8"/>
    <w:rsid w:val="00A050C8"/>
    <w:rsid w:val="00A107D7"/>
    <w:rsid w:val="00A10E7F"/>
    <w:rsid w:val="00A15DC5"/>
    <w:rsid w:val="00A172AD"/>
    <w:rsid w:val="00A20CA4"/>
    <w:rsid w:val="00A21553"/>
    <w:rsid w:val="00A321AC"/>
    <w:rsid w:val="00A34A00"/>
    <w:rsid w:val="00A35161"/>
    <w:rsid w:val="00A370B0"/>
    <w:rsid w:val="00A37AC3"/>
    <w:rsid w:val="00A42314"/>
    <w:rsid w:val="00A42BDF"/>
    <w:rsid w:val="00A50D89"/>
    <w:rsid w:val="00A513DB"/>
    <w:rsid w:val="00A57D6F"/>
    <w:rsid w:val="00A60B29"/>
    <w:rsid w:val="00A61A53"/>
    <w:rsid w:val="00A64659"/>
    <w:rsid w:val="00A67C78"/>
    <w:rsid w:val="00A74911"/>
    <w:rsid w:val="00A74BCA"/>
    <w:rsid w:val="00A80CE8"/>
    <w:rsid w:val="00A91089"/>
    <w:rsid w:val="00A9273B"/>
    <w:rsid w:val="00A9289F"/>
    <w:rsid w:val="00A9486E"/>
    <w:rsid w:val="00A9619A"/>
    <w:rsid w:val="00AA2511"/>
    <w:rsid w:val="00AA48E8"/>
    <w:rsid w:val="00AA4BAF"/>
    <w:rsid w:val="00AA76E4"/>
    <w:rsid w:val="00AB25F0"/>
    <w:rsid w:val="00AB2CBE"/>
    <w:rsid w:val="00AB4C10"/>
    <w:rsid w:val="00AB55AE"/>
    <w:rsid w:val="00AB5750"/>
    <w:rsid w:val="00AB6AF9"/>
    <w:rsid w:val="00AC0EAE"/>
    <w:rsid w:val="00AC4607"/>
    <w:rsid w:val="00AC647A"/>
    <w:rsid w:val="00AC7E75"/>
    <w:rsid w:val="00AD25C6"/>
    <w:rsid w:val="00AD4D50"/>
    <w:rsid w:val="00AD77F4"/>
    <w:rsid w:val="00AE2331"/>
    <w:rsid w:val="00AE3E27"/>
    <w:rsid w:val="00AE5C19"/>
    <w:rsid w:val="00AE5D92"/>
    <w:rsid w:val="00AF3EC4"/>
    <w:rsid w:val="00AF4835"/>
    <w:rsid w:val="00AF5DB4"/>
    <w:rsid w:val="00B021C9"/>
    <w:rsid w:val="00B10173"/>
    <w:rsid w:val="00B13437"/>
    <w:rsid w:val="00B13BE9"/>
    <w:rsid w:val="00B13CEE"/>
    <w:rsid w:val="00B1487B"/>
    <w:rsid w:val="00B14E5A"/>
    <w:rsid w:val="00B169FE"/>
    <w:rsid w:val="00B16A4B"/>
    <w:rsid w:val="00B20FE0"/>
    <w:rsid w:val="00B21E16"/>
    <w:rsid w:val="00B26457"/>
    <w:rsid w:val="00B267CA"/>
    <w:rsid w:val="00B30FEF"/>
    <w:rsid w:val="00B36343"/>
    <w:rsid w:val="00B40307"/>
    <w:rsid w:val="00B41838"/>
    <w:rsid w:val="00B4522A"/>
    <w:rsid w:val="00B45A9F"/>
    <w:rsid w:val="00B46483"/>
    <w:rsid w:val="00B47F65"/>
    <w:rsid w:val="00B5229D"/>
    <w:rsid w:val="00B53183"/>
    <w:rsid w:val="00B54148"/>
    <w:rsid w:val="00B54F5B"/>
    <w:rsid w:val="00B55BF9"/>
    <w:rsid w:val="00B5793E"/>
    <w:rsid w:val="00B57C7E"/>
    <w:rsid w:val="00B61E02"/>
    <w:rsid w:val="00B6285E"/>
    <w:rsid w:val="00B63DA1"/>
    <w:rsid w:val="00B6534A"/>
    <w:rsid w:val="00B7374A"/>
    <w:rsid w:val="00B73F84"/>
    <w:rsid w:val="00B74295"/>
    <w:rsid w:val="00B746B3"/>
    <w:rsid w:val="00B749A5"/>
    <w:rsid w:val="00B76806"/>
    <w:rsid w:val="00B876BB"/>
    <w:rsid w:val="00B91F7F"/>
    <w:rsid w:val="00B93091"/>
    <w:rsid w:val="00B94F73"/>
    <w:rsid w:val="00BA164C"/>
    <w:rsid w:val="00BA584E"/>
    <w:rsid w:val="00BA621A"/>
    <w:rsid w:val="00BB05C7"/>
    <w:rsid w:val="00BB070E"/>
    <w:rsid w:val="00BB1A3E"/>
    <w:rsid w:val="00BB4C73"/>
    <w:rsid w:val="00BB7D89"/>
    <w:rsid w:val="00BC07AC"/>
    <w:rsid w:val="00BC60E7"/>
    <w:rsid w:val="00BD02FD"/>
    <w:rsid w:val="00BD04AA"/>
    <w:rsid w:val="00BD103F"/>
    <w:rsid w:val="00BD2BDD"/>
    <w:rsid w:val="00BD3612"/>
    <w:rsid w:val="00BD6C99"/>
    <w:rsid w:val="00BE4660"/>
    <w:rsid w:val="00BF0121"/>
    <w:rsid w:val="00BF0F6D"/>
    <w:rsid w:val="00BF358D"/>
    <w:rsid w:val="00BF779A"/>
    <w:rsid w:val="00C04400"/>
    <w:rsid w:val="00C04709"/>
    <w:rsid w:val="00C05BA3"/>
    <w:rsid w:val="00C0761A"/>
    <w:rsid w:val="00C11991"/>
    <w:rsid w:val="00C12C91"/>
    <w:rsid w:val="00C15DD9"/>
    <w:rsid w:val="00C21FAE"/>
    <w:rsid w:val="00C2230E"/>
    <w:rsid w:val="00C239E4"/>
    <w:rsid w:val="00C275C4"/>
    <w:rsid w:val="00C308D6"/>
    <w:rsid w:val="00C32A24"/>
    <w:rsid w:val="00C35C96"/>
    <w:rsid w:val="00C44AB5"/>
    <w:rsid w:val="00C45B11"/>
    <w:rsid w:val="00C4702E"/>
    <w:rsid w:val="00C519A3"/>
    <w:rsid w:val="00C52ECA"/>
    <w:rsid w:val="00C552E7"/>
    <w:rsid w:val="00C55DB6"/>
    <w:rsid w:val="00C57632"/>
    <w:rsid w:val="00C57801"/>
    <w:rsid w:val="00C601DB"/>
    <w:rsid w:val="00C63E99"/>
    <w:rsid w:val="00C65738"/>
    <w:rsid w:val="00C66312"/>
    <w:rsid w:val="00C7221B"/>
    <w:rsid w:val="00C72A45"/>
    <w:rsid w:val="00C741F9"/>
    <w:rsid w:val="00C751D6"/>
    <w:rsid w:val="00C80CAC"/>
    <w:rsid w:val="00C92CF6"/>
    <w:rsid w:val="00C93CF2"/>
    <w:rsid w:val="00C97D98"/>
    <w:rsid w:val="00CA163B"/>
    <w:rsid w:val="00CB49F3"/>
    <w:rsid w:val="00CB6518"/>
    <w:rsid w:val="00CB6A53"/>
    <w:rsid w:val="00CC03C2"/>
    <w:rsid w:val="00CC1E1A"/>
    <w:rsid w:val="00CC3DE5"/>
    <w:rsid w:val="00CC53C7"/>
    <w:rsid w:val="00CC6956"/>
    <w:rsid w:val="00CC7932"/>
    <w:rsid w:val="00CD1D2E"/>
    <w:rsid w:val="00CD2505"/>
    <w:rsid w:val="00CD4A36"/>
    <w:rsid w:val="00CD6805"/>
    <w:rsid w:val="00CD6AB8"/>
    <w:rsid w:val="00CD7963"/>
    <w:rsid w:val="00CE2C3D"/>
    <w:rsid w:val="00CE479F"/>
    <w:rsid w:val="00CE6E03"/>
    <w:rsid w:val="00CE6E90"/>
    <w:rsid w:val="00CF07B6"/>
    <w:rsid w:val="00CF14E5"/>
    <w:rsid w:val="00D01082"/>
    <w:rsid w:val="00D03371"/>
    <w:rsid w:val="00D03D86"/>
    <w:rsid w:val="00D04111"/>
    <w:rsid w:val="00D06077"/>
    <w:rsid w:val="00D075C5"/>
    <w:rsid w:val="00D07A85"/>
    <w:rsid w:val="00D10982"/>
    <w:rsid w:val="00D11B86"/>
    <w:rsid w:val="00D1200D"/>
    <w:rsid w:val="00D1347D"/>
    <w:rsid w:val="00D13746"/>
    <w:rsid w:val="00D14134"/>
    <w:rsid w:val="00D1548A"/>
    <w:rsid w:val="00D15E4B"/>
    <w:rsid w:val="00D172A4"/>
    <w:rsid w:val="00D176E6"/>
    <w:rsid w:val="00D24832"/>
    <w:rsid w:val="00D3108C"/>
    <w:rsid w:val="00D31DCD"/>
    <w:rsid w:val="00D339DA"/>
    <w:rsid w:val="00D40B6B"/>
    <w:rsid w:val="00D43659"/>
    <w:rsid w:val="00D45CE3"/>
    <w:rsid w:val="00D5385F"/>
    <w:rsid w:val="00D7593A"/>
    <w:rsid w:val="00D775B6"/>
    <w:rsid w:val="00D837C4"/>
    <w:rsid w:val="00D957AB"/>
    <w:rsid w:val="00D97BD3"/>
    <w:rsid w:val="00DA2CCC"/>
    <w:rsid w:val="00DA6980"/>
    <w:rsid w:val="00DA7327"/>
    <w:rsid w:val="00DB1135"/>
    <w:rsid w:val="00DC0185"/>
    <w:rsid w:val="00DC0995"/>
    <w:rsid w:val="00DC2952"/>
    <w:rsid w:val="00DC2CDA"/>
    <w:rsid w:val="00DC4E84"/>
    <w:rsid w:val="00DD386B"/>
    <w:rsid w:val="00DD45EE"/>
    <w:rsid w:val="00DD70E6"/>
    <w:rsid w:val="00DF2138"/>
    <w:rsid w:val="00DF6969"/>
    <w:rsid w:val="00DF6A89"/>
    <w:rsid w:val="00E00421"/>
    <w:rsid w:val="00E01D31"/>
    <w:rsid w:val="00E02CC9"/>
    <w:rsid w:val="00E02F62"/>
    <w:rsid w:val="00E03D64"/>
    <w:rsid w:val="00E05679"/>
    <w:rsid w:val="00E06756"/>
    <w:rsid w:val="00E07505"/>
    <w:rsid w:val="00E1461D"/>
    <w:rsid w:val="00E20881"/>
    <w:rsid w:val="00E2711B"/>
    <w:rsid w:val="00E308A1"/>
    <w:rsid w:val="00E3731D"/>
    <w:rsid w:val="00E37669"/>
    <w:rsid w:val="00E45076"/>
    <w:rsid w:val="00E506BB"/>
    <w:rsid w:val="00E57369"/>
    <w:rsid w:val="00E637A7"/>
    <w:rsid w:val="00E65836"/>
    <w:rsid w:val="00E706DC"/>
    <w:rsid w:val="00E71527"/>
    <w:rsid w:val="00E747C8"/>
    <w:rsid w:val="00E74985"/>
    <w:rsid w:val="00E81BA8"/>
    <w:rsid w:val="00E86304"/>
    <w:rsid w:val="00E929C8"/>
    <w:rsid w:val="00E96786"/>
    <w:rsid w:val="00E96B9D"/>
    <w:rsid w:val="00E97AFC"/>
    <w:rsid w:val="00EA12D8"/>
    <w:rsid w:val="00EA2717"/>
    <w:rsid w:val="00EA4B20"/>
    <w:rsid w:val="00EA59B3"/>
    <w:rsid w:val="00EA6199"/>
    <w:rsid w:val="00EB013F"/>
    <w:rsid w:val="00EB6D17"/>
    <w:rsid w:val="00EB74EC"/>
    <w:rsid w:val="00EC1E21"/>
    <w:rsid w:val="00EC5C80"/>
    <w:rsid w:val="00EC7ED4"/>
    <w:rsid w:val="00ED2699"/>
    <w:rsid w:val="00ED7B58"/>
    <w:rsid w:val="00EE02C5"/>
    <w:rsid w:val="00EE08BD"/>
    <w:rsid w:val="00EE0F7B"/>
    <w:rsid w:val="00EE18B9"/>
    <w:rsid w:val="00EE19C0"/>
    <w:rsid w:val="00EE3EFD"/>
    <w:rsid w:val="00EF2F10"/>
    <w:rsid w:val="00F07940"/>
    <w:rsid w:val="00F11F0A"/>
    <w:rsid w:val="00F12A4C"/>
    <w:rsid w:val="00F15CCF"/>
    <w:rsid w:val="00F15EBB"/>
    <w:rsid w:val="00F2185F"/>
    <w:rsid w:val="00F22EF4"/>
    <w:rsid w:val="00F25E5A"/>
    <w:rsid w:val="00F27D5E"/>
    <w:rsid w:val="00F4035A"/>
    <w:rsid w:val="00F43BAE"/>
    <w:rsid w:val="00F45F05"/>
    <w:rsid w:val="00F469F7"/>
    <w:rsid w:val="00F506FD"/>
    <w:rsid w:val="00F51584"/>
    <w:rsid w:val="00F52DCC"/>
    <w:rsid w:val="00F534A5"/>
    <w:rsid w:val="00F5459E"/>
    <w:rsid w:val="00F552CA"/>
    <w:rsid w:val="00F573D4"/>
    <w:rsid w:val="00F6130F"/>
    <w:rsid w:val="00F61D96"/>
    <w:rsid w:val="00F62E3C"/>
    <w:rsid w:val="00F62E7B"/>
    <w:rsid w:val="00F6692B"/>
    <w:rsid w:val="00F71DCF"/>
    <w:rsid w:val="00F72F69"/>
    <w:rsid w:val="00F751F4"/>
    <w:rsid w:val="00F770D9"/>
    <w:rsid w:val="00F82606"/>
    <w:rsid w:val="00F82DB5"/>
    <w:rsid w:val="00F82FC8"/>
    <w:rsid w:val="00F843BD"/>
    <w:rsid w:val="00F85094"/>
    <w:rsid w:val="00F85BBB"/>
    <w:rsid w:val="00F86F64"/>
    <w:rsid w:val="00F9020C"/>
    <w:rsid w:val="00F91191"/>
    <w:rsid w:val="00F9296A"/>
    <w:rsid w:val="00F96DCD"/>
    <w:rsid w:val="00F97638"/>
    <w:rsid w:val="00F979BA"/>
    <w:rsid w:val="00FA1494"/>
    <w:rsid w:val="00FA70F7"/>
    <w:rsid w:val="00FA72BD"/>
    <w:rsid w:val="00FB0901"/>
    <w:rsid w:val="00FB4083"/>
    <w:rsid w:val="00FB5BC4"/>
    <w:rsid w:val="00FB5CF3"/>
    <w:rsid w:val="00FB7A23"/>
    <w:rsid w:val="00FC1F7D"/>
    <w:rsid w:val="00FD0F05"/>
    <w:rsid w:val="00FD4F3C"/>
    <w:rsid w:val="00FD69AF"/>
    <w:rsid w:val="00FE0560"/>
    <w:rsid w:val="00FE3471"/>
    <w:rsid w:val="00FE7A18"/>
    <w:rsid w:val="00FF010B"/>
    <w:rsid w:val="00FF2372"/>
    <w:rsid w:val="00FF5ADE"/>
    <w:rsid w:val="00FF6675"/>
    <w:rsid w:val="00FF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C69186"/>
  <w15:docId w15:val="{CC6AE6AF-0C4F-4AF7-9D6C-4DDF1479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3634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4928C4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5">
    <w:name w:val="heading 5"/>
    <w:basedOn w:val="a2"/>
    <w:next w:val="a2"/>
    <w:link w:val="50"/>
    <w:semiHidden/>
    <w:unhideWhenUsed/>
    <w:qFormat/>
    <w:rsid w:val="004A7D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semiHidden/>
    <w:unhideWhenUsed/>
    <w:qFormat/>
    <w:rsid w:val="004A7D4C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semiHidden/>
    <w:unhideWhenUsed/>
    <w:qFormat/>
    <w:rsid w:val="004A7D4C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semiHidden/>
    <w:unhideWhenUsed/>
    <w:qFormat/>
    <w:rsid w:val="004A7D4C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semiHidden/>
    <w:unhideWhenUsed/>
    <w:qFormat/>
    <w:rsid w:val="004A7D4C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rsid w:val="00B74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B749A5"/>
    <w:rPr>
      <w:kern w:val="2"/>
      <w:sz w:val="18"/>
      <w:szCs w:val="18"/>
    </w:rPr>
  </w:style>
  <w:style w:type="paragraph" w:styleId="a8">
    <w:name w:val="footer"/>
    <w:basedOn w:val="a2"/>
    <w:link w:val="a9"/>
    <w:uiPriority w:val="99"/>
    <w:rsid w:val="00B74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B749A5"/>
    <w:rPr>
      <w:kern w:val="2"/>
      <w:sz w:val="18"/>
      <w:szCs w:val="18"/>
    </w:rPr>
  </w:style>
  <w:style w:type="table" w:styleId="ab">
    <w:name w:val="Table Grid"/>
    <w:basedOn w:val="a4"/>
    <w:uiPriority w:val="39"/>
    <w:rsid w:val="0097799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c">
    <w:name w:val="Quote"/>
    <w:basedOn w:val="a2"/>
    <w:next w:val="a2"/>
    <w:link w:val="ad"/>
    <w:uiPriority w:val="29"/>
    <w:qFormat/>
    <w:rsid w:val="006A31C1"/>
    <w:pPr>
      <w:spacing w:beforeLines="50"/>
      <w:jc w:val="center"/>
    </w:pPr>
    <w:rPr>
      <w:i/>
      <w:iCs/>
      <w:color w:val="000000" w:themeColor="text1"/>
    </w:rPr>
  </w:style>
  <w:style w:type="character" w:customStyle="1" w:styleId="ad">
    <w:name w:val="引用 字符"/>
    <w:basedOn w:val="a3"/>
    <w:link w:val="ac"/>
    <w:uiPriority w:val="29"/>
    <w:rsid w:val="006A31C1"/>
    <w:rPr>
      <w:i/>
      <w:iCs/>
      <w:color w:val="000000" w:themeColor="text1"/>
      <w:kern w:val="2"/>
      <w:sz w:val="21"/>
      <w:szCs w:val="24"/>
    </w:rPr>
  </w:style>
  <w:style w:type="paragraph" w:customStyle="1" w:styleId="a0">
    <w:name w:val="a一级"/>
    <w:basedOn w:val="a2"/>
    <w:next w:val="aa"/>
    <w:qFormat/>
    <w:rsid w:val="00726090"/>
    <w:pPr>
      <w:keepNext/>
      <w:widowControl/>
      <w:numPr>
        <w:numId w:val="7"/>
      </w:numPr>
      <w:spacing w:beforeLines="200" w:before="624" w:afterLines="200" w:after="624"/>
      <w:jc w:val="center"/>
      <w:outlineLvl w:val="1"/>
    </w:pPr>
    <w:rPr>
      <w:rFonts w:ascii="黑体" w:eastAsia="黑体" w:hAnsi="黑体"/>
      <w:color w:val="000000" w:themeColor="text1"/>
      <w:sz w:val="28"/>
      <w:szCs w:val="32"/>
    </w:rPr>
  </w:style>
  <w:style w:type="paragraph" w:customStyle="1" w:styleId="aa">
    <w:name w:val="aa二级"/>
    <w:basedOn w:val="a2"/>
    <w:next w:val="aa0"/>
    <w:autoRedefine/>
    <w:qFormat/>
    <w:rsid w:val="00C239E4"/>
    <w:pPr>
      <w:keepNext/>
      <w:widowControl/>
      <w:numPr>
        <w:ilvl w:val="1"/>
        <w:numId w:val="7"/>
      </w:numPr>
      <w:spacing w:beforeLines="50" w:before="156" w:afterLines="50" w:after="156"/>
      <w:outlineLvl w:val="2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0">
    <w:name w:val="aa三级"/>
    <w:basedOn w:val="a2"/>
    <w:next w:val="aa1"/>
    <w:qFormat/>
    <w:rsid w:val="00C57632"/>
    <w:pPr>
      <w:numPr>
        <w:ilvl w:val="2"/>
        <w:numId w:val="7"/>
      </w:numPr>
      <w:spacing w:beforeLines="50" w:before="156" w:afterLines="50" w:after="156"/>
      <w:outlineLvl w:val="3"/>
    </w:pPr>
    <w:rPr>
      <w:rFonts w:asciiTheme="minorEastAsia" w:eastAsiaTheme="minorEastAsia" w:hAnsiTheme="minorEastAsia"/>
      <w:b/>
      <w:color w:val="000000" w:themeColor="text1"/>
      <w:sz w:val="24"/>
      <w:szCs w:val="28"/>
    </w:rPr>
  </w:style>
  <w:style w:type="paragraph" w:customStyle="1" w:styleId="aa1">
    <w:name w:val="aa小标题"/>
    <w:basedOn w:val="a2"/>
    <w:qFormat/>
    <w:rsid w:val="000C48A3"/>
    <w:pPr>
      <w:numPr>
        <w:ilvl w:val="3"/>
        <w:numId w:val="7"/>
      </w:numPr>
      <w:outlineLvl w:val="4"/>
    </w:pPr>
    <w:rPr>
      <w:rFonts w:asciiTheme="minorEastAsia" w:eastAsiaTheme="minorEastAsia" w:hAnsiTheme="minorEastAsia"/>
      <w:b/>
      <w:sz w:val="24"/>
    </w:rPr>
  </w:style>
  <w:style w:type="character" w:customStyle="1" w:styleId="50">
    <w:name w:val="标题 5 字符"/>
    <w:basedOn w:val="a3"/>
    <w:link w:val="5"/>
    <w:semiHidden/>
    <w:rsid w:val="004A7D4C"/>
    <w:rPr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sid w:val="004A7D4C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sid w:val="004A7D4C"/>
    <w:rPr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sid w:val="004A7D4C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sid w:val="004A7D4C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1">
    <w:name w:val="a点标题"/>
    <w:basedOn w:val="a2"/>
    <w:qFormat/>
    <w:rsid w:val="00686FCB"/>
    <w:pPr>
      <w:widowControl/>
      <w:numPr>
        <w:ilvl w:val="4"/>
        <w:numId w:val="7"/>
      </w:numPr>
      <w:spacing w:beforeLines="50" w:before="156"/>
      <w:jc w:val="left"/>
    </w:pPr>
    <w:rPr>
      <w:rFonts w:asciiTheme="minorEastAsia" w:eastAsiaTheme="minorEastAsia" w:hAnsiTheme="minorEastAsia"/>
      <w:sz w:val="24"/>
    </w:rPr>
  </w:style>
  <w:style w:type="paragraph" w:customStyle="1" w:styleId="aa2">
    <w:name w:val="aa正文"/>
    <w:basedOn w:val="a1"/>
    <w:qFormat/>
    <w:rsid w:val="0090325F"/>
    <w:pPr>
      <w:numPr>
        <w:ilvl w:val="0"/>
        <w:numId w:val="0"/>
      </w:numPr>
      <w:spacing w:beforeLines="0" w:before="0"/>
      <w:ind w:firstLineChars="200" w:firstLine="480"/>
      <w:jc w:val="both"/>
    </w:pPr>
    <w:rPr>
      <w:rFonts w:ascii="Cambria" w:hAnsi="Cambria"/>
    </w:rPr>
  </w:style>
  <w:style w:type="paragraph" w:customStyle="1" w:styleId="ae">
    <w:name w:val="a论文标题"/>
    <w:basedOn w:val="a2"/>
    <w:qFormat/>
    <w:rsid w:val="008E71E3"/>
    <w:pPr>
      <w:spacing w:beforeLines="200" w:before="624" w:afterLines="100" w:after="312"/>
      <w:jc w:val="center"/>
    </w:pPr>
    <w:rPr>
      <w:rFonts w:ascii="黑体" w:eastAsia="黑体" w:hAnsi="黑体"/>
      <w:sz w:val="32"/>
      <w:szCs w:val="32"/>
    </w:rPr>
  </w:style>
  <w:style w:type="paragraph" w:styleId="11">
    <w:name w:val="toc 1"/>
    <w:basedOn w:val="a2"/>
    <w:next w:val="a2"/>
    <w:autoRedefine/>
    <w:unhideWhenUsed/>
    <w:rsid w:val="00D40B6B"/>
    <w:pPr>
      <w:spacing w:before="360" w:after="36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2"/>
    <w:next w:val="a2"/>
    <w:autoRedefine/>
    <w:uiPriority w:val="39"/>
    <w:unhideWhenUsed/>
    <w:rsid w:val="008E5440"/>
    <w:pPr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135" w:left="283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2"/>
    <w:next w:val="a2"/>
    <w:autoRedefine/>
    <w:uiPriority w:val="39"/>
    <w:unhideWhenUsed/>
    <w:rsid w:val="00E81BA8"/>
    <w:pPr>
      <w:tabs>
        <w:tab w:val="right" w:leader="dot" w:pos="9060"/>
      </w:tabs>
      <w:ind w:leftChars="270" w:left="567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2"/>
    <w:next w:val="a2"/>
    <w:autoRedefine/>
    <w:unhideWhenUsed/>
    <w:rsid w:val="00D40B6B"/>
    <w:pPr>
      <w:jc w:val="left"/>
    </w:pPr>
    <w:rPr>
      <w:rFonts w:asciiTheme="minorHAnsi" w:hAnsiTheme="minorHAnsi" w:cstheme="minorHAnsi"/>
      <w:sz w:val="22"/>
      <w:szCs w:val="22"/>
    </w:rPr>
  </w:style>
  <w:style w:type="character" w:styleId="af">
    <w:name w:val="Hyperlink"/>
    <w:basedOn w:val="a3"/>
    <w:uiPriority w:val="99"/>
    <w:unhideWhenUsed/>
    <w:rsid w:val="00D40B6B"/>
    <w:rPr>
      <w:color w:val="0000FF" w:themeColor="hyperlink"/>
      <w:u w:val="single"/>
    </w:rPr>
  </w:style>
  <w:style w:type="character" w:styleId="af0">
    <w:name w:val="Placeholder Text"/>
    <w:basedOn w:val="a3"/>
    <w:uiPriority w:val="99"/>
    <w:semiHidden/>
    <w:rsid w:val="006C3D8C"/>
    <w:rPr>
      <w:color w:val="808080"/>
    </w:rPr>
  </w:style>
  <w:style w:type="paragraph" w:customStyle="1" w:styleId="a">
    <w:name w:val="a公式"/>
    <w:rsid w:val="006C3D8C"/>
    <w:pPr>
      <w:numPr>
        <w:numId w:val="12"/>
      </w:numPr>
    </w:pPr>
    <w:rPr>
      <w:rFonts w:ascii="Cambria Math" w:eastAsiaTheme="minorEastAsia" w:hAnsi="Cambria Math"/>
      <w:i/>
      <w:kern w:val="2"/>
      <w:sz w:val="24"/>
      <w:szCs w:val="24"/>
    </w:rPr>
  </w:style>
  <w:style w:type="paragraph" w:styleId="af1">
    <w:name w:val="caption"/>
    <w:basedOn w:val="a2"/>
    <w:next w:val="a2"/>
    <w:unhideWhenUsed/>
    <w:qFormat/>
    <w:rsid w:val="00410626"/>
    <w:rPr>
      <w:rFonts w:asciiTheme="majorHAnsi" w:eastAsia="黑体" w:hAnsiTheme="majorHAnsi" w:cstheme="majorBidi"/>
      <w:sz w:val="20"/>
      <w:szCs w:val="20"/>
    </w:rPr>
  </w:style>
  <w:style w:type="paragraph" w:customStyle="1" w:styleId="aa3">
    <w:name w:val="aa公式编号"/>
    <w:qFormat/>
    <w:rsid w:val="0090325F"/>
    <w:pPr>
      <w:widowControl w:val="0"/>
      <w:tabs>
        <w:tab w:val="center" w:pos="3570"/>
        <w:tab w:val="center" w:pos="8400"/>
      </w:tabs>
      <w:spacing w:beforeLines="50" w:before="50" w:afterLines="50" w:after="50"/>
      <w:jc w:val="center"/>
      <w:textAlignment w:val="center"/>
    </w:pPr>
    <w:rPr>
      <w:rFonts w:asciiTheme="minorEastAsia" w:eastAsiaTheme="minorEastAsia" w:hAnsiTheme="minorEastAsia"/>
      <w:kern w:val="2"/>
      <w:sz w:val="28"/>
      <w:szCs w:val="28"/>
    </w:rPr>
  </w:style>
  <w:style w:type="paragraph" w:styleId="af2">
    <w:name w:val="Plain Text"/>
    <w:basedOn w:val="a2"/>
    <w:link w:val="af3"/>
    <w:rsid w:val="002A00C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af3">
    <w:name w:val="纯文本 字符"/>
    <w:basedOn w:val="a3"/>
    <w:link w:val="af2"/>
    <w:rsid w:val="002A00CD"/>
    <w:rPr>
      <w:rFonts w:ascii="宋体" w:hAnsi="Courier New"/>
      <w:sz w:val="21"/>
    </w:rPr>
  </w:style>
  <w:style w:type="character" w:customStyle="1" w:styleId="12">
    <w:name w:val="未处理的提及1"/>
    <w:basedOn w:val="a3"/>
    <w:uiPriority w:val="99"/>
    <w:semiHidden/>
    <w:unhideWhenUsed/>
    <w:rsid w:val="00CE6E90"/>
    <w:rPr>
      <w:color w:val="605E5C"/>
      <w:shd w:val="clear" w:color="auto" w:fill="E1DFDD"/>
    </w:rPr>
  </w:style>
  <w:style w:type="paragraph" w:styleId="af4">
    <w:name w:val="List Paragraph"/>
    <w:basedOn w:val="a2"/>
    <w:uiPriority w:val="34"/>
    <w:qFormat/>
    <w:rsid w:val="002C5B9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5">
    <w:name w:val="Subtitle"/>
    <w:basedOn w:val="a2"/>
    <w:next w:val="a2"/>
    <w:link w:val="af6"/>
    <w:qFormat/>
    <w:rsid w:val="001512D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6">
    <w:name w:val="副标题 字符"/>
    <w:basedOn w:val="a3"/>
    <w:link w:val="af5"/>
    <w:rsid w:val="001512D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table" w:customStyle="1" w:styleId="13">
    <w:name w:val="网格型1"/>
    <w:basedOn w:val="a4"/>
    <w:next w:val="ab"/>
    <w:uiPriority w:val="39"/>
    <w:rsid w:val="003058C4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alloon Text"/>
    <w:basedOn w:val="a2"/>
    <w:link w:val="af8"/>
    <w:semiHidden/>
    <w:unhideWhenUsed/>
    <w:rsid w:val="003B04E3"/>
    <w:rPr>
      <w:sz w:val="18"/>
      <w:szCs w:val="18"/>
    </w:rPr>
  </w:style>
  <w:style w:type="character" w:customStyle="1" w:styleId="af8">
    <w:name w:val="批注框文本 字符"/>
    <w:basedOn w:val="a3"/>
    <w:link w:val="af7"/>
    <w:semiHidden/>
    <w:rsid w:val="003B04E3"/>
    <w:rPr>
      <w:kern w:val="2"/>
      <w:sz w:val="18"/>
      <w:szCs w:val="18"/>
    </w:rPr>
  </w:style>
  <w:style w:type="paragraph" w:styleId="af9">
    <w:name w:val="Revision"/>
    <w:hidden/>
    <w:uiPriority w:val="99"/>
    <w:semiHidden/>
    <w:rsid w:val="003B04E3"/>
    <w:rPr>
      <w:kern w:val="2"/>
      <w:sz w:val="21"/>
      <w:szCs w:val="24"/>
    </w:rPr>
  </w:style>
  <w:style w:type="character" w:customStyle="1" w:styleId="10">
    <w:name w:val="标题 1 字符"/>
    <w:basedOn w:val="a3"/>
    <w:link w:val="1"/>
    <w:uiPriority w:val="9"/>
    <w:rsid w:val="004928C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fa">
    <w:name w:val="Normal (Web)"/>
    <w:basedOn w:val="a2"/>
    <w:uiPriority w:val="99"/>
    <w:unhideWhenUsed/>
    <w:qFormat/>
    <w:rsid w:val="004928C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ord">
    <w:name w:val="mord"/>
    <w:basedOn w:val="a3"/>
    <w:rsid w:val="004928C4"/>
  </w:style>
  <w:style w:type="character" w:customStyle="1" w:styleId="mopen">
    <w:name w:val="mopen"/>
    <w:basedOn w:val="a3"/>
    <w:rsid w:val="004928C4"/>
  </w:style>
  <w:style w:type="character" w:customStyle="1" w:styleId="mpunct">
    <w:name w:val="mpunct"/>
    <w:basedOn w:val="a3"/>
    <w:rsid w:val="004928C4"/>
  </w:style>
  <w:style w:type="character" w:customStyle="1" w:styleId="mclose">
    <w:name w:val="mclose"/>
    <w:basedOn w:val="a3"/>
    <w:rsid w:val="004928C4"/>
  </w:style>
  <w:style w:type="paragraph" w:styleId="afb">
    <w:name w:val="endnote text"/>
    <w:basedOn w:val="a2"/>
    <w:link w:val="afc"/>
    <w:semiHidden/>
    <w:unhideWhenUsed/>
    <w:rsid w:val="003E453C"/>
    <w:pPr>
      <w:snapToGrid w:val="0"/>
      <w:jc w:val="left"/>
    </w:pPr>
  </w:style>
  <w:style w:type="character" w:customStyle="1" w:styleId="afc">
    <w:name w:val="尾注文本 字符"/>
    <w:basedOn w:val="a3"/>
    <w:link w:val="afb"/>
    <w:semiHidden/>
    <w:rsid w:val="003E453C"/>
    <w:rPr>
      <w:kern w:val="2"/>
      <w:sz w:val="21"/>
      <w:szCs w:val="24"/>
    </w:rPr>
  </w:style>
  <w:style w:type="character" w:styleId="afd">
    <w:name w:val="endnote reference"/>
    <w:basedOn w:val="a3"/>
    <w:semiHidden/>
    <w:unhideWhenUsed/>
    <w:rsid w:val="003E453C"/>
    <w:rPr>
      <w:vertAlign w:val="superscript"/>
    </w:rPr>
  </w:style>
  <w:style w:type="paragraph" w:customStyle="1" w:styleId="afe">
    <w:name w:val="a表格"/>
    <w:basedOn w:val="a2"/>
    <w:uiPriority w:val="99"/>
    <w:qFormat/>
    <w:rsid w:val="00947BD1"/>
    <w:pPr>
      <w:autoSpaceDE w:val="0"/>
      <w:autoSpaceDN w:val="0"/>
      <w:adjustRightInd w:val="0"/>
      <w:spacing w:line="320" w:lineRule="atLeast"/>
      <w:ind w:left="60" w:right="60"/>
      <w:jc w:val="center"/>
    </w:pPr>
    <w:rPr>
      <w:rFonts w:cs="MingLiU"/>
      <w:color w:val="264A60"/>
      <w:kern w:val="0"/>
      <w:sz w:val="24"/>
      <w:szCs w:val="18"/>
    </w:rPr>
  </w:style>
  <w:style w:type="character" w:styleId="aff">
    <w:name w:val="Strong"/>
    <w:basedOn w:val="a3"/>
    <w:qFormat/>
    <w:rsid w:val="001805DA"/>
    <w:rPr>
      <w:b/>
      <w:bCs/>
    </w:rPr>
  </w:style>
  <w:style w:type="paragraph" w:customStyle="1" w:styleId="aff0">
    <w:name w:val="表头"/>
    <w:basedOn w:val="a2"/>
    <w:qFormat/>
    <w:rsid w:val="00F27D5E"/>
    <w:pPr>
      <w:spacing w:beforeLines="50" w:before="156"/>
      <w:ind w:left="62" w:right="62"/>
      <w:jc w:val="center"/>
    </w:pPr>
    <w:rPr>
      <w:rFonts w:asciiTheme="minorEastAsia" w:eastAsiaTheme="minorEastAsia" w:hAnsiTheme="minorEastAsia"/>
      <w:b/>
      <w:bCs/>
      <w:color w:val="000000" w:themeColor="text1"/>
      <w:sz w:val="24"/>
    </w:rPr>
  </w:style>
  <w:style w:type="character" w:customStyle="1" w:styleId="UnresolvedMention">
    <w:name w:val="Unresolved Mention"/>
    <w:basedOn w:val="a3"/>
    <w:uiPriority w:val="99"/>
    <w:semiHidden/>
    <w:unhideWhenUsed/>
    <w:rsid w:val="00AF5DB4"/>
    <w:rPr>
      <w:color w:val="605E5C"/>
      <w:shd w:val="clear" w:color="auto" w:fill="E1DFDD"/>
    </w:rPr>
  </w:style>
  <w:style w:type="character" w:styleId="aff1">
    <w:name w:val="annotation reference"/>
    <w:basedOn w:val="a3"/>
    <w:semiHidden/>
    <w:unhideWhenUsed/>
    <w:rsid w:val="00AE5C19"/>
    <w:rPr>
      <w:sz w:val="21"/>
      <w:szCs w:val="21"/>
    </w:rPr>
  </w:style>
  <w:style w:type="paragraph" w:styleId="aff2">
    <w:name w:val="annotation text"/>
    <w:basedOn w:val="a2"/>
    <w:link w:val="aff3"/>
    <w:semiHidden/>
    <w:unhideWhenUsed/>
    <w:rsid w:val="00AE5C19"/>
    <w:pPr>
      <w:jc w:val="left"/>
    </w:pPr>
  </w:style>
  <w:style w:type="character" w:customStyle="1" w:styleId="aff3">
    <w:name w:val="批注文字 字符"/>
    <w:basedOn w:val="a3"/>
    <w:link w:val="aff2"/>
    <w:semiHidden/>
    <w:rsid w:val="00AE5C19"/>
    <w:rPr>
      <w:kern w:val="2"/>
      <w:sz w:val="21"/>
      <w:szCs w:val="24"/>
    </w:rPr>
  </w:style>
  <w:style w:type="paragraph" w:styleId="aff4">
    <w:name w:val="annotation subject"/>
    <w:basedOn w:val="aff2"/>
    <w:next w:val="aff2"/>
    <w:link w:val="aff5"/>
    <w:semiHidden/>
    <w:unhideWhenUsed/>
    <w:rsid w:val="00AE5C19"/>
    <w:rPr>
      <w:b/>
      <w:bCs/>
    </w:rPr>
  </w:style>
  <w:style w:type="character" w:customStyle="1" w:styleId="aff5">
    <w:name w:val="批注主题 字符"/>
    <w:basedOn w:val="aff3"/>
    <w:link w:val="aff4"/>
    <w:semiHidden/>
    <w:rsid w:val="00AE5C19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ysxdi\Documents\&#33258;&#23450;&#20041;%20Office%20&#27169;&#26495;\&#25968;&#23398;&#24314;&#27169;&#35770;&#2599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  <wetp:taskpane dockstate="right" visibility="0" width="525" row="8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901E95D-C1D6-4D9D-A2AE-72E872A728B9}">
  <we:reference id="wa104380646" version="1.0.0.0" store="zh-CN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9549A15-A179-4E6D-BD2A-2C2784960E00}">
  <we:reference id="wa104178141" version="3.10.0.197" store="zh-CN" storeType="OMEX"/>
  <we:alternateReferences>
    <we:reference id="wa104178141" version="3.10.0.197" store="WA10417814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75F1D-6379-49CF-98F4-807515A1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数学建模论文.dotx</Template>
  <TotalTime>503</TotalTime>
  <Pages>10</Pages>
  <Words>1102</Words>
  <Characters>6283</Characters>
  <Application>Microsoft Office Word</Application>
  <DocSecurity>0</DocSecurity>
  <Lines>52</Lines>
  <Paragraphs>14</Paragraphs>
  <ScaleCrop>false</ScaleCrop>
  <Company>IMD</Company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西南师范大学信息管理与信息系统专业</dc:title>
  <dc:subject/>
  <dc:creator>wysxdi</dc:creator>
  <cp:keywords>summer</cp:keywords>
  <dc:description/>
  <cp:lastModifiedBy>Song XJ</cp:lastModifiedBy>
  <cp:revision>34</cp:revision>
  <cp:lastPrinted>2019-05-19T11:39:00Z</cp:lastPrinted>
  <dcterms:created xsi:type="dcterms:W3CDTF">2019-05-19T11:38:00Z</dcterms:created>
  <dcterms:modified xsi:type="dcterms:W3CDTF">2019-06-05T06:43:00Z</dcterms:modified>
</cp:coreProperties>
</file>